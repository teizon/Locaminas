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7558A" w14:textId="77777777" w:rsidR="00F26727" w:rsidRDefault="00F26727">
      <w:pPr>
        <w:pStyle w:val="CabealhoCapa1"/>
      </w:pPr>
    </w:p>
    <w:p w14:paraId="4DC96154" w14:textId="77777777" w:rsidR="00F26727" w:rsidRDefault="00F26727">
      <w:pPr>
        <w:pStyle w:val="CabealhoCapa2"/>
      </w:pPr>
    </w:p>
    <w:p w14:paraId="41A7B752" w14:textId="77777777" w:rsidR="00F26727" w:rsidRDefault="00000000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code="9"/>
          <w:pgMar w:top="864" w:right="1440" w:bottom="864" w:left="1440" w:header="720" w:footer="864" w:gutter="0"/>
          <w:cols w:space="720"/>
        </w:sectPr>
      </w:pPr>
      <w:r>
        <w:pict w14:anchorId="65854BCD">
          <v:rect id="_x0000_s2050" style="position:absolute;left:0;text-align:left;margin-left:1.5pt;margin-top:56.7pt;width:451.45pt;height:727.25pt;z-index:1;mso-position-horizontal-relative:margin;mso-position-vertical-relative:margin" filled="f" stroked="f">
            <v:textbox inset="0,0,0,0">
              <w:txbxContent>
                <w:p w14:paraId="5B68B0A7" w14:textId="77777777" w:rsidR="00F26727" w:rsidRDefault="00F26727">
                  <w:pPr>
                    <w:pStyle w:val="TtuloCapa2"/>
                  </w:pPr>
                  <w:r>
                    <w:t>Documento de Requisitos</w:t>
                  </w:r>
                  <w:r>
                    <w:br/>
                  </w:r>
                  <w:r w:rsidR="00F05F90">
                    <w:t>Locaminas</w:t>
                  </w:r>
                </w:p>
                <w:p w14:paraId="5A4DD8BF" w14:textId="77777777" w:rsidR="00F26727" w:rsidRDefault="00F26727">
                  <w:pPr>
                    <w:pStyle w:val="Verso"/>
                  </w:pPr>
                  <w:r>
                    <w:t xml:space="preserve">Versão </w:t>
                  </w:r>
                  <w:r w:rsidR="00F05F90">
                    <w:t>1.0</w:t>
                  </w:r>
                  <w:r>
                    <w:t xml:space="preserve"> - </w:t>
                  </w:r>
                  <w:r w:rsidR="00F05F90">
                    <w:t>Agosto</w:t>
                  </w:r>
                  <w:r>
                    <w:t xml:space="preserve"> de </w:t>
                  </w:r>
                  <w:r w:rsidR="00F05F90">
                    <w:t>2022</w:t>
                  </w:r>
                </w:p>
              </w:txbxContent>
            </v:textbox>
            <w10:wrap anchorx="margin" anchory="margin"/>
            <w10:anchorlock/>
          </v:rect>
        </w:pict>
      </w:r>
    </w:p>
    <w:p w14:paraId="5A309C87" w14:textId="77777777" w:rsidR="00F26727" w:rsidRDefault="00F26727">
      <w:pPr>
        <w:pStyle w:val="Sumrio-Captulo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14:paraId="15F1DBC9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14:paraId="7A896158" w14:textId="77777777" w:rsidR="00F26727" w:rsidRDefault="00F05F90">
      <w:pPr>
        <w:pStyle w:val="Item"/>
      </w:pPr>
      <w:r>
        <w:t>Tiago Viegas</w:t>
      </w:r>
      <w:r w:rsidR="005E4BFD">
        <w:t xml:space="preserve"> Pires Lage</w:t>
      </w:r>
    </w:p>
    <w:p w14:paraId="03685712" w14:textId="77777777" w:rsidR="00F05F90" w:rsidRDefault="00F05F90">
      <w:pPr>
        <w:pStyle w:val="Item"/>
      </w:pPr>
      <w:r>
        <w:t>Victor Hugo Xavier Oliveira</w:t>
      </w:r>
    </w:p>
    <w:p w14:paraId="54E108CE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Público Alvo</w:t>
      </w:r>
    </w:p>
    <w:p w14:paraId="581BBAAD" w14:textId="77777777" w:rsidR="00F26727" w:rsidRDefault="00F26727">
      <w:pPr>
        <w:pStyle w:val="Item"/>
      </w:pPr>
      <w:r>
        <w:t xml:space="preserve">Este manual destina-se a </w:t>
      </w:r>
      <w:r w:rsidR="00F05F90">
        <w:t>locadora de carros Locaminas</w:t>
      </w:r>
    </w:p>
    <w:p w14:paraId="3AD551A5" w14:textId="77777777" w:rsidR="00F26727" w:rsidRDefault="002057CE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w14:paraId="24A9F5C5" w14:textId="77777777" w:rsidR="006252DB" w:rsidRDefault="00F26727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6252DB">
        <w:rPr>
          <w:noProof/>
        </w:rPr>
        <w:t>Visão geral deste documento</w:t>
      </w:r>
      <w:r w:rsidR="006252DB">
        <w:rPr>
          <w:noProof/>
        </w:rPr>
        <w:tab/>
      </w:r>
      <w:r w:rsidR="006252DB">
        <w:rPr>
          <w:noProof/>
        </w:rPr>
        <w:fldChar w:fldCharType="begin"/>
      </w:r>
      <w:r w:rsidR="006252DB">
        <w:rPr>
          <w:noProof/>
        </w:rPr>
        <w:instrText xml:space="preserve"> PAGEREF _Toc111397916 \h </w:instrText>
      </w:r>
      <w:r w:rsidR="006252DB">
        <w:rPr>
          <w:noProof/>
        </w:rPr>
      </w:r>
      <w:r w:rsidR="006252DB">
        <w:rPr>
          <w:noProof/>
        </w:rPr>
        <w:fldChar w:fldCharType="separate"/>
      </w:r>
      <w:r w:rsidR="006252DB">
        <w:rPr>
          <w:noProof/>
        </w:rPr>
        <w:t>1</w:t>
      </w:r>
      <w:r w:rsidR="006252DB">
        <w:rPr>
          <w:noProof/>
        </w:rPr>
        <w:fldChar w:fldCharType="end"/>
      </w:r>
    </w:p>
    <w:p w14:paraId="27463D57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CAC03F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E2171B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13BEBC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8922E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C0D451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41FAA1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 w:rsidRPr="001B1B11">
        <w:rPr>
          <w:noProof/>
        </w:rPr>
        <w:t>Foram identificados apenas um usuário do sistema Locaminas denominado de Funcionario.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DCE0DFF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FBEC5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Visão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A5C2D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Requisitos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53126D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[RF001] &lt;Login no sistema&gt;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B294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[RF002] &lt;Cadastrar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5B13E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[RF003] &lt;Editar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169A7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[RF004] &lt;Excluir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2FDD0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[RF005] &lt;Listar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405387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[RF006] &lt;Cadastrar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D13C09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[RF007] &lt;Editar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FF8DE83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[RF008] &lt;Excluir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7D3F1B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[RF009] &lt;Listar clientes&gt;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EA977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[RF010] &lt;Cadastrar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C2AED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[RF011] &lt;Concluir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B94CF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[RF012] &lt;Excluir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C951D4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[RF013] &lt;Listar alugueis&gt;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55062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DA2C0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[NF001] &lt;Facilidade de uso&gt;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AD91B2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5F2BF8A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[NF002] &lt;Tempo de execução&gt;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CAB095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8914FC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[NF003] &lt;Backup&gt;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D65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lastRenderedPageBreak/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C0C3C9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[NF004] &lt;Compativel com Windows 10&gt;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C7D0B6E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42C32A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E9F491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FC4DCB0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532F25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4464C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2DBD573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9899FB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758201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D47144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A2626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6688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80108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306148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4D8B6D" w14:textId="77777777" w:rsidR="00F26727" w:rsidRDefault="00F26727">
      <w:r>
        <w:rPr>
          <w:rFonts w:ascii="Arial" w:hAnsi="Arial"/>
          <w:b/>
          <w:caps/>
          <w:noProof/>
          <w:sz w:val="24"/>
        </w:rPr>
        <w:fldChar w:fldCharType="end"/>
      </w:r>
    </w:p>
    <w:p w14:paraId="48EACA62" w14:textId="77777777" w:rsidR="00F26727" w:rsidRDefault="00F26727">
      <w:pPr>
        <w:sectPr w:rsidR="00F26727">
          <w:headerReference w:type="default" r:id="rId8"/>
          <w:footerReference w:type="default" r:id="rId9"/>
          <w:pgSz w:w="11906" w:h="16838" w:code="9"/>
          <w:pgMar w:top="1134" w:right="1701" w:bottom="2041" w:left="1134" w:header="680" w:footer="680" w:gutter="567"/>
          <w:cols w:space="720"/>
        </w:sectPr>
      </w:pPr>
    </w:p>
    <w:p w14:paraId="7263001E" w14:textId="77777777" w:rsidR="00F26727" w:rsidRDefault="00F26727" w:rsidP="00631CAB">
      <w:pPr>
        <w:pStyle w:val="Ttulo1"/>
      </w:pPr>
      <w:bookmarkStart w:id="3" w:name="_Toc467473439"/>
      <w:bookmarkStart w:id="4" w:name="_Toc467473971"/>
      <w:bookmarkStart w:id="5" w:name="_Toc467477710"/>
      <w:bookmarkStart w:id="6" w:name="_Toc467494864"/>
      <w:bookmarkStart w:id="7" w:name="_Toc467495234"/>
      <w:bookmarkStart w:id="8" w:name="_Toc468086040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w14:paraId="5B087C07" w14:textId="77777777" w:rsidR="008A2B9F" w:rsidRDefault="00F26727" w:rsidP="008A2B9F">
      <w:pPr>
        <w:pStyle w:val="TextoNormal"/>
      </w:pPr>
      <w:r>
        <w:t xml:space="preserve">Este documento especifica o sistema </w:t>
      </w:r>
      <w:r w:rsidR="00CB5871">
        <w:t>da Locaminas,</w:t>
      </w:r>
      <w:r>
        <w:t xml:space="preserve"> fornecendo aos desenvolvedores as informações necessárias para o projeto e implementação, assim como para a realização dos testes e homologação do sistema.</w:t>
      </w:r>
    </w:p>
    <w:p w14:paraId="6F8AFF91" w14:textId="77777777" w:rsidR="00F26727" w:rsidRDefault="00F26727">
      <w:pPr>
        <w:pStyle w:val="Ttulo2"/>
      </w:pPr>
      <w:bookmarkStart w:id="9" w:name="_Toc467473440"/>
      <w:bookmarkStart w:id="10" w:name="_Toc467473972"/>
      <w:bookmarkStart w:id="11" w:name="_Toc467477711"/>
      <w:bookmarkStart w:id="12" w:name="_Toc467494865"/>
      <w:bookmarkStart w:id="13" w:name="_Toc467495235"/>
      <w:bookmarkStart w:id="14" w:name="_Toc468086041"/>
      <w:bookmarkStart w:id="15" w:name="_Toc111397916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27B5483" w14:textId="77777777" w:rsidR="00F26727" w:rsidRDefault="00F26727">
      <w:pPr>
        <w:pStyle w:val="TextoNormal"/>
      </w:pPr>
      <w:r>
        <w:t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&lt;Nome do sistema&gt; e estão organizadas como descrito abaixo.</w:t>
      </w:r>
    </w:p>
    <w:p w14:paraId="106602B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w14:paraId="34836AF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14:paraId="30AA836E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w14:paraId="1880F1AC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w14:paraId="25C41DBE" w14:textId="77777777" w:rsidR="001A74BB" w:rsidRDefault="001A74BB" w:rsidP="001A74BB">
      <w:pPr>
        <w:pStyle w:val="Ttulo2"/>
      </w:pPr>
      <w:bookmarkStart w:id="16" w:name="_Toc111397917"/>
      <w:r>
        <w:t>Glossário, Siglas e Acrogramas</w:t>
      </w:r>
      <w:bookmarkEnd w:id="16"/>
    </w:p>
    <w:p w14:paraId="6FB5B5B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CPF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Cadastro de pessoa física, documento necessário para comprovar que o cliente não está usando documento falso.</w:t>
      </w:r>
    </w:p>
    <w:p w14:paraId="290960C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CNH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Carteira nacional de habilitação, documento necessário para comprovar que o cliente possuí uma carteira de motorista válida.</w:t>
      </w:r>
    </w:p>
    <w:p w14:paraId="67D2CC1E" w14:textId="77777777" w:rsidR="001A74BB" w:rsidRDefault="002E5B74" w:rsidP="002E5B74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Valor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="001A74BB"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Valor cobrado para uma locação semanal</w:t>
      </w:r>
    </w:p>
    <w:p w14:paraId="1CED9795" w14:textId="77777777" w:rsidR="008A2B9F" w:rsidRDefault="008A2B9F" w:rsidP="008A2B9F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Prazo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Data final de entrega da locação</w:t>
      </w:r>
    </w:p>
    <w:p w14:paraId="61DCEC32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35E156D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B68D993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006FDAA9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5E243B6B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2F08504A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6CFCF2B5" w14:textId="77777777" w:rsidR="008A2B9F" w:rsidRPr="002E5B74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3EF80310" w14:textId="77777777" w:rsidR="001A74BB" w:rsidRDefault="001A74BB" w:rsidP="001A74BB">
      <w:pPr>
        <w:pStyle w:val="Ttulo2"/>
      </w:pPr>
      <w:bookmarkStart w:id="17" w:name="_Toc111397918"/>
      <w:r>
        <w:lastRenderedPageBreak/>
        <w:t>Definições</w:t>
      </w:r>
      <w:r w:rsidR="005C5014">
        <w:t xml:space="preserve"> e Atributos de Requisitos</w:t>
      </w:r>
      <w:bookmarkEnd w:id="17"/>
    </w:p>
    <w:p w14:paraId="4B9A59A6" w14:textId="77777777" w:rsidR="00F26727" w:rsidRDefault="00F26727">
      <w:pPr>
        <w:pStyle w:val="Ttulo3"/>
      </w:pPr>
      <w:bookmarkStart w:id="18" w:name="_Toc468086043"/>
      <w:bookmarkStart w:id="19" w:name="_Toc111397919"/>
      <w:r>
        <w:t>Identificação dos Requisitos</w:t>
      </w:r>
      <w:bookmarkEnd w:id="18"/>
      <w:bookmarkEnd w:id="19"/>
      <w:r>
        <w:t xml:space="preserve"> </w:t>
      </w:r>
    </w:p>
    <w:p w14:paraId="7B6E112A" w14:textId="77777777" w:rsidR="00F26727" w:rsidRDefault="005C5014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w14:paraId="48956C9F" w14:textId="77777777" w:rsidR="00F26727" w:rsidRDefault="00F26727">
      <w:pPr>
        <w:pStyle w:val="Ttulo3"/>
      </w:pPr>
      <w:bookmarkStart w:id="20" w:name="_Toc468086044"/>
      <w:bookmarkStart w:id="21" w:name="_Toc111397920"/>
      <w:r>
        <w:t>Prioridades dos Requisitos</w:t>
      </w:r>
      <w:bookmarkEnd w:id="20"/>
      <w:bookmarkEnd w:id="21"/>
    </w:p>
    <w:p w14:paraId="2774ED0D" w14:textId="77777777" w:rsidR="00F26727" w:rsidRDefault="00F2672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w14:paraId="4BB6C4A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w14:paraId="3DA3AFC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w14:paraId="4B9A84EF" w14:textId="77777777" w:rsidR="00C1576A" w:rsidRPr="00C1576A" w:rsidRDefault="00F26727" w:rsidP="008A2B9F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  <w:bookmarkStart w:id="22" w:name="_Hlt467473290"/>
      <w:bookmarkEnd w:id="22"/>
    </w:p>
    <w:p w14:paraId="01EAAE67" w14:textId="77777777" w:rsidR="00F26727" w:rsidRDefault="00F26727" w:rsidP="00C1576A">
      <w:pPr>
        <w:pStyle w:val="Numerada"/>
        <w:sectPr w:rsidR="00F26727">
          <w:headerReference w:type="even" r:id="rId10"/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23" w:name="_Toc467473443"/>
    <w:bookmarkStart w:id="24" w:name="_Toc467473975"/>
    <w:bookmarkStart w:id="25" w:name="_Toc467477714"/>
    <w:bookmarkStart w:id="26" w:name="_Toc467494868"/>
    <w:bookmarkStart w:id="27" w:name="_Toc467495238"/>
    <w:bookmarkStart w:id="28" w:name="_Toc468086046"/>
    <w:p w14:paraId="23315646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1189E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25pt;height:36.75pt" o:ole="">
            <v:imagedata r:id="rId12" o:title=""/>
          </v:shape>
          <o:OLEObject Type="Embed" ProgID="Word.Document.8" ShapeID="_x0000_i1025" DrawAspect="Content" ObjectID="_1725131966" r:id="rId13"/>
        </w:object>
      </w:r>
    </w:p>
    <w:p w14:paraId="36C77F65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1E6F0682" w14:textId="77777777" w:rsidR="00F26727" w:rsidRDefault="00F26727">
      <w:pPr>
        <w:pStyle w:val="Ttulo1"/>
      </w:pPr>
      <w:r>
        <w:t>Descrição geral do sistema</w:t>
      </w:r>
      <w:bookmarkEnd w:id="23"/>
      <w:bookmarkEnd w:id="24"/>
      <w:bookmarkEnd w:id="25"/>
      <w:bookmarkEnd w:id="26"/>
      <w:bookmarkEnd w:id="27"/>
      <w:bookmarkEnd w:id="28"/>
    </w:p>
    <w:p w14:paraId="24596146" w14:textId="77777777" w:rsidR="00631CAB" w:rsidRDefault="00AC45AE">
      <w:pPr>
        <w:pStyle w:val="TextoNormal"/>
      </w:pPr>
      <w:r>
        <w:t>O sistema tem como objeto facilitar a vida do funcionário d</w:t>
      </w:r>
      <w:r w:rsidR="00E641BA">
        <w:t>e uma locadora na automatização de ações, como o cadastro, edição, listagem e exclusão de clientes, o cadastro, edição, listagem e exclusão de carros, e também todas ações referentes ao aluguel de um carro, cadastro, conclusão, listagem e exclusão.</w:t>
      </w:r>
    </w:p>
    <w:p w14:paraId="13F58F2D" w14:textId="77777777" w:rsidR="00F26727" w:rsidRDefault="00F26727">
      <w:pPr>
        <w:pStyle w:val="Ttulo2"/>
      </w:pPr>
      <w:bookmarkStart w:id="29" w:name="_Toc467473444"/>
      <w:bookmarkStart w:id="30" w:name="_Toc467473976"/>
      <w:bookmarkStart w:id="31" w:name="_Toc467477715"/>
      <w:bookmarkStart w:id="32" w:name="_Toc467494869"/>
      <w:bookmarkStart w:id="33" w:name="_Toc467495239"/>
      <w:bookmarkStart w:id="34" w:name="_Toc468086047"/>
      <w:bookmarkStart w:id="35" w:name="_Toc111397921"/>
      <w:r>
        <w:t>Abrangência e sistemas relacionados</w:t>
      </w:r>
      <w:bookmarkEnd w:id="29"/>
      <w:bookmarkEnd w:id="30"/>
      <w:bookmarkEnd w:id="31"/>
      <w:bookmarkEnd w:id="32"/>
      <w:bookmarkEnd w:id="33"/>
      <w:bookmarkEnd w:id="34"/>
      <w:bookmarkEnd w:id="35"/>
    </w:p>
    <w:p w14:paraId="4E827588" w14:textId="77777777" w:rsidR="00E95F9E" w:rsidRPr="00E95F9E" w:rsidRDefault="00E95F9E" w:rsidP="00E95F9E">
      <w:pPr>
        <w:pStyle w:val="TextoNormal"/>
      </w:pPr>
      <w:r>
        <w:t>O sistema funcionará de forma que o funcionar</w:t>
      </w:r>
      <w:r w:rsidR="00BB65B8">
        <w:t>i</w:t>
      </w:r>
      <w:r>
        <w:t>o presente na locadora consiga executar ações do dia a dia</w:t>
      </w:r>
      <w:r w:rsidR="00BB65B8">
        <w:t xml:space="preserve">, </w:t>
      </w:r>
      <w:r>
        <w:t xml:space="preserve">como cadastro, consulta e remoção de dados no sistema. O sistema não funcionará </w:t>
      </w:r>
      <w:r w:rsidR="00BB65B8">
        <w:t>para um usuário comum que deseja realizar uma reserva online, visto que a locadora está apenas começando, assim, seu catalogo é pequeno, e não covém a implementação de novas funcionalidades o que acarretaria em um maior custo.</w:t>
      </w:r>
    </w:p>
    <w:p w14:paraId="7DE3C77B" w14:textId="77777777" w:rsidR="00F26727" w:rsidRDefault="00C1576A">
      <w:pPr>
        <w:pStyle w:val="Ttulo2"/>
      </w:pPr>
      <w:bookmarkStart w:id="36" w:name="_Toc467473445"/>
      <w:bookmarkStart w:id="37" w:name="_Toc467473977"/>
      <w:bookmarkStart w:id="38" w:name="_Toc467477716"/>
      <w:bookmarkStart w:id="39" w:name="_Toc467494870"/>
      <w:bookmarkStart w:id="40" w:name="_Toc467495240"/>
      <w:bookmarkStart w:id="41" w:name="_Toc468086048"/>
      <w:bookmarkStart w:id="42" w:name="_Toc111397922"/>
      <w:r>
        <w:t>Relação de usuários do sistema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2668BB29" w14:textId="77777777" w:rsidR="00631CAB" w:rsidRPr="00631CAB" w:rsidRDefault="00631CAB" w:rsidP="00631CAB">
      <w:pPr>
        <w:pStyle w:val="Ttulo3"/>
        <w:numPr>
          <w:ilvl w:val="0"/>
          <w:numId w:val="0"/>
        </w:numPr>
        <w:rPr>
          <w:b w:val="0"/>
        </w:rPr>
      </w:pPr>
      <w:bookmarkStart w:id="43" w:name="_Toc111397923"/>
      <w:r>
        <w:rPr>
          <w:b w:val="0"/>
        </w:rPr>
        <w:t xml:space="preserve">Foram identificados </w:t>
      </w:r>
      <w:r w:rsidR="001F713B">
        <w:rPr>
          <w:b w:val="0"/>
        </w:rPr>
        <w:t>apenas um</w:t>
      </w:r>
      <w:r>
        <w:rPr>
          <w:b w:val="0"/>
        </w:rPr>
        <w:t xml:space="preserve"> usuário do sistema </w:t>
      </w:r>
      <w:r w:rsidR="001F713B">
        <w:rPr>
          <w:b w:val="0"/>
        </w:rPr>
        <w:t>Locaminas</w:t>
      </w:r>
      <w:r>
        <w:rPr>
          <w:b w:val="0"/>
        </w:rPr>
        <w:t xml:space="preserve"> denominado de </w:t>
      </w:r>
      <w:r w:rsidR="001F713B">
        <w:rPr>
          <w:b w:val="0"/>
        </w:rPr>
        <w:t>Funcionario.</w:t>
      </w:r>
      <w:bookmarkEnd w:id="43"/>
    </w:p>
    <w:p w14:paraId="1AE0E8F1" w14:textId="77777777" w:rsidR="00C1576A" w:rsidRPr="00B66A90" w:rsidRDefault="001F713B" w:rsidP="00B66A90">
      <w:pPr>
        <w:numPr>
          <w:ilvl w:val="0"/>
          <w:numId w:val="34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Funcionário</w:t>
      </w:r>
    </w:p>
    <w:p w14:paraId="41551F3F" w14:textId="77777777" w:rsidR="00C1576A" w:rsidRPr="00B66A90" w:rsidRDefault="00C1576A" w:rsidP="00B66A90">
      <w:pPr>
        <w:ind w:left="284"/>
        <w:rPr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1F713B">
        <w:rPr>
          <w:sz w:val="24"/>
          <w:szCs w:val="24"/>
        </w:rPr>
        <w:t xml:space="preserve">Funcionário é </w:t>
      </w:r>
      <w:r w:rsidRPr="00B66A90">
        <w:rPr>
          <w:sz w:val="24"/>
          <w:szCs w:val="24"/>
        </w:rPr>
        <w:t xml:space="preserve">responsável </w:t>
      </w:r>
      <w:r w:rsidR="00631CAB" w:rsidRPr="00B66A90">
        <w:rPr>
          <w:sz w:val="24"/>
          <w:szCs w:val="24"/>
        </w:rPr>
        <w:t>pela administração do sistema e possui a responsabilidade de executar as tarefas de</w:t>
      </w:r>
      <w:r w:rsidR="001F713B">
        <w:rPr>
          <w:sz w:val="24"/>
          <w:szCs w:val="24"/>
        </w:rPr>
        <w:t xml:space="preserve"> cadastro, consulta, edição e exclusão de dados no sistema.</w:t>
      </w:r>
    </w:p>
    <w:p w14:paraId="799C887A" w14:textId="77777777" w:rsidR="00B66A90" w:rsidRPr="00B66A90" w:rsidRDefault="00B66A90" w:rsidP="00B66A90">
      <w:pPr>
        <w:ind w:left="284"/>
        <w:rPr>
          <w:sz w:val="24"/>
          <w:szCs w:val="24"/>
        </w:rPr>
      </w:pPr>
    </w:p>
    <w:p w14:paraId="052CB34D" w14:textId="77777777" w:rsidR="00C1576A" w:rsidRDefault="00C1576A">
      <w:pPr>
        <w:pStyle w:val="TextoNormal"/>
      </w:pPr>
      <w:bookmarkStart w:id="44" w:name="_Ref471361536"/>
    </w:p>
    <w:p w14:paraId="1EE73192" w14:textId="77777777" w:rsidR="00C1576A" w:rsidRDefault="00C1576A">
      <w:pPr>
        <w:pStyle w:val="TextoNormal"/>
      </w:pPr>
    </w:p>
    <w:p w14:paraId="2665620B" w14:textId="77777777" w:rsidR="001F713B" w:rsidRDefault="001F713B">
      <w:pPr>
        <w:pStyle w:val="TextoNormal"/>
      </w:pPr>
    </w:p>
    <w:p w14:paraId="1A6EF5B9" w14:textId="77777777" w:rsidR="001F713B" w:rsidRDefault="001F713B">
      <w:pPr>
        <w:pStyle w:val="TextoNormal"/>
      </w:pPr>
    </w:p>
    <w:p w14:paraId="2DD576C0" w14:textId="77777777" w:rsidR="001F713B" w:rsidRDefault="001F713B">
      <w:pPr>
        <w:pStyle w:val="TextoNormal"/>
      </w:pPr>
    </w:p>
    <w:p w14:paraId="71397498" w14:textId="77777777" w:rsidR="001F713B" w:rsidRDefault="001F713B">
      <w:pPr>
        <w:pStyle w:val="TextoNormal"/>
      </w:pPr>
    </w:p>
    <w:p w14:paraId="443AEB0C" w14:textId="77777777" w:rsidR="00C1576A" w:rsidRDefault="00C1576A" w:rsidP="00C1576A">
      <w:pPr>
        <w:pStyle w:val="Ttulo2"/>
      </w:pPr>
      <w:bookmarkStart w:id="45" w:name="_Toc111397924"/>
      <w:r>
        <w:lastRenderedPageBreak/>
        <w:t xml:space="preserve">Diagrama de Caso de Uso </w:t>
      </w:r>
      <w:r w:rsidR="008E3941">
        <w:t>– Visáo do Usuário</w:t>
      </w:r>
      <w:bookmarkEnd w:id="45"/>
    </w:p>
    <w:p w14:paraId="235800B4" w14:textId="77777777" w:rsidR="00C1576A" w:rsidRDefault="008E3941" w:rsidP="00CB5871">
      <w:pPr>
        <w:pStyle w:val="Ttulo3"/>
      </w:pPr>
      <w:bookmarkStart w:id="46" w:name="_Toc111397925"/>
      <w:r>
        <w:t>Visão do</w:t>
      </w:r>
      <w:r w:rsidR="00CB5871">
        <w:t xml:space="preserve"> Funcionario</w:t>
      </w:r>
      <w:bookmarkEnd w:id="46"/>
      <w:r>
        <w:t xml:space="preserve"> </w:t>
      </w:r>
    </w:p>
    <w:p w14:paraId="021FCEF6" w14:textId="77777777" w:rsidR="008E3941" w:rsidRDefault="00000000" w:rsidP="008E3941">
      <w:pPr>
        <w:pStyle w:val="TextoNormal"/>
        <w:ind w:left="0"/>
        <w:sectPr w:rsidR="008E3941">
          <w:headerReference w:type="default" r:id="rId1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  <w:r>
        <w:pict w14:anchorId="0896E624">
          <v:shape id="_x0000_i1026" type="#_x0000_t75" style="width:523.5pt;height:376.5pt">
            <v:imagedata r:id="rId15" o:title=""/>
          </v:shape>
        </w:pict>
      </w:r>
    </w:p>
    <w:p w14:paraId="1953777B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2007A1FC">
          <v:shape id="_x0000_i1027" type="#_x0000_t75" style="width:29.25pt;height:36.75pt" o:ole="">
            <v:imagedata r:id="rId16" o:title=""/>
          </v:shape>
          <o:OLEObject Type="Embed" ProgID="Word.Document.8" ShapeID="_x0000_i1027" DrawAspect="Content" ObjectID="_1725131967" r:id="rId17"/>
        </w:object>
      </w:r>
    </w:p>
    <w:p w14:paraId="321B616F" w14:textId="77777777" w:rsidR="00F26727" w:rsidRDefault="00F2672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w14:paraId="5F75AF32" w14:textId="77777777" w:rsidR="00F26727" w:rsidRDefault="00F26727">
      <w:pPr>
        <w:pStyle w:val="Ttulo1"/>
      </w:pPr>
      <w:bookmarkStart w:id="47" w:name="_Toc467473449"/>
      <w:bookmarkStart w:id="48" w:name="_Toc467473981"/>
      <w:bookmarkStart w:id="49" w:name="_Toc467477720"/>
      <w:bookmarkStart w:id="50" w:name="_Toc467494874"/>
      <w:bookmarkStart w:id="51" w:name="_Toc467495244"/>
      <w:bookmarkStart w:id="52" w:name="_Toc468086052"/>
      <w:r>
        <w:t xml:space="preserve">Requisitos funcionais </w:t>
      </w:r>
      <w:bookmarkEnd w:id="44"/>
      <w:r>
        <w:t>(casos de uso)</w:t>
      </w:r>
      <w:bookmarkEnd w:id="47"/>
      <w:bookmarkEnd w:id="48"/>
      <w:bookmarkEnd w:id="49"/>
      <w:bookmarkEnd w:id="50"/>
      <w:bookmarkEnd w:id="51"/>
      <w:bookmarkEnd w:id="52"/>
    </w:p>
    <w:p w14:paraId="40CF0321" w14:textId="77777777" w:rsidR="00BD557D" w:rsidRDefault="00631CAB" w:rsidP="00167A6A">
      <w:pPr>
        <w:pStyle w:val="Ttulo2"/>
      </w:pPr>
      <w:bookmarkStart w:id="53" w:name="_Toc467473450"/>
      <w:bookmarkStart w:id="54" w:name="_Toc467473982"/>
      <w:bookmarkStart w:id="55" w:name="_Toc467477721"/>
      <w:bookmarkStart w:id="56" w:name="_Toc467494875"/>
      <w:bookmarkStart w:id="57" w:name="_Toc467495245"/>
      <w:bookmarkStart w:id="58" w:name="_Toc468086053"/>
      <w:bookmarkStart w:id="59" w:name="_Toc111397926"/>
      <w:r>
        <w:t xml:space="preserve">Requisitos do </w:t>
      </w:r>
      <w:bookmarkEnd w:id="53"/>
      <w:bookmarkEnd w:id="54"/>
      <w:bookmarkEnd w:id="55"/>
      <w:bookmarkEnd w:id="56"/>
      <w:bookmarkEnd w:id="57"/>
      <w:bookmarkEnd w:id="58"/>
      <w:r w:rsidR="00BD557D">
        <w:t>Funcionario</w:t>
      </w:r>
      <w:bookmarkEnd w:id="59"/>
    </w:p>
    <w:p w14:paraId="60B7ED64" w14:textId="77777777" w:rsidR="00E156E6" w:rsidRPr="00E156E6" w:rsidRDefault="00F26727" w:rsidP="00E156E6">
      <w:pPr>
        <w:pStyle w:val="Requisito"/>
      </w:pPr>
      <w:r>
        <w:t xml:space="preserve"> </w:t>
      </w:r>
      <w:bookmarkStart w:id="60" w:name="_Toc467473451"/>
      <w:bookmarkStart w:id="61" w:name="_Toc467473983"/>
      <w:bookmarkStart w:id="62" w:name="_Toc467477722"/>
      <w:bookmarkStart w:id="63" w:name="_Toc467494876"/>
      <w:bookmarkStart w:id="64" w:name="_Toc467495246"/>
      <w:bookmarkStart w:id="65" w:name="_Toc468086054"/>
      <w:bookmarkStart w:id="66" w:name="_Toc111397927"/>
      <w:r>
        <w:t>[RF</w:t>
      </w:r>
      <w:r w:rsidR="00996B9E">
        <w:t>00</w:t>
      </w:r>
      <w:r>
        <w:t>1] &lt;</w:t>
      </w:r>
      <w:r w:rsidR="00BD557D">
        <w:t>Login</w:t>
      </w:r>
      <w:r w:rsidR="00996B9E">
        <w:t xml:space="preserve"> no sistema</w:t>
      </w:r>
      <w:r>
        <w:t>&gt;</w:t>
      </w:r>
      <w:bookmarkEnd w:id="60"/>
      <w:bookmarkEnd w:id="61"/>
      <w:bookmarkEnd w:id="62"/>
      <w:bookmarkEnd w:id="63"/>
      <w:bookmarkEnd w:id="64"/>
      <w:bookmarkEnd w:id="65"/>
      <w:bookmarkEnd w:id="6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D40FCB" w:rsidRPr="00AB6C99" w14:paraId="18BE7655" w14:textId="77777777" w:rsidTr="00D40FCB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AFE75" w14:textId="77777777" w:rsidR="00D40FCB" w:rsidRPr="00AB6C99" w:rsidRDefault="00D40FCB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A07BEA" w14:textId="77777777" w:rsidR="00D40FCB" w:rsidRPr="00AB6C99" w:rsidRDefault="00996B9E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Login no sistema</w:t>
            </w:r>
          </w:p>
        </w:tc>
      </w:tr>
      <w:tr w:rsidR="00D40FCB" w:rsidRPr="00D40FCB" w14:paraId="18A644BB" w14:textId="77777777" w:rsidTr="00D40FCB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E68C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977D14" w14:textId="77777777" w:rsidR="00D40FCB" w:rsidRPr="00D40FCB" w:rsidRDefault="00D40FCB" w:rsidP="00D40FCB">
            <w:r w:rsidRPr="00D40FCB">
              <w:t>(</w:t>
            </w:r>
            <w:r w:rsidR="00996B9E"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D40FCB" w:rsidRPr="00D40FCB" w14:paraId="68C19539" w14:textId="77777777" w:rsidTr="00996B9E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A772F4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F1DD3F" w14:textId="77777777" w:rsidR="00D40FCB" w:rsidRPr="00D40FCB" w:rsidRDefault="00996B9E" w:rsidP="00AB6C99">
            <w:r>
              <w:t>Um funcionário fará o login no sistema.</w:t>
            </w:r>
          </w:p>
        </w:tc>
      </w:tr>
      <w:tr w:rsidR="00D40FCB" w:rsidRPr="00D40FCB" w14:paraId="59A2B249" w14:textId="77777777" w:rsidTr="00996B9E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8695A7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821B9" w14:textId="77777777" w:rsidR="00D40FCB" w:rsidRPr="00D40FCB" w:rsidRDefault="00996B9E" w:rsidP="00AB6C99">
            <w:r>
              <w:t>O funcionário deve estar na tela de login do sistema.</w:t>
            </w:r>
          </w:p>
        </w:tc>
      </w:tr>
      <w:tr w:rsidR="00D40FCB" w:rsidRPr="00D40FCB" w14:paraId="44029880" w14:textId="77777777" w:rsidTr="00996B9E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9E92E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78A54" w14:textId="77777777" w:rsidR="00D40FCB" w:rsidRPr="00D40FCB" w:rsidRDefault="00996B9E" w:rsidP="00AB6C99">
            <w:r>
              <w:t>A tela do sistema será a tela principal.</w:t>
            </w:r>
          </w:p>
        </w:tc>
      </w:tr>
      <w:tr w:rsidR="007010B6" w:rsidRPr="00D40FCB" w14:paraId="2003E002" w14:textId="77777777" w:rsidTr="00AB6C99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A13420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9905B" w14:textId="77777777" w:rsidR="007010B6" w:rsidRPr="00D40FCB" w:rsidRDefault="0053398C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 w:rsidR="00F7010D">
              <w:rPr>
                <w:b/>
                <w:bCs/>
              </w:rPr>
              <w:t>Login</w:t>
            </w:r>
          </w:p>
        </w:tc>
      </w:tr>
      <w:tr w:rsidR="007010B6" w:rsidRPr="00D40FCB" w14:paraId="3D76A394" w14:textId="77777777" w:rsidTr="00C85968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56466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D97551" w14:textId="77777777" w:rsidR="007010B6" w:rsidRPr="00D40FCB" w:rsidRDefault="007010B6" w:rsidP="00996B9E">
            <w:pPr>
              <w:pStyle w:val="TextoNormal"/>
              <w:ind w:left="261"/>
            </w:pPr>
          </w:p>
        </w:tc>
      </w:tr>
      <w:tr w:rsidR="00D40FCB" w:rsidRPr="00D40FCB" w14:paraId="747FDC05" w14:textId="77777777" w:rsidTr="00C85968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6E480D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CEC1B0" w14:textId="77777777" w:rsidR="00D40FCB" w:rsidRDefault="00996B9E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  <w:p w14:paraId="36E941CC" w14:textId="77777777" w:rsidR="00C85968" w:rsidRDefault="00C85968" w:rsidP="00C85968">
            <w:r>
              <w:t>1. Digita dados de login</w:t>
            </w:r>
          </w:p>
          <w:p w14:paraId="2D8E062D" w14:textId="77777777" w:rsidR="00C85968" w:rsidRPr="00D40FCB" w:rsidRDefault="00C85968" w:rsidP="00C85968">
            <w:r>
              <w:t>2. Clica botão entrar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8FC8BC" w14:textId="77777777" w:rsid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314ACB6" w14:textId="77777777" w:rsidR="00C85968" w:rsidRDefault="00C85968" w:rsidP="00D40FCB"/>
          <w:p w14:paraId="7B32A8D7" w14:textId="77777777" w:rsidR="00C85968" w:rsidRDefault="00C85968" w:rsidP="00D40FCB"/>
          <w:p w14:paraId="61844181" w14:textId="64E92D89" w:rsidR="00C85968" w:rsidRDefault="00C85968" w:rsidP="00C85968">
            <w:r>
              <w:t xml:space="preserve">3. </w:t>
            </w:r>
            <w:r w:rsidR="00521A89">
              <w:t>Valida os dados</w:t>
            </w:r>
          </w:p>
          <w:p w14:paraId="29D1E661" w14:textId="77777777" w:rsidR="00C85968" w:rsidRPr="00D40FCB" w:rsidRDefault="00C85968" w:rsidP="00C85968">
            <w:r>
              <w:t>4. Mostra tela principal</w:t>
            </w:r>
          </w:p>
        </w:tc>
      </w:tr>
      <w:tr w:rsidR="00D40FCB" w:rsidRPr="00D40FCB" w14:paraId="060B534E" w14:textId="77777777" w:rsidTr="00C85968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28A247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65E5F" w14:textId="77777777" w:rsidR="00D40FCB" w:rsidRPr="00D40FCB" w:rsidRDefault="00C85968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67E3" w14:textId="77777777" w:rsidR="00D40FCB" w:rsidRP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B012F3A" w14:textId="155AFE85" w:rsidR="00D40FCB" w:rsidRDefault="00BD6D5A" w:rsidP="00D40FCB">
            <w:r>
              <w:t>3</w:t>
            </w:r>
            <w:r w:rsidR="00D40FCB" w:rsidRPr="00D40FCB">
              <w:t xml:space="preserve">. Caso </w:t>
            </w:r>
            <w:r w:rsidR="00521A89">
              <w:t>dados estejam incorretos</w:t>
            </w:r>
            <w:r w:rsidR="00D40FCB" w:rsidRPr="00D40FCB">
              <w:t xml:space="preserve"> o sistema emitirá a seguinte mensagem: “</w:t>
            </w:r>
            <w:r w:rsidR="00C85968">
              <w:t>E-mail ou senha incorreta</w:t>
            </w:r>
            <w:r w:rsidR="00D40FCB" w:rsidRPr="00D40FCB">
              <w:t>”.</w:t>
            </w:r>
          </w:p>
          <w:p w14:paraId="277DB404" w14:textId="77777777" w:rsidR="00C85968" w:rsidRPr="00D40FCB" w:rsidRDefault="00C85968" w:rsidP="00D40FCB"/>
          <w:p w14:paraId="1C6FBF51" w14:textId="77777777" w:rsidR="00D40FCB" w:rsidRPr="00D40FCB" w:rsidRDefault="00D40FCB" w:rsidP="00D40FCB"/>
        </w:tc>
      </w:tr>
    </w:tbl>
    <w:p w14:paraId="7B8798BF" w14:textId="77777777" w:rsidR="00E156E6" w:rsidRDefault="00E156E6" w:rsidP="00E156E6">
      <w:pPr>
        <w:pStyle w:val="TextoNormal"/>
        <w:ind w:left="0"/>
        <w:sectPr w:rsidR="00E156E6">
          <w:headerReference w:type="default" r:id="rId18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p w14:paraId="1BFBC72F" w14:textId="77777777" w:rsidR="00E156E6" w:rsidRPr="00E156E6" w:rsidRDefault="00E156E6" w:rsidP="00E156E6">
      <w:pPr>
        <w:pStyle w:val="Requisito"/>
      </w:pPr>
      <w:bookmarkStart w:id="67" w:name="_Toc111397928"/>
      <w:r>
        <w:lastRenderedPageBreak/>
        <w:t>[RF002] &lt;Cadastrar carro&gt;</w:t>
      </w:r>
      <w:bookmarkEnd w:id="67"/>
    </w:p>
    <w:tbl>
      <w:tblPr>
        <w:tblW w:w="10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903"/>
      </w:tblGrid>
      <w:tr w:rsidR="00E156E6" w:rsidRPr="00AB6C99" w14:paraId="15B2CD25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509DA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2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27B761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carro</w:t>
            </w:r>
          </w:p>
        </w:tc>
      </w:tr>
      <w:tr w:rsidR="00E156E6" w:rsidRPr="00D40FCB" w14:paraId="1148642B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74D42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FC334A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E156E6" w:rsidRPr="00D40FCB" w14:paraId="46CD554B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787A3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B2CAA" w14:textId="77777777" w:rsidR="00E156E6" w:rsidRPr="00D40FCB" w:rsidRDefault="00E156E6">
            <w:r>
              <w:t xml:space="preserve">Um funcionário </w:t>
            </w:r>
            <w:r w:rsidR="0053398C">
              <w:t>fará o cadastro de um carro</w:t>
            </w:r>
            <w:r>
              <w:t>.</w:t>
            </w:r>
          </w:p>
        </w:tc>
      </w:tr>
      <w:tr w:rsidR="00E156E6" w:rsidRPr="00D40FCB" w14:paraId="602220F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4DE86D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E61A2F" w14:textId="77777777" w:rsidR="00EB5832" w:rsidRDefault="00EB5832" w:rsidP="00EB5832">
            <w:r>
              <w:t>O funcionário deve estar logado no sistema.</w:t>
            </w:r>
          </w:p>
          <w:p w14:paraId="1DDA70B2" w14:textId="77777777" w:rsidR="00E156E6" w:rsidRPr="00D40FCB" w:rsidRDefault="00E156E6">
            <w:r>
              <w:t xml:space="preserve">O funcionário deve estar na tela </w:t>
            </w:r>
            <w:r w:rsidR="00C921ED">
              <w:t>de carros</w:t>
            </w:r>
            <w:r>
              <w:t>.</w:t>
            </w:r>
          </w:p>
        </w:tc>
      </w:tr>
      <w:tr w:rsidR="00E156E6" w:rsidRPr="00D40FCB" w14:paraId="373229ED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58C9A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CDE8A" w14:textId="77777777" w:rsidR="00E156E6" w:rsidRPr="00D40FCB" w:rsidRDefault="00E156E6"/>
        </w:tc>
      </w:tr>
      <w:tr w:rsidR="00E156E6" w:rsidRPr="00D40FCB" w14:paraId="7C34BE83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F421D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182449" w14:textId="6E4ADB9D" w:rsidR="00E156E6" w:rsidRPr="00D40FCB" w:rsidRDefault="00693FF5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Carr</w:t>
            </w:r>
            <w:r w:rsidR="00521A89">
              <w:rPr>
                <w:b/>
                <w:bCs/>
              </w:rPr>
              <w:t>o, I_CadastroCarro</w:t>
            </w:r>
          </w:p>
        </w:tc>
      </w:tr>
      <w:tr w:rsidR="00E156E6" w:rsidRPr="00D40FCB" w14:paraId="3CF504C1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9810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3F43A8" w14:textId="77777777" w:rsidR="00E156E6" w:rsidRDefault="00693FF5" w:rsidP="00693FF5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2D132D18" w14:textId="52B79747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3B5B9E0" w14:textId="7BCA6CCF" w:rsidR="00954480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</w:t>
            </w:r>
            <w:r w:rsidR="00D424F5">
              <w:t>3 letras e 4 numeros “</w:t>
            </w:r>
            <w:r w:rsidR="00452E8A">
              <w:t>ABC</w:t>
            </w:r>
            <w:r w:rsidR="00D424F5">
              <w:t>-</w:t>
            </w:r>
            <w:r w:rsidR="00452E8A">
              <w:t>1234</w:t>
            </w:r>
            <w:r w:rsidR="00D424F5">
              <w:t>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DA8B424" w14:textId="67F0646D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 w:rsidR="00D424F5"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C13CD40" w14:textId="61E0A075" w:rsid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 w:rsidR="00D424F5"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2EB5F9FA" w14:textId="67797F6D" w:rsidR="001C1F90" w:rsidRPr="00693FF5" w:rsidRDefault="001C1F90" w:rsidP="00693FF5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643AA9D" w14:textId="1F18F9CC" w:rsidR="00693FF5" w:rsidRPr="00693FF5" w:rsidRDefault="00693FF5" w:rsidP="00693FF5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Valor:</w:t>
            </w:r>
            <w:r w:rsidR="00D424F5"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E156E6" w:rsidRPr="00D40FCB" w14:paraId="1AA78AAB" w14:textId="77777777" w:rsidTr="00313C44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4310A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A06B3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AFFF877" w14:textId="4150803E" w:rsidR="00E156E6" w:rsidRDefault="00E156E6">
            <w:r>
              <w:t xml:space="preserve">1. </w:t>
            </w:r>
            <w:r w:rsidR="00D424F5">
              <w:t>Seleciona opção de cadastrar carro</w:t>
            </w:r>
          </w:p>
          <w:p w14:paraId="4854942E" w14:textId="77777777" w:rsidR="00521A89" w:rsidRDefault="00521A89"/>
          <w:p w14:paraId="68EBB53C" w14:textId="23C00625" w:rsidR="00E156E6" w:rsidRDefault="00521A89">
            <w:r>
              <w:t>3</w:t>
            </w:r>
            <w:r w:rsidR="00E156E6">
              <w:t xml:space="preserve">. </w:t>
            </w:r>
            <w:r>
              <w:t>Digita dados de cadastro</w:t>
            </w:r>
          </w:p>
          <w:p w14:paraId="3594ADFE" w14:textId="1F8562E7" w:rsidR="004D3687" w:rsidRPr="00D40FCB" w:rsidRDefault="00313C44">
            <w:r>
              <w:t>4</w:t>
            </w:r>
            <w:r w:rsidR="004D3687">
              <w:t>. Clica botão cadastrar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E3B208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1319EB1" w14:textId="77777777" w:rsidR="00E156E6" w:rsidRDefault="00E156E6"/>
          <w:p w14:paraId="17A1D893" w14:textId="786477B0" w:rsidR="00E156E6" w:rsidRDefault="00521A89">
            <w:r>
              <w:t>2. Redireciona a tela de cadastro</w:t>
            </w:r>
          </w:p>
          <w:p w14:paraId="36FE4503" w14:textId="77777777" w:rsidR="00DE6EC3" w:rsidRDefault="00DE6EC3"/>
          <w:p w14:paraId="53AA541D" w14:textId="5B2FF176" w:rsidR="00DE6EC3" w:rsidRDefault="00DE6EC3"/>
          <w:p w14:paraId="594F28E3" w14:textId="77777777" w:rsidR="00313C44" w:rsidRDefault="00313C44"/>
          <w:p w14:paraId="4869B613" w14:textId="482692C2" w:rsidR="00E156E6" w:rsidRDefault="00313C44">
            <w:r>
              <w:t>5</w:t>
            </w:r>
            <w:r w:rsidR="00E156E6">
              <w:t xml:space="preserve">. </w:t>
            </w:r>
            <w:r>
              <w:t>Valida os dados</w:t>
            </w:r>
          </w:p>
          <w:p w14:paraId="0AD904DB" w14:textId="06727419" w:rsidR="00313C44" w:rsidRDefault="00313C44">
            <w:r>
              <w:t>6. Salva no banco de dados</w:t>
            </w:r>
          </w:p>
          <w:p w14:paraId="1A7AD311" w14:textId="062EBAD9" w:rsidR="00E156E6" w:rsidRDefault="00313C44">
            <w:r>
              <w:t>7</w:t>
            </w:r>
            <w:r w:rsidR="00E156E6">
              <w:t xml:space="preserve">. </w:t>
            </w:r>
            <w:r w:rsidR="004D3687">
              <w:t>Envia mensagem “Cadastrado com sucesso”</w:t>
            </w:r>
          </w:p>
          <w:p w14:paraId="74FFF6AF" w14:textId="2B3CA0A1" w:rsidR="004D3687" w:rsidRPr="00D40FCB" w:rsidRDefault="00313C44">
            <w:r>
              <w:t>8</w:t>
            </w:r>
            <w:r w:rsidR="004D3687">
              <w:t xml:space="preserve">. </w:t>
            </w:r>
            <w:r w:rsidR="00055BF5">
              <w:t>Retorna</w:t>
            </w:r>
            <w:r w:rsidR="004D3687">
              <w:t xml:space="preserve"> a tela de carro.</w:t>
            </w:r>
          </w:p>
        </w:tc>
      </w:tr>
      <w:tr w:rsidR="00E156E6" w:rsidRPr="00D40FCB" w14:paraId="4F2F09F5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7F759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CF4041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0D700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DA50F97" w14:textId="0EEE3902" w:rsidR="00E156E6" w:rsidRDefault="00313C44" w:rsidP="004D3687">
            <w:r>
              <w:t>5</w:t>
            </w:r>
            <w:r w:rsidR="004D3687">
              <w:t xml:space="preserve">. </w:t>
            </w:r>
            <w:r w:rsidR="004D3687" w:rsidRPr="00D40FCB">
              <w:t xml:space="preserve">Caso </w:t>
            </w:r>
            <w:r w:rsidR="004D3687">
              <w:t>algum campo esteja com formato incorreto exibe mensagem do formato correto.</w:t>
            </w:r>
          </w:p>
          <w:p w14:paraId="5053DF9B" w14:textId="095E667D" w:rsidR="004D3687" w:rsidRDefault="00313C44" w:rsidP="004D3687">
            <w:r>
              <w:t>6</w:t>
            </w:r>
            <w:r w:rsidR="00954480">
              <w:t>. Caso carro</w:t>
            </w:r>
            <w:r>
              <w:t xml:space="preserve"> </w:t>
            </w:r>
            <w:r w:rsidR="00954480">
              <w:t>já exista no sistema exibe mensagem de “Carro já existente”.</w:t>
            </w:r>
          </w:p>
          <w:p w14:paraId="3CB62FA6" w14:textId="77777777" w:rsidR="00E156E6" w:rsidRPr="00D40FCB" w:rsidRDefault="00E156E6"/>
          <w:p w14:paraId="344ED430" w14:textId="77777777" w:rsidR="00E156E6" w:rsidRPr="00D40FCB" w:rsidRDefault="00E156E6"/>
        </w:tc>
      </w:tr>
    </w:tbl>
    <w:p w14:paraId="5A9DD1A5" w14:textId="77777777" w:rsidR="009B2FA5" w:rsidRPr="00E156E6" w:rsidRDefault="00E156E6" w:rsidP="009B2FA5">
      <w:pPr>
        <w:pStyle w:val="Requisito"/>
      </w:pPr>
      <w:r>
        <w:br w:type="page"/>
      </w:r>
      <w:bookmarkStart w:id="68" w:name="_Toc111397929"/>
      <w:r w:rsidR="009B2FA5">
        <w:lastRenderedPageBreak/>
        <w:t>[RF003] &lt;Editar carro&gt;</w:t>
      </w:r>
      <w:bookmarkEnd w:id="68"/>
    </w:p>
    <w:tbl>
      <w:tblPr>
        <w:tblW w:w="102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762"/>
      </w:tblGrid>
      <w:tr w:rsidR="009B2FA5" w:rsidRPr="00AB6C99" w14:paraId="12A99D8B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09861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3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62C198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carro</w:t>
            </w:r>
          </w:p>
        </w:tc>
      </w:tr>
      <w:tr w:rsidR="009B2FA5" w:rsidRPr="00D40FCB" w14:paraId="12F6B1E5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0D8F40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3D551A" w14:textId="77777777" w:rsidR="009B2FA5" w:rsidRPr="00D40FCB" w:rsidRDefault="009B2FA5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9B2FA5" w:rsidRPr="00D40FCB" w14:paraId="4DFCD875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1363F4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EE3F3E" w14:textId="77777777" w:rsidR="009B2FA5" w:rsidRPr="00D40FCB" w:rsidRDefault="009B2FA5">
            <w:r>
              <w:t xml:space="preserve">Um funcionário fará </w:t>
            </w:r>
            <w:r w:rsidR="00954480">
              <w:t>a edição de um carro no sistema</w:t>
            </w:r>
            <w:r>
              <w:t>.</w:t>
            </w:r>
          </w:p>
        </w:tc>
      </w:tr>
      <w:tr w:rsidR="009B2FA5" w:rsidRPr="00D40FCB" w14:paraId="66E9E98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08DD6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62A6E0" w14:textId="77777777" w:rsidR="00EB5832" w:rsidRDefault="00EB5832" w:rsidP="00EB5832">
            <w:r>
              <w:t>O funcionário deve estar logado no sistema.</w:t>
            </w:r>
          </w:p>
          <w:p w14:paraId="07230E58" w14:textId="77777777" w:rsidR="009B2FA5" w:rsidRPr="00D40FCB" w:rsidRDefault="009B2FA5">
            <w:r>
              <w:t xml:space="preserve">O funcionário deve estar na tela </w:t>
            </w:r>
            <w:r w:rsidR="00954480">
              <w:t>de listagem carros</w:t>
            </w:r>
            <w:r>
              <w:t>.</w:t>
            </w:r>
          </w:p>
        </w:tc>
      </w:tr>
      <w:tr w:rsidR="009B2FA5" w:rsidRPr="00D40FCB" w14:paraId="5963BFD7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B1F781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70E08F" w14:textId="77777777" w:rsidR="009B2FA5" w:rsidRPr="00D40FCB" w:rsidRDefault="009B2FA5"/>
        </w:tc>
      </w:tr>
      <w:tr w:rsidR="009B2FA5" w:rsidRPr="00D40FCB" w14:paraId="5663E3A2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3788A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43360" w14:textId="77777777" w:rsidR="009B2FA5" w:rsidRPr="00D40FCB" w:rsidRDefault="00F569CC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I_EditarCarro</w:t>
            </w:r>
          </w:p>
        </w:tc>
      </w:tr>
      <w:tr w:rsidR="009B2FA5" w:rsidRPr="00D40FCB" w14:paraId="16ABF843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209E22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5F67D9" w14:textId="77777777" w:rsidR="001C1F90" w:rsidRDefault="001C1F90" w:rsidP="001C1F90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461FE672" w14:textId="7ADB9C4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0D86B92" w14:textId="2C3BCFE2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3 letras e 4 numeros “ABC-1234”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9A396CF" w14:textId="4B5241F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33DD43B7" w14:textId="4ACB2054" w:rsidR="001C1F90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A7B8604" w14:textId="62E0350B" w:rsidR="001C1F90" w:rsidRPr="00693FF5" w:rsidRDefault="001C1F90" w:rsidP="001C1F90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FD12CAD" w14:textId="37482FDB" w:rsidR="009B2FA5" w:rsidRPr="00D40FCB" w:rsidRDefault="001C1F90" w:rsidP="001C1F90">
            <w:pPr>
              <w:pStyle w:val="TextoNormal"/>
              <w:ind w:left="0"/>
            </w:pPr>
            <w:r w:rsidRPr="00693FF5">
              <w:t xml:space="preserve">    Valor:</w:t>
            </w:r>
            <w:r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9B2FA5" w:rsidRPr="00D40FCB" w14:paraId="33984CF5" w14:textId="77777777" w:rsidTr="00313C44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5FEF4A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6BD8A1" w14:textId="77777777" w:rsidR="009B2FA5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625DCC" w14:textId="2F13AFB3" w:rsidR="00F569CC" w:rsidRDefault="009B2FA5" w:rsidP="00F569CC">
            <w:r>
              <w:t xml:space="preserve">1. </w:t>
            </w:r>
            <w:r w:rsidR="00F569CC">
              <w:t xml:space="preserve">Seleciona </w:t>
            </w:r>
            <w:r w:rsidR="00313C44">
              <w:t xml:space="preserve">a </w:t>
            </w:r>
            <w:r w:rsidR="0055625B">
              <w:t>opção editar</w:t>
            </w:r>
          </w:p>
          <w:p w14:paraId="2A88BB8D" w14:textId="568C338A" w:rsidR="00313C44" w:rsidRDefault="00313C44" w:rsidP="00F569CC"/>
          <w:p w14:paraId="5BA20681" w14:textId="71E066BD" w:rsidR="00313C44" w:rsidRDefault="00313C44" w:rsidP="00F569CC"/>
          <w:p w14:paraId="48D265BC" w14:textId="77777777" w:rsidR="00313C44" w:rsidRDefault="00313C44" w:rsidP="00F569CC"/>
          <w:p w14:paraId="75B5359F" w14:textId="0FF3B0C2" w:rsidR="00F569CC" w:rsidRDefault="00313C44" w:rsidP="00F569CC">
            <w:r>
              <w:t>4</w:t>
            </w:r>
            <w:r w:rsidR="00F569CC">
              <w:t xml:space="preserve">. </w:t>
            </w:r>
            <w:r>
              <w:t xml:space="preserve">Altera campos </w:t>
            </w:r>
            <w:r w:rsidR="0055625B">
              <w:t>já preenchidos</w:t>
            </w:r>
          </w:p>
          <w:p w14:paraId="43D6FEC9" w14:textId="7E9C9D76" w:rsidR="00F569CC" w:rsidRDefault="0055625B" w:rsidP="00F569CC">
            <w:r>
              <w:t>5</w:t>
            </w:r>
            <w:r w:rsidR="00F569CC">
              <w:t>. Clica bot</w:t>
            </w:r>
            <w:r>
              <w:t>ão</w:t>
            </w:r>
            <w:r w:rsidR="00F569CC">
              <w:t xml:space="preserve"> </w:t>
            </w:r>
            <w:r>
              <w:t>Editar</w:t>
            </w:r>
          </w:p>
          <w:p w14:paraId="29F93FC2" w14:textId="77777777" w:rsidR="00F569CC" w:rsidRPr="00D40FCB" w:rsidRDefault="00F569CC" w:rsidP="00F569CC"/>
          <w:p w14:paraId="5A0FCE0A" w14:textId="77777777" w:rsidR="009B2FA5" w:rsidRPr="00D40FCB" w:rsidRDefault="009B2FA5"/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604A4C" w14:textId="77777777" w:rsidR="009B2FA5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80F1855" w14:textId="15F4DFE0" w:rsidR="009B2FA5" w:rsidRDefault="009B2FA5"/>
          <w:p w14:paraId="6E3D4F6A" w14:textId="5B6A1CA5" w:rsidR="00313C44" w:rsidRDefault="00313C44">
            <w:r>
              <w:t>2. Consulta banco de dados</w:t>
            </w:r>
          </w:p>
          <w:p w14:paraId="10D9C1F5" w14:textId="6EEF8228" w:rsidR="00313C44" w:rsidRDefault="00313C44">
            <w:r>
              <w:t>3. Redireciona a tela de edição com campos preenchido.</w:t>
            </w:r>
          </w:p>
          <w:p w14:paraId="66253CBC" w14:textId="77777777" w:rsidR="009B2FA5" w:rsidRDefault="009B2FA5"/>
          <w:p w14:paraId="3D97D98E" w14:textId="77777777" w:rsidR="00F569CC" w:rsidRDefault="00F569CC"/>
          <w:p w14:paraId="0581ED96" w14:textId="77777777" w:rsidR="00DE6EC3" w:rsidRDefault="00DE6EC3"/>
          <w:p w14:paraId="64845487" w14:textId="77777777" w:rsidR="00DE6EC3" w:rsidRDefault="00DE6EC3"/>
          <w:p w14:paraId="43ABB25C" w14:textId="2EDAEA70" w:rsidR="009B2FA5" w:rsidRDefault="0055625B">
            <w:r>
              <w:t>6</w:t>
            </w:r>
            <w:r w:rsidR="009B2FA5">
              <w:t xml:space="preserve">. </w:t>
            </w:r>
            <w:r>
              <w:t>Valida os dados</w:t>
            </w:r>
          </w:p>
          <w:p w14:paraId="56061D3A" w14:textId="42DBE3D0" w:rsidR="0055625B" w:rsidRDefault="0055625B">
            <w:r>
              <w:t>7. Salva dados no banco de dados</w:t>
            </w:r>
          </w:p>
          <w:p w14:paraId="2CE63BCE" w14:textId="67B94B50" w:rsidR="009B2FA5" w:rsidRDefault="0055625B">
            <w:r>
              <w:t>8</w:t>
            </w:r>
            <w:r w:rsidR="009B2FA5">
              <w:t xml:space="preserve">. </w:t>
            </w:r>
            <w:r w:rsidR="00F569CC">
              <w:t>Exibe mensagem de “Carro editado com sucesso”</w:t>
            </w:r>
          </w:p>
          <w:p w14:paraId="17911326" w14:textId="564F7F85" w:rsidR="00F569CC" w:rsidRPr="00D40FCB" w:rsidRDefault="0055625B">
            <w:r>
              <w:t>9</w:t>
            </w:r>
            <w:r w:rsidR="00F569CC">
              <w:t>. Retorna a tela de listagem de carros</w:t>
            </w:r>
          </w:p>
        </w:tc>
      </w:tr>
      <w:tr w:rsidR="009B2FA5" w:rsidRPr="00D40FCB" w14:paraId="7513BA8F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CD16A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EB526B" w14:textId="77777777" w:rsidR="009B2FA5" w:rsidRPr="00D40FCB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5CAFB" w14:textId="77777777" w:rsidR="009B2FA5" w:rsidRPr="00D40FCB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F08DF9E" w14:textId="35002DFF" w:rsidR="00F569CC" w:rsidRDefault="0055625B" w:rsidP="00F569CC">
            <w:r>
              <w:t>6</w:t>
            </w:r>
            <w:r w:rsidR="00F569CC">
              <w:t xml:space="preserve">. </w:t>
            </w:r>
            <w:r w:rsidR="00F569CC" w:rsidRPr="00D40FCB">
              <w:t xml:space="preserve">Caso </w:t>
            </w:r>
            <w:r w:rsidR="00F569CC">
              <w:t>algum campo esteja com formato incorreto exibe mensagem do formato correto.</w:t>
            </w:r>
          </w:p>
          <w:p w14:paraId="3DAEC6F7" w14:textId="751ECE9E" w:rsidR="009B2FA5" w:rsidRPr="00D40FCB" w:rsidRDefault="0055625B" w:rsidP="0055625B">
            <w:r>
              <w:t>7</w:t>
            </w:r>
            <w:r w:rsidR="00F569CC">
              <w:t>. Caso carro já exista no sistema exibe mensagem de “Carro já existente”</w:t>
            </w:r>
            <w:r>
              <w:t xml:space="preserve"> e retorna a tela de Listagem</w:t>
            </w:r>
          </w:p>
        </w:tc>
      </w:tr>
    </w:tbl>
    <w:p w14:paraId="10E90613" w14:textId="77777777" w:rsidR="00E156E6" w:rsidRDefault="00E156E6"/>
    <w:p w14:paraId="569ABFC6" w14:textId="77777777" w:rsidR="00E156E6" w:rsidRDefault="00E156E6"/>
    <w:p w14:paraId="09BBE39A" w14:textId="77777777" w:rsidR="00E156E6" w:rsidRDefault="00E156E6">
      <w:r>
        <w:br w:type="page"/>
      </w:r>
    </w:p>
    <w:p w14:paraId="0817482A" w14:textId="77777777" w:rsidR="00E156E6" w:rsidRPr="00E156E6" w:rsidRDefault="00E156E6" w:rsidP="00E156E6">
      <w:pPr>
        <w:pStyle w:val="Requisito"/>
      </w:pPr>
      <w:bookmarkStart w:id="69" w:name="_Toc111397930"/>
      <w:r>
        <w:t>[RF004] &lt;Excluir carro&gt;</w:t>
      </w:r>
      <w:bookmarkEnd w:id="6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E156E6" w:rsidRPr="00AB6C99" w14:paraId="572A8E12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383619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4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01176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carro</w:t>
            </w:r>
          </w:p>
        </w:tc>
      </w:tr>
      <w:tr w:rsidR="00E156E6" w:rsidRPr="00D40FCB" w14:paraId="7E7AFEB0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99253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3593FD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E156E6" w:rsidRPr="00D40FCB" w14:paraId="30F899DE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9A57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9DA610" w14:textId="77777777" w:rsidR="00E156E6" w:rsidRPr="00D40FCB" w:rsidRDefault="00E156E6">
            <w:r>
              <w:t xml:space="preserve">Um funcionário fará </w:t>
            </w:r>
            <w:r w:rsidR="00540228">
              <w:t>a exclusão de um carro do sistema</w:t>
            </w:r>
            <w:r>
              <w:t>.</w:t>
            </w:r>
          </w:p>
        </w:tc>
      </w:tr>
      <w:tr w:rsidR="00E156E6" w:rsidRPr="00D40FCB" w14:paraId="047B5CB3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39C6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D5C720" w14:textId="77777777" w:rsidR="00EB5832" w:rsidRDefault="00EB5832" w:rsidP="00EB5832">
            <w:r>
              <w:t>O funcionário deve estar logado no sistema.</w:t>
            </w:r>
          </w:p>
          <w:p w14:paraId="73043BE9" w14:textId="77777777" w:rsidR="00E156E6" w:rsidRPr="00D40FCB" w:rsidRDefault="00E156E6">
            <w:r>
              <w:t xml:space="preserve">O funcionário deve estar na tela </w:t>
            </w:r>
            <w:r w:rsidR="00540228">
              <w:t>de listagem de carros.</w:t>
            </w:r>
          </w:p>
        </w:tc>
      </w:tr>
      <w:tr w:rsidR="00E156E6" w:rsidRPr="00D40FCB" w14:paraId="703CD66E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9FE6A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60E4F9" w14:textId="77777777" w:rsidR="00E156E6" w:rsidRPr="00D40FCB" w:rsidRDefault="00E156E6"/>
        </w:tc>
      </w:tr>
      <w:tr w:rsidR="00E156E6" w:rsidRPr="00D40FCB" w14:paraId="7C1CA6F3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B4015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D644DE" w14:textId="77777777" w:rsidR="00E156E6" w:rsidRPr="00D40FCB" w:rsidRDefault="00540228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</w:p>
        </w:tc>
      </w:tr>
      <w:tr w:rsidR="00E156E6" w:rsidRPr="00D40FCB" w14:paraId="2406DA2F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DC238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50C79E" w14:textId="77777777" w:rsidR="00E156E6" w:rsidRPr="00D40FCB" w:rsidRDefault="00E156E6">
            <w:pPr>
              <w:pStyle w:val="TextoNormal"/>
              <w:ind w:left="261"/>
            </w:pPr>
          </w:p>
        </w:tc>
      </w:tr>
      <w:tr w:rsidR="00E156E6" w:rsidRPr="00D40FCB" w14:paraId="3A0E1078" w14:textId="77777777" w:rsidTr="003C5923">
        <w:trPr>
          <w:trHeight w:val="161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CF220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11802D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6DF1790" w14:textId="459DA45F" w:rsidR="00E156E6" w:rsidRPr="00D40FCB" w:rsidRDefault="00E156E6">
            <w:r>
              <w:t xml:space="preserve">1. </w:t>
            </w:r>
            <w:r w:rsidR="00540228">
              <w:t xml:space="preserve">Seleciona </w:t>
            </w:r>
            <w:r w:rsidR="0055625B">
              <w:t xml:space="preserve">a opção Deletar do </w:t>
            </w:r>
            <w:r w:rsidR="00540228">
              <w:t>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97B094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15DD942" w14:textId="77777777" w:rsidR="00E156E6" w:rsidRDefault="00E156E6"/>
          <w:p w14:paraId="68649B5B" w14:textId="77777777" w:rsidR="00540228" w:rsidRDefault="00540228"/>
          <w:p w14:paraId="477A4782" w14:textId="77777777" w:rsidR="00540228" w:rsidRDefault="00540228"/>
          <w:p w14:paraId="391618E0" w14:textId="64DC233C" w:rsidR="00E156E6" w:rsidRDefault="0055625B">
            <w:r>
              <w:t>2</w:t>
            </w:r>
            <w:r w:rsidR="00E156E6">
              <w:t xml:space="preserve">. </w:t>
            </w:r>
            <w:r>
              <w:t>Remove dados do banco de dados</w:t>
            </w:r>
          </w:p>
          <w:p w14:paraId="1FC50A44" w14:textId="52C83A16" w:rsidR="00E156E6" w:rsidRDefault="0055625B">
            <w:r>
              <w:t>3</w:t>
            </w:r>
            <w:r w:rsidR="00540228">
              <w:t xml:space="preserve">. </w:t>
            </w:r>
            <w:r>
              <w:t>Exibe mensagem “Deletado com sucesso”</w:t>
            </w:r>
          </w:p>
          <w:p w14:paraId="652791B7" w14:textId="702A9A0B" w:rsidR="00540228" w:rsidRPr="00D40FCB" w:rsidRDefault="0055625B">
            <w:r>
              <w:t>4</w:t>
            </w:r>
            <w:r w:rsidR="00540228">
              <w:t>. Retorna a tela de listagem de carros</w:t>
            </w:r>
          </w:p>
        </w:tc>
      </w:tr>
      <w:tr w:rsidR="00E156E6" w:rsidRPr="00D40FCB" w14:paraId="4849846C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A902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9909B9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16EB14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8453541" w14:textId="756C48C4" w:rsidR="00B735B6" w:rsidRDefault="0055625B">
            <w:r>
              <w:t>2</w:t>
            </w:r>
            <w:r w:rsidR="00E156E6" w:rsidRPr="00D40FCB">
              <w:t xml:space="preserve">. Caso </w:t>
            </w:r>
            <w:r w:rsidR="00B735B6">
              <w:t>o carro esteja alugado envia mensagem de erro “Carro em aluguel”</w:t>
            </w:r>
            <w:r w:rsidR="003C5923">
              <w:t xml:space="preserve"> e retorna a listagem de carros.</w:t>
            </w:r>
          </w:p>
          <w:p w14:paraId="1218FA66" w14:textId="77777777" w:rsidR="00E156E6" w:rsidRPr="00D40FCB" w:rsidRDefault="00E156E6"/>
          <w:p w14:paraId="634AD13A" w14:textId="77777777" w:rsidR="00E156E6" w:rsidRPr="00D40FCB" w:rsidRDefault="00E156E6"/>
        </w:tc>
      </w:tr>
    </w:tbl>
    <w:p w14:paraId="476A01B8" w14:textId="77777777" w:rsidR="00E156E6" w:rsidRDefault="00E156E6">
      <w:r>
        <w:br w:type="page"/>
      </w:r>
    </w:p>
    <w:p w14:paraId="48D0CB8E" w14:textId="77777777" w:rsidR="004B2264" w:rsidRPr="00E156E6" w:rsidRDefault="004B2264" w:rsidP="004B2264">
      <w:pPr>
        <w:pStyle w:val="Requisito"/>
      </w:pPr>
      <w:bookmarkStart w:id="70" w:name="_Toc111198606"/>
      <w:bookmarkStart w:id="71" w:name="_Toc111397931"/>
      <w:r>
        <w:t>[RF005] &lt;</w:t>
      </w:r>
      <w:r w:rsidR="00DF0EAF">
        <w:t>Listar carros</w:t>
      </w:r>
      <w:r>
        <w:t>&gt;</w:t>
      </w:r>
      <w:bookmarkEnd w:id="70"/>
      <w:bookmarkEnd w:id="71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4B2264" w:rsidRPr="00AB6C99" w14:paraId="2182B917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DED04" w14:textId="77777777" w:rsidR="004B2264" w:rsidRPr="00AB6C99" w:rsidRDefault="004B2264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6F3E3A">
              <w:rPr>
                <w:b/>
                <w:bCs/>
                <w:color w:val="FFFFFF"/>
                <w:sz w:val="24"/>
                <w:szCs w:val="24"/>
              </w:rPr>
              <w:t>5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1A718B" w14:textId="77777777" w:rsidR="004B2264" w:rsidRPr="00AB6C99" w:rsidRDefault="00DF0EAF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carros</w:t>
            </w:r>
          </w:p>
        </w:tc>
      </w:tr>
      <w:tr w:rsidR="004B2264" w:rsidRPr="00D40FCB" w14:paraId="2D06AE33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0367CC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1B8AE" w14:textId="77777777" w:rsidR="004B2264" w:rsidRPr="00D40FCB" w:rsidRDefault="004B2264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4B2264" w:rsidRPr="00D40FCB" w14:paraId="190CAF03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59CD6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6EB46F" w14:textId="77777777" w:rsidR="004B2264" w:rsidRPr="00D40FCB" w:rsidRDefault="004B2264">
            <w:r>
              <w:t xml:space="preserve">Um funcionário fará </w:t>
            </w:r>
            <w:r w:rsidR="00FC1ACF">
              <w:t>a listagem de carros do sistema.</w:t>
            </w:r>
          </w:p>
        </w:tc>
      </w:tr>
      <w:tr w:rsidR="004B2264" w:rsidRPr="00D40FCB" w14:paraId="299EE768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A2D1C5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4DAA35" w14:textId="77777777" w:rsidR="00EB5832" w:rsidRDefault="00EB5832" w:rsidP="00EB5832">
            <w:r>
              <w:t>O funcionário deve estar logado no sistema.</w:t>
            </w:r>
          </w:p>
          <w:p w14:paraId="7F563792" w14:textId="77777777" w:rsidR="004B2264" w:rsidRPr="00D40FCB" w:rsidRDefault="004B2264">
            <w:r>
              <w:t xml:space="preserve">O funcionário deve estar na tela </w:t>
            </w:r>
            <w:r w:rsidR="00FC1ACF">
              <w:t>de carros.</w:t>
            </w:r>
          </w:p>
        </w:tc>
      </w:tr>
      <w:tr w:rsidR="004B2264" w:rsidRPr="00D40FCB" w14:paraId="1CDCA707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2054ED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66E144" w14:textId="77777777" w:rsidR="004B2264" w:rsidRPr="00D40FCB" w:rsidRDefault="00FC1ACF">
            <w:r>
              <w:t>A tela do sistema será a de listagem de carros.</w:t>
            </w:r>
          </w:p>
        </w:tc>
      </w:tr>
      <w:tr w:rsidR="004B2264" w:rsidRPr="00D40FCB" w14:paraId="4692C150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00694B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45377" w14:textId="77777777" w:rsidR="004B2264" w:rsidRPr="00D40FCB" w:rsidRDefault="00FC1ACF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I_ListarCarro</w:t>
            </w:r>
          </w:p>
        </w:tc>
      </w:tr>
      <w:tr w:rsidR="004B2264" w:rsidRPr="00D40FCB" w14:paraId="258CB1CA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0F060A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67574A" w14:textId="77777777" w:rsidR="004B2264" w:rsidRPr="00D40FCB" w:rsidRDefault="004B2264">
            <w:pPr>
              <w:pStyle w:val="TextoNormal"/>
              <w:ind w:left="261"/>
            </w:pPr>
          </w:p>
        </w:tc>
      </w:tr>
      <w:tr w:rsidR="004B2264" w:rsidRPr="00D40FCB" w14:paraId="2DF2241D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8D482F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6F696" w14:textId="77777777" w:rsidR="004B2264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FFEA538" w14:textId="77777777" w:rsidR="004B2264" w:rsidRDefault="004B2264">
            <w:r>
              <w:t xml:space="preserve">1. </w:t>
            </w:r>
            <w:r w:rsidR="0089404A">
              <w:t>Seleciona opção de listar carros</w:t>
            </w:r>
          </w:p>
          <w:p w14:paraId="27152F2F" w14:textId="77777777" w:rsidR="004B2264" w:rsidRPr="00D40FCB" w:rsidRDefault="004B2264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FEFBE" w14:textId="77777777" w:rsidR="004B2264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85D4BC7" w14:textId="77777777" w:rsidR="004B2264" w:rsidRDefault="004B2264"/>
          <w:p w14:paraId="3E30DF98" w14:textId="1C3AF306" w:rsidR="00DE6EC3" w:rsidRDefault="00DE6EC3"/>
          <w:p w14:paraId="73FE9CF0" w14:textId="2962C09F" w:rsidR="00B157A5" w:rsidRDefault="00B157A5">
            <w:r>
              <w:t xml:space="preserve">2. </w:t>
            </w:r>
            <w:r w:rsidR="00055BF5">
              <w:t>Consulta banco de dados</w:t>
            </w:r>
          </w:p>
          <w:p w14:paraId="09D79169" w14:textId="298AA4C6" w:rsidR="0089404A" w:rsidRPr="00D40FCB" w:rsidRDefault="00B157A5">
            <w:r>
              <w:t>3</w:t>
            </w:r>
            <w:r w:rsidR="0089404A">
              <w:t xml:space="preserve">. </w:t>
            </w:r>
            <w:r w:rsidR="00055BF5">
              <w:t>Exibe a tela com a listagem de carros do sistema</w:t>
            </w:r>
          </w:p>
        </w:tc>
      </w:tr>
      <w:tr w:rsidR="004B2264" w:rsidRPr="00D40FCB" w14:paraId="6E46E37F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604480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0C5C8" w14:textId="77777777" w:rsidR="004B2264" w:rsidRPr="00D40FCB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895AD9" w14:textId="46E00DEE" w:rsidR="004B2264" w:rsidRPr="00D40FCB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66F135F" w14:textId="77777777" w:rsidR="004B2264" w:rsidRPr="00D40FCB" w:rsidRDefault="004B2264"/>
        </w:tc>
      </w:tr>
    </w:tbl>
    <w:p w14:paraId="309283FC" w14:textId="77777777" w:rsidR="00E156E6" w:rsidRDefault="00E156E6"/>
    <w:p w14:paraId="7FDE3655" w14:textId="77777777" w:rsidR="00F877EF" w:rsidRDefault="00F877EF"/>
    <w:p w14:paraId="0AD74847" w14:textId="77777777" w:rsidR="00F877EF" w:rsidRDefault="00F877EF"/>
    <w:p w14:paraId="7FFC86C2" w14:textId="77777777" w:rsidR="00F877EF" w:rsidRDefault="00F877EF"/>
    <w:p w14:paraId="15CABECF" w14:textId="77777777" w:rsidR="00F877EF" w:rsidRDefault="00F877EF"/>
    <w:p w14:paraId="1E06C845" w14:textId="77777777" w:rsidR="00F877EF" w:rsidRDefault="00F877EF"/>
    <w:p w14:paraId="053DB3F8" w14:textId="77777777" w:rsidR="00F877EF" w:rsidRDefault="00F877EF"/>
    <w:p w14:paraId="2B2DEDB6" w14:textId="77777777" w:rsidR="00F877EF" w:rsidRDefault="00F877EF"/>
    <w:p w14:paraId="1C0536F0" w14:textId="77777777" w:rsidR="00F877EF" w:rsidRDefault="00F877EF"/>
    <w:p w14:paraId="0F19442C" w14:textId="77777777" w:rsidR="00F877EF" w:rsidRDefault="00F877EF"/>
    <w:p w14:paraId="5758FB30" w14:textId="77777777" w:rsidR="00F877EF" w:rsidRDefault="00F877EF"/>
    <w:p w14:paraId="0BA94AEA" w14:textId="77777777" w:rsidR="00F877EF" w:rsidRDefault="00F877EF"/>
    <w:p w14:paraId="78ABAAC0" w14:textId="77777777" w:rsidR="00F877EF" w:rsidRDefault="00F877EF"/>
    <w:p w14:paraId="6CC28D58" w14:textId="77777777" w:rsidR="00F877EF" w:rsidRDefault="00F877EF"/>
    <w:p w14:paraId="7EB56413" w14:textId="77777777" w:rsidR="00F877EF" w:rsidRDefault="00F877EF"/>
    <w:p w14:paraId="0FCD1787" w14:textId="77777777" w:rsidR="00F877EF" w:rsidRDefault="00F877EF"/>
    <w:p w14:paraId="4A0C5BCD" w14:textId="77777777" w:rsidR="00F877EF" w:rsidRDefault="00F877EF"/>
    <w:p w14:paraId="572AA56F" w14:textId="77777777" w:rsidR="00F877EF" w:rsidRDefault="00F877EF"/>
    <w:p w14:paraId="1A1964A0" w14:textId="77777777" w:rsidR="00F877EF" w:rsidRDefault="00F877EF"/>
    <w:p w14:paraId="5B3604AC" w14:textId="77777777" w:rsidR="00F877EF" w:rsidRDefault="00F877EF"/>
    <w:p w14:paraId="425E1D51" w14:textId="77777777" w:rsidR="00F877EF" w:rsidRDefault="00F877EF"/>
    <w:p w14:paraId="2F97764E" w14:textId="77777777" w:rsidR="00F877EF" w:rsidRDefault="00F877EF"/>
    <w:p w14:paraId="60A26BEB" w14:textId="77777777" w:rsidR="00F877EF" w:rsidRDefault="00F877EF"/>
    <w:p w14:paraId="5213118D" w14:textId="77777777" w:rsidR="00F877EF" w:rsidRDefault="00F877EF"/>
    <w:p w14:paraId="40953FBD" w14:textId="77777777" w:rsidR="00F877EF" w:rsidRDefault="00F877EF" w:rsidP="00DF0EAF">
      <w:pPr>
        <w:pStyle w:val="Requisito"/>
      </w:pPr>
    </w:p>
    <w:p w14:paraId="38BB169E" w14:textId="77777777" w:rsidR="00F877EF" w:rsidRDefault="00F877EF" w:rsidP="00DF0EAF">
      <w:pPr>
        <w:pStyle w:val="Requisito"/>
      </w:pPr>
    </w:p>
    <w:p w14:paraId="7C5F86E2" w14:textId="77777777" w:rsidR="00F877EF" w:rsidRPr="00E156E6" w:rsidRDefault="00F877EF" w:rsidP="00F877EF">
      <w:pPr>
        <w:pStyle w:val="Requisito"/>
      </w:pPr>
      <w:r>
        <w:br w:type="page"/>
      </w:r>
      <w:bookmarkStart w:id="72" w:name="_Toc111397932"/>
      <w:r>
        <w:lastRenderedPageBreak/>
        <w:t>[RF006] &lt;Cadastrar cliente&gt;</w:t>
      </w:r>
      <w:bookmarkEnd w:id="72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F877EF" w:rsidRPr="00AB6C99" w14:paraId="59F86253" w14:textId="77777777" w:rsidTr="00055BF5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683FC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6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C24C5E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cliente</w:t>
            </w:r>
          </w:p>
        </w:tc>
      </w:tr>
      <w:tr w:rsidR="00F877EF" w:rsidRPr="00D40FCB" w14:paraId="592E6ECD" w14:textId="77777777" w:rsidTr="00055BF5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E1027D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29444F" w14:textId="77777777" w:rsidR="00F877EF" w:rsidRPr="00D40FCB" w:rsidRDefault="00F877EF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F877EF" w:rsidRPr="00D40FCB" w14:paraId="6C35EE12" w14:textId="77777777" w:rsidTr="00055BF5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5DA216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00A3F" w14:textId="77777777" w:rsidR="00F877EF" w:rsidRPr="00D40FCB" w:rsidRDefault="00F877EF" w:rsidP="004A3187">
            <w:r>
              <w:t>Um funcionário fará o cadastro de um carro.</w:t>
            </w:r>
          </w:p>
        </w:tc>
      </w:tr>
      <w:tr w:rsidR="00F877EF" w:rsidRPr="00D40FCB" w14:paraId="24D7CEF6" w14:textId="77777777" w:rsidTr="00055BF5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FB2AE9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1E2788" w14:textId="77777777" w:rsidR="00EB5832" w:rsidRDefault="00EB5832" w:rsidP="00EB5832">
            <w:r>
              <w:t>O funcionário deve estar logado no sistema.</w:t>
            </w:r>
          </w:p>
          <w:p w14:paraId="1DAA2EF2" w14:textId="77777777" w:rsidR="00F877EF" w:rsidRPr="00D40FCB" w:rsidRDefault="00F877EF" w:rsidP="004A3187">
            <w:r>
              <w:t>O funcionário deve estar na tela de clientes.</w:t>
            </w:r>
          </w:p>
        </w:tc>
      </w:tr>
      <w:tr w:rsidR="00F877EF" w:rsidRPr="00D40FCB" w14:paraId="6CD21964" w14:textId="77777777" w:rsidTr="00055BF5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2B6D11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03D368" w14:textId="77777777" w:rsidR="00F877EF" w:rsidRPr="00D40FCB" w:rsidRDefault="00F877EF" w:rsidP="004A3187"/>
        </w:tc>
      </w:tr>
      <w:tr w:rsidR="00F877EF" w:rsidRPr="00D40FCB" w14:paraId="2B0B5C15" w14:textId="77777777" w:rsidTr="00055BF5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24FEA6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4A00BE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 w:rsidR="004321EE">
              <w:rPr>
                <w:b/>
                <w:bCs/>
              </w:rPr>
              <w:t xml:space="preserve"> I_CadastrarCliente</w:t>
            </w:r>
          </w:p>
        </w:tc>
      </w:tr>
      <w:tr w:rsidR="00F877EF" w:rsidRPr="00D40FCB" w14:paraId="548BC28B" w14:textId="77777777" w:rsidTr="00055BF5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84A0C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9DA5F3" w14:textId="77777777" w:rsidR="00F877EF" w:rsidRDefault="00F877EF" w:rsidP="004A3187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43F40ADB" w14:textId="3F456448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04515A84" w14:textId="5C487167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CPF</w:t>
            </w:r>
            <w:r w:rsidRPr="00693FF5">
              <w:t>:</w:t>
            </w:r>
            <w:r>
              <w:t xml:space="preserve"> Deve obedecer o formato “</w:t>
            </w:r>
            <w:r w:rsidR="00E646F6">
              <w:t>111</w:t>
            </w:r>
            <w:r>
              <w:t>.</w:t>
            </w:r>
            <w:r w:rsidR="00E646F6">
              <w:t>222</w:t>
            </w:r>
            <w:r>
              <w:t>.</w:t>
            </w:r>
            <w:r w:rsidR="00E646F6">
              <w:t>333</w:t>
            </w:r>
            <w:r>
              <w:t>-</w:t>
            </w:r>
            <w:r w:rsidR="00E646F6">
              <w:t>44</w:t>
            </w:r>
            <w:r>
              <w:t>”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00A1D18" w14:textId="5ADE8FF0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5F0B02D3" w14:textId="5DAFB511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Telefone</w:t>
            </w:r>
            <w:r w:rsidRPr="00693FF5">
              <w:t>:</w:t>
            </w:r>
            <w:r>
              <w:t xml:space="preserve"> Deve obedecer o formato de telefone </w:t>
            </w:r>
            <w:r w:rsidR="00E646F6">
              <w:t>35</w:t>
            </w:r>
            <w:r>
              <w:t>-</w:t>
            </w:r>
            <w:r w:rsidR="00E646F6">
              <w:t>9234</w:t>
            </w:r>
            <w:r>
              <w:t>-</w:t>
            </w:r>
            <w:r w:rsidR="00E646F6">
              <w:t>5678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4784214" w14:textId="4002E2FE" w:rsidR="00F877EF" w:rsidRPr="00693FF5" w:rsidRDefault="00F877EF" w:rsidP="004A3187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19" w:history="1">
              <w:r w:rsidR="00055BF5" w:rsidRPr="00B50A11">
                <w:rPr>
                  <w:rStyle w:val="Hyperlink"/>
                </w:rPr>
                <w:t>x@x</w:t>
              </w:r>
            </w:hyperlink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</w:tc>
      </w:tr>
      <w:tr w:rsidR="00055BF5" w:rsidRPr="00D40FCB" w14:paraId="3B6BBEB9" w14:textId="77777777" w:rsidTr="00055BF5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B34111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264D70" w14:textId="77777777" w:rsidR="00055BF5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52759528" w14:textId="1C023227" w:rsidR="00055BF5" w:rsidRDefault="00055BF5" w:rsidP="00055BF5">
            <w:r>
              <w:t>1. Seleciona opção de cadastrar cliente</w:t>
            </w:r>
          </w:p>
          <w:p w14:paraId="03E806B6" w14:textId="77777777" w:rsidR="00055BF5" w:rsidRDefault="00055BF5" w:rsidP="00055BF5"/>
          <w:p w14:paraId="77562C29" w14:textId="77777777" w:rsidR="00055BF5" w:rsidRDefault="00055BF5" w:rsidP="00055BF5">
            <w:r>
              <w:t>3. Digita dados de cadastro</w:t>
            </w:r>
          </w:p>
          <w:p w14:paraId="28E876AE" w14:textId="3FE91C01" w:rsidR="00055BF5" w:rsidRPr="00D40FCB" w:rsidRDefault="00055BF5" w:rsidP="00055BF5">
            <w:r>
              <w:t>4. Clica botão cadastrar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44BDD0" w14:textId="77777777" w:rsidR="00055BF5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9328557" w14:textId="77777777" w:rsidR="00055BF5" w:rsidRDefault="00055BF5" w:rsidP="00055BF5"/>
          <w:p w14:paraId="62323DF5" w14:textId="77777777" w:rsidR="00055BF5" w:rsidRDefault="00055BF5" w:rsidP="00055BF5">
            <w:r>
              <w:t>2. Redireciona a tela de cadastro</w:t>
            </w:r>
          </w:p>
          <w:p w14:paraId="3C7FDAA9" w14:textId="77777777" w:rsidR="00055BF5" w:rsidRDefault="00055BF5" w:rsidP="00055BF5"/>
          <w:p w14:paraId="0FF46C80" w14:textId="77777777" w:rsidR="00055BF5" w:rsidRDefault="00055BF5" w:rsidP="00055BF5"/>
          <w:p w14:paraId="2EF31B94" w14:textId="77777777" w:rsidR="00055BF5" w:rsidRDefault="00055BF5" w:rsidP="00055BF5"/>
          <w:p w14:paraId="3F75D5A2" w14:textId="77777777" w:rsidR="00055BF5" w:rsidRDefault="00055BF5" w:rsidP="00055BF5">
            <w:r>
              <w:t>5. Valida os dados</w:t>
            </w:r>
          </w:p>
          <w:p w14:paraId="26916BAA" w14:textId="77777777" w:rsidR="00055BF5" w:rsidRDefault="00055BF5" w:rsidP="00055BF5">
            <w:r>
              <w:t>6. Salva no banco de dados</w:t>
            </w:r>
          </w:p>
          <w:p w14:paraId="33DC1AFF" w14:textId="77777777" w:rsidR="00055BF5" w:rsidRDefault="00055BF5" w:rsidP="00055BF5">
            <w:r>
              <w:t>7. Envia mensagem “Cadastrado com sucesso”</w:t>
            </w:r>
          </w:p>
          <w:p w14:paraId="1D2F520F" w14:textId="15EF526C" w:rsidR="00055BF5" w:rsidRPr="00D40FCB" w:rsidRDefault="00055BF5" w:rsidP="00055BF5">
            <w:r>
              <w:t xml:space="preserve">8. </w:t>
            </w:r>
            <w:r w:rsidR="00DB32DC">
              <w:t>Retorna</w:t>
            </w:r>
            <w:r>
              <w:t xml:space="preserve"> a tela de cliente.</w:t>
            </w:r>
          </w:p>
        </w:tc>
      </w:tr>
      <w:tr w:rsidR="00055BF5" w:rsidRPr="00D40FCB" w14:paraId="5E4F189F" w14:textId="77777777" w:rsidTr="00055BF5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09EAB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3C954" w14:textId="323610B8" w:rsidR="00055BF5" w:rsidRPr="00D40FCB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C2B5F" w14:textId="77777777" w:rsidR="00055BF5" w:rsidRPr="00D40FCB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C88D51F" w14:textId="77777777" w:rsidR="00055BF5" w:rsidRDefault="00055BF5" w:rsidP="00055BF5">
            <w:r>
              <w:t xml:space="preserve">5.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6864D888" w14:textId="2458D87B" w:rsidR="00055BF5" w:rsidRDefault="00055BF5" w:rsidP="00055BF5">
            <w:r>
              <w:t xml:space="preserve">6. Caso </w:t>
            </w:r>
            <w:r w:rsidR="00DB32DC">
              <w:t>cliente</w:t>
            </w:r>
            <w:r>
              <w:t xml:space="preserve"> já exista no sistema exibe mensagem de “</w:t>
            </w:r>
            <w:r w:rsidR="00DB32DC">
              <w:t>CPF</w:t>
            </w:r>
            <w:r>
              <w:t xml:space="preserve"> já existente</w:t>
            </w:r>
            <w:r w:rsidR="00DB32DC">
              <w:t xml:space="preserve"> no sistema</w:t>
            </w:r>
            <w:r>
              <w:t>”</w:t>
            </w:r>
            <w:r w:rsidR="00DB32DC">
              <w:t xml:space="preserve"> e retorna a tela de cadastro de cliente.</w:t>
            </w:r>
          </w:p>
          <w:p w14:paraId="7FD3C42D" w14:textId="77777777" w:rsidR="00055BF5" w:rsidRPr="00D40FCB" w:rsidRDefault="00055BF5" w:rsidP="00055BF5"/>
          <w:p w14:paraId="6E0C0600" w14:textId="77777777" w:rsidR="00055BF5" w:rsidRPr="00D40FCB" w:rsidRDefault="00055BF5" w:rsidP="00055BF5"/>
        </w:tc>
      </w:tr>
    </w:tbl>
    <w:p w14:paraId="1B7077E3" w14:textId="77777777" w:rsidR="00DF0EAF" w:rsidRPr="00E156E6" w:rsidRDefault="00E156E6" w:rsidP="00DF0EAF">
      <w:pPr>
        <w:pStyle w:val="Requisito"/>
      </w:pPr>
      <w:r>
        <w:br w:type="page"/>
      </w:r>
      <w:bookmarkStart w:id="73" w:name="_Toc111397933"/>
      <w:r w:rsidR="00DF0EAF">
        <w:lastRenderedPageBreak/>
        <w:t>[RF007] &lt;Editar cliente&gt;</w:t>
      </w:r>
      <w:bookmarkEnd w:id="73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6F3E3A" w:rsidRPr="00AB6C99" w14:paraId="4969F915" w14:textId="77777777" w:rsidTr="00DB32DC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B3F710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7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19F21C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cliente</w:t>
            </w:r>
          </w:p>
        </w:tc>
      </w:tr>
      <w:tr w:rsidR="006F3E3A" w:rsidRPr="00D40FCB" w14:paraId="7D2339F8" w14:textId="77777777" w:rsidTr="00DB32DC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57D77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2AE1BE" w14:textId="77777777" w:rsidR="006F3E3A" w:rsidRPr="00D40FCB" w:rsidRDefault="006F3E3A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6F3E3A" w:rsidRPr="00D40FCB" w14:paraId="1D9541CC" w14:textId="77777777" w:rsidTr="00DB32DC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3E5E4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72CFA" w14:textId="77777777" w:rsidR="006F3E3A" w:rsidRPr="00D40FCB" w:rsidRDefault="006F3E3A" w:rsidP="004A3187">
            <w:r>
              <w:t>Um funcionário fará a edição de um cliente no sistema.</w:t>
            </w:r>
          </w:p>
        </w:tc>
      </w:tr>
      <w:tr w:rsidR="006F3E3A" w:rsidRPr="00D40FCB" w14:paraId="4B0D5580" w14:textId="77777777" w:rsidTr="00DB32DC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9F3D3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8F1C20" w14:textId="77777777" w:rsidR="00EB5832" w:rsidRDefault="00EB5832" w:rsidP="00EB5832">
            <w:r>
              <w:t>O funcionário deve estar logado no sistema.</w:t>
            </w:r>
          </w:p>
          <w:p w14:paraId="52DB886B" w14:textId="77777777" w:rsidR="006F3E3A" w:rsidRPr="00D40FCB" w:rsidRDefault="006F3E3A" w:rsidP="004A3187">
            <w:r>
              <w:t>O funcionário deve estar na tela de listagem clientes.</w:t>
            </w:r>
          </w:p>
        </w:tc>
      </w:tr>
      <w:tr w:rsidR="006F3E3A" w:rsidRPr="00D40FCB" w14:paraId="652DFAC9" w14:textId="77777777" w:rsidTr="00DB32DC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95FE2B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49C53" w14:textId="77777777" w:rsidR="006F3E3A" w:rsidRPr="00D40FCB" w:rsidRDefault="006F3E3A" w:rsidP="004A3187"/>
        </w:tc>
      </w:tr>
      <w:tr w:rsidR="006F3E3A" w:rsidRPr="00D40FCB" w14:paraId="33AF868A" w14:textId="77777777" w:rsidTr="00DB32DC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FADAAB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A3B04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</w:t>
            </w:r>
            <w:r w:rsidR="00C14F18"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 w:rsidR="00C14F1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I_</w:t>
            </w:r>
            <w:r w:rsidR="00C14F18">
              <w:rPr>
                <w:b/>
                <w:bCs/>
              </w:rPr>
              <w:t>EditarCliente</w:t>
            </w:r>
          </w:p>
        </w:tc>
      </w:tr>
      <w:tr w:rsidR="006F3E3A" w:rsidRPr="00D40FCB" w14:paraId="2FCE3542" w14:textId="77777777" w:rsidTr="00DB32DC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C92CA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3F32B" w14:textId="77777777" w:rsidR="006F3E3A" w:rsidRDefault="006F3E3A" w:rsidP="006F3E3A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5F547815" w14:textId="66933E36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468FB810" w14:textId="08F846EE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CPF</w:t>
            </w:r>
            <w:r w:rsidR="00E646F6" w:rsidRPr="00693FF5">
              <w:t>:</w:t>
            </w:r>
            <w:r w:rsidR="00E646F6">
              <w:t xml:space="preserve"> Deve obedecer o formato “111.222.333-44”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12951003" w14:textId="4715F683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B940087" w14:textId="0686FE41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Telefone</w:t>
            </w:r>
            <w:r w:rsidR="00E646F6" w:rsidRPr="00693FF5">
              <w:t>:</w:t>
            </w:r>
            <w:r w:rsidR="00E646F6">
              <w:t xml:space="preserve"> Deve obedecer o formato de telefone (35)-(91234-5678)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7E53925" w14:textId="5453C159" w:rsidR="006F3E3A" w:rsidRPr="00D40FCB" w:rsidRDefault="006F3E3A" w:rsidP="006F3E3A">
            <w:pPr>
              <w:pStyle w:val="TextoNormal"/>
              <w:ind w:left="0"/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20" w:history="1">
              <w:r w:rsidR="00DB32DC" w:rsidRPr="00B50A11">
                <w:rPr>
                  <w:rStyle w:val="Hyperlink"/>
                </w:rPr>
                <w:t>x@x.x</w:t>
              </w:r>
            </w:hyperlink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</w:tc>
      </w:tr>
      <w:tr w:rsidR="00DB32DC" w:rsidRPr="00D40FCB" w14:paraId="19CFB131" w14:textId="77777777" w:rsidTr="00DB32DC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DDF59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881594" w14:textId="77777777" w:rsidR="00DB32DC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4B09653" w14:textId="77777777" w:rsidR="00DB32DC" w:rsidRDefault="00DB32DC" w:rsidP="00DB32DC">
            <w:r>
              <w:t>1. Seleciona a opção editar</w:t>
            </w:r>
          </w:p>
          <w:p w14:paraId="5583B389" w14:textId="77777777" w:rsidR="00DB32DC" w:rsidRDefault="00DB32DC" w:rsidP="00DB32DC"/>
          <w:p w14:paraId="388B7041" w14:textId="77777777" w:rsidR="00DB32DC" w:rsidRDefault="00DB32DC" w:rsidP="00DB32DC"/>
          <w:p w14:paraId="585E2D27" w14:textId="77777777" w:rsidR="00DB32DC" w:rsidRDefault="00DB32DC" w:rsidP="00DB32DC"/>
          <w:p w14:paraId="2FF70C35" w14:textId="77777777" w:rsidR="00DB32DC" w:rsidRDefault="00DB32DC" w:rsidP="00DB32DC">
            <w:r>
              <w:t>4. Altera campos já preenchidos</w:t>
            </w:r>
          </w:p>
          <w:p w14:paraId="339C1B55" w14:textId="77777777" w:rsidR="00DB32DC" w:rsidRDefault="00DB32DC" w:rsidP="00DB32DC">
            <w:r>
              <w:t>5. Clica botão Editar</w:t>
            </w:r>
          </w:p>
          <w:p w14:paraId="06D149B3" w14:textId="77777777" w:rsidR="00DB32DC" w:rsidRPr="00D40FCB" w:rsidRDefault="00DB32DC" w:rsidP="00DB32DC"/>
          <w:p w14:paraId="151479F0" w14:textId="77777777" w:rsidR="00DB32DC" w:rsidRPr="00D40FCB" w:rsidRDefault="00DB32DC" w:rsidP="00DB32DC"/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BF8F3C" w14:textId="77777777" w:rsidR="00DB32DC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4E6CC5C" w14:textId="77777777" w:rsidR="00DB32DC" w:rsidRDefault="00DB32DC" w:rsidP="00DB32DC"/>
          <w:p w14:paraId="153ABDEA" w14:textId="77777777" w:rsidR="00DB32DC" w:rsidRDefault="00DB32DC" w:rsidP="00DB32DC">
            <w:r>
              <w:t>2. Consulta banco de dados</w:t>
            </w:r>
          </w:p>
          <w:p w14:paraId="09948158" w14:textId="77777777" w:rsidR="00DB32DC" w:rsidRDefault="00DB32DC" w:rsidP="00DB32DC">
            <w:r>
              <w:t>3. Redireciona a tela de edição com campos preenchido.</w:t>
            </w:r>
          </w:p>
          <w:p w14:paraId="2132BD73" w14:textId="77777777" w:rsidR="00DB32DC" w:rsidRDefault="00DB32DC" w:rsidP="00DB32DC"/>
          <w:p w14:paraId="329AAC43" w14:textId="77777777" w:rsidR="00DB32DC" w:rsidRDefault="00DB32DC" w:rsidP="00DB32DC"/>
          <w:p w14:paraId="72CF44C1" w14:textId="77777777" w:rsidR="00DB32DC" w:rsidRDefault="00DB32DC" w:rsidP="00DB32DC"/>
          <w:p w14:paraId="148D85B8" w14:textId="77777777" w:rsidR="00DB32DC" w:rsidRDefault="00DB32DC" w:rsidP="00DB32DC"/>
          <w:p w14:paraId="144FA303" w14:textId="77777777" w:rsidR="00DB32DC" w:rsidRDefault="00DB32DC" w:rsidP="00DB32DC">
            <w:r>
              <w:t>6. Valida os dados</w:t>
            </w:r>
          </w:p>
          <w:p w14:paraId="4E2D6249" w14:textId="77777777" w:rsidR="00DB32DC" w:rsidRDefault="00DB32DC" w:rsidP="00DB32DC">
            <w:r>
              <w:t>7. Salva dados no banco de dados</w:t>
            </w:r>
          </w:p>
          <w:p w14:paraId="3E206D33" w14:textId="5DECE576" w:rsidR="00DB32DC" w:rsidRDefault="00DB32DC" w:rsidP="00DB32DC">
            <w:r>
              <w:t>8. Exibe mensagem de “Editado com sucesso”</w:t>
            </w:r>
          </w:p>
          <w:p w14:paraId="56DA8FE9" w14:textId="7D0A1FD4" w:rsidR="00DB32DC" w:rsidRPr="00D40FCB" w:rsidRDefault="00DB32DC" w:rsidP="00DB32DC">
            <w:r>
              <w:t>9. Retorna a tela de listagem de carros</w:t>
            </w:r>
          </w:p>
        </w:tc>
      </w:tr>
      <w:tr w:rsidR="00DB32DC" w:rsidRPr="00D40FCB" w14:paraId="0A74C10A" w14:textId="77777777" w:rsidTr="00DB32DC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CD6C95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B6A6C" w14:textId="68380965" w:rsidR="00DB32DC" w:rsidRPr="00D40FCB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CD6738" w14:textId="77777777" w:rsidR="00DB32DC" w:rsidRPr="00D40FCB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AFDAF08" w14:textId="77777777" w:rsidR="00DB32DC" w:rsidRDefault="00DB32DC" w:rsidP="00DB32DC">
            <w:r>
              <w:t xml:space="preserve">6.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36CDA662" w14:textId="2F4F7085" w:rsidR="00DB32DC" w:rsidRPr="00D40FCB" w:rsidRDefault="00DB32DC" w:rsidP="00DB32DC">
            <w:r>
              <w:t>7. Caso cliente já exista no sistema exibe mensagem de “CPF já existente no sistema” e retorna a tela de Listagem</w:t>
            </w:r>
          </w:p>
        </w:tc>
      </w:tr>
    </w:tbl>
    <w:p w14:paraId="3C1E6264" w14:textId="77777777" w:rsidR="00DF0EAF" w:rsidRPr="00E156E6" w:rsidRDefault="00E156E6" w:rsidP="00DF0EAF">
      <w:pPr>
        <w:pStyle w:val="Requisito"/>
      </w:pPr>
      <w:r>
        <w:br w:type="page"/>
      </w:r>
      <w:bookmarkStart w:id="74" w:name="_Toc111397934"/>
      <w:r w:rsidR="00DF0EAF">
        <w:lastRenderedPageBreak/>
        <w:t>[RF008] &lt;Excluir cliente&gt;</w:t>
      </w:r>
      <w:bookmarkEnd w:id="74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D2B1DB3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B17449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8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C70C2E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cliente</w:t>
            </w:r>
          </w:p>
        </w:tc>
      </w:tr>
      <w:tr w:rsidR="005C1A78" w:rsidRPr="00D40FCB" w14:paraId="6D7F10DE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F1F76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6DDFD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C1A78" w:rsidRPr="00D40FCB" w14:paraId="7346965F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B70C4F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600FB0" w14:textId="77777777" w:rsidR="005C1A78" w:rsidRPr="00D40FCB" w:rsidRDefault="005C1A78" w:rsidP="004A3187">
            <w:r>
              <w:t>Um funcionário fará a exclusão de um cliente do sistema.</w:t>
            </w:r>
          </w:p>
        </w:tc>
      </w:tr>
      <w:tr w:rsidR="005C1A78" w:rsidRPr="00D40FCB" w14:paraId="2F7046C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3A6A1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B9A802" w14:textId="77777777" w:rsidR="00EB5832" w:rsidRDefault="00EB5832" w:rsidP="00EB5832">
            <w:r>
              <w:t>O funcionário deve estar logado no sistema.</w:t>
            </w:r>
          </w:p>
          <w:p w14:paraId="051C72E4" w14:textId="77777777" w:rsidR="005C1A78" w:rsidRPr="00D40FCB" w:rsidRDefault="005C1A78" w:rsidP="004A3187">
            <w:r>
              <w:t>O funcionário deve estar na tela de listagem de clientes.</w:t>
            </w:r>
          </w:p>
        </w:tc>
      </w:tr>
      <w:tr w:rsidR="005C1A78" w:rsidRPr="00D40FCB" w14:paraId="7A2F5111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592C9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0A24D" w14:textId="77777777" w:rsidR="005C1A78" w:rsidRPr="00D40FCB" w:rsidRDefault="005C1A78" w:rsidP="004A3187"/>
        </w:tc>
      </w:tr>
      <w:tr w:rsidR="005C1A78" w:rsidRPr="00D40FCB" w14:paraId="0B85BE0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45F077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26BF4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I_ListarCliente</w:t>
            </w:r>
          </w:p>
        </w:tc>
      </w:tr>
      <w:tr w:rsidR="005C1A78" w:rsidRPr="00D40FCB" w14:paraId="2EABF5F1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D89A5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6D0FB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A8287A" w:rsidRPr="00D40FCB" w14:paraId="3E064C4F" w14:textId="77777777" w:rsidTr="00A8287A">
        <w:trPr>
          <w:trHeight w:val="1715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06E057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0FEDC9" w14:textId="77777777" w:rsidR="00A8287A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8C746E4" w14:textId="7E21F23C" w:rsidR="00A8287A" w:rsidRPr="00D40FCB" w:rsidRDefault="00A8287A" w:rsidP="00A8287A">
            <w:r>
              <w:t>1. Seleciona a opção Deletar do 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D57E89" w14:textId="77777777" w:rsidR="00A8287A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564279D" w14:textId="77777777" w:rsidR="00A8287A" w:rsidRDefault="00A8287A" w:rsidP="00A8287A"/>
          <w:p w14:paraId="6E505D57" w14:textId="77777777" w:rsidR="00A8287A" w:rsidRDefault="00A8287A" w:rsidP="00A8287A"/>
          <w:p w14:paraId="1C19D25C" w14:textId="77777777" w:rsidR="00A8287A" w:rsidRDefault="00A8287A" w:rsidP="00A8287A"/>
          <w:p w14:paraId="25A7E1B9" w14:textId="77777777" w:rsidR="00A8287A" w:rsidRDefault="00A8287A" w:rsidP="00A8287A">
            <w:r>
              <w:t>2. Remove dados do banco de dados</w:t>
            </w:r>
          </w:p>
          <w:p w14:paraId="348B48EE" w14:textId="77777777" w:rsidR="00A8287A" w:rsidRDefault="00A8287A" w:rsidP="00A8287A">
            <w:r>
              <w:t>3. Exibe mensagem “Deletado com sucesso”</w:t>
            </w:r>
          </w:p>
          <w:p w14:paraId="33D64448" w14:textId="565D1A81" w:rsidR="00A8287A" w:rsidRPr="005C1A78" w:rsidRDefault="00A8287A" w:rsidP="00A8287A">
            <w:pPr>
              <w:rPr>
                <w:u w:val="single"/>
              </w:rPr>
            </w:pPr>
            <w:r>
              <w:t>4. Retorna a tela de listagem de clientes</w:t>
            </w:r>
          </w:p>
        </w:tc>
      </w:tr>
      <w:tr w:rsidR="00A8287A" w:rsidRPr="00D40FCB" w14:paraId="6CD62035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AA377D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1F6026" w14:textId="04016893" w:rsidR="00A8287A" w:rsidRPr="00D40FCB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59084" w14:textId="77777777" w:rsidR="00A8287A" w:rsidRPr="00D40FCB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755EBDF" w14:textId="6EE16EE8" w:rsidR="00A8287A" w:rsidRDefault="00A8287A" w:rsidP="00A8287A">
            <w:r>
              <w:t>2</w:t>
            </w:r>
            <w:r w:rsidRPr="00D40FCB">
              <w:t xml:space="preserve">. Caso </w:t>
            </w:r>
            <w:r>
              <w:t>o cliente esteja com um aluguel</w:t>
            </w:r>
            <w:r w:rsidR="008810ED">
              <w:t xml:space="preserve"> em andamento </w:t>
            </w:r>
            <w:r>
              <w:t>envia mensagem de erro “</w:t>
            </w:r>
            <w:r w:rsidR="008810ED">
              <w:t>Cliente</w:t>
            </w:r>
            <w:r>
              <w:t xml:space="preserve"> em aluguel” e retorna a listagem de carros.</w:t>
            </w:r>
          </w:p>
          <w:p w14:paraId="6646B4A2" w14:textId="77777777" w:rsidR="00A8287A" w:rsidRPr="00D40FCB" w:rsidRDefault="00A8287A" w:rsidP="00A8287A"/>
          <w:p w14:paraId="4CC997EC" w14:textId="77777777" w:rsidR="00A8287A" w:rsidRPr="00D40FCB" w:rsidRDefault="00A8287A" w:rsidP="00A8287A"/>
        </w:tc>
      </w:tr>
    </w:tbl>
    <w:p w14:paraId="6D9E8B89" w14:textId="77777777" w:rsidR="00DF0EAF" w:rsidRDefault="00DF0EAF" w:rsidP="00DF0EAF">
      <w:pPr>
        <w:pStyle w:val="Requisito"/>
      </w:pPr>
    </w:p>
    <w:p w14:paraId="765BF164" w14:textId="77777777" w:rsidR="00364AAD" w:rsidRPr="00E156E6" w:rsidRDefault="00DF0EAF" w:rsidP="00364AAD">
      <w:pPr>
        <w:pStyle w:val="Requisito"/>
      </w:pPr>
      <w:r>
        <w:br w:type="page"/>
      </w:r>
      <w:bookmarkStart w:id="75" w:name="_Toc111397935"/>
      <w:r w:rsidR="00364AAD">
        <w:lastRenderedPageBreak/>
        <w:t>[RF009] &lt;Listar clientes&gt;</w:t>
      </w:r>
      <w:bookmarkEnd w:id="75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F15F5D4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487573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1C08EE">
              <w:rPr>
                <w:b/>
                <w:bCs/>
                <w:color w:val="FFFFFF"/>
                <w:sz w:val="24"/>
                <w:szCs w:val="24"/>
              </w:rPr>
              <w:t>9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E9AD0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clientes</w:t>
            </w:r>
          </w:p>
        </w:tc>
      </w:tr>
      <w:tr w:rsidR="005C1A78" w:rsidRPr="00D40FCB" w14:paraId="6385F45A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849ECD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D280B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C1A78" w:rsidRPr="00D40FCB" w14:paraId="21CB1E10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FC100A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002652" w14:textId="77777777" w:rsidR="005C1A78" w:rsidRPr="00D40FCB" w:rsidRDefault="005C1A78" w:rsidP="004A3187">
            <w:r>
              <w:t>Um funcionário fará a listagem de clientes do sistema.</w:t>
            </w:r>
          </w:p>
        </w:tc>
      </w:tr>
      <w:tr w:rsidR="005C1A78" w:rsidRPr="00D40FCB" w14:paraId="636283FC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D127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FE6113" w14:textId="77777777" w:rsidR="00EB5832" w:rsidRDefault="00EB5832" w:rsidP="00EB5832">
            <w:r>
              <w:t>O funcionário deve estar logado no sistema.</w:t>
            </w:r>
          </w:p>
          <w:p w14:paraId="0FCA6A73" w14:textId="77777777" w:rsidR="005C1A78" w:rsidRPr="00D40FCB" w:rsidRDefault="005C1A78" w:rsidP="004A3187">
            <w:r>
              <w:t>O funcionário deve estar na tela de clientes.</w:t>
            </w:r>
          </w:p>
        </w:tc>
      </w:tr>
      <w:tr w:rsidR="005C1A78" w:rsidRPr="00D40FCB" w14:paraId="4CAD8C90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E3BF4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EDE94" w14:textId="77777777" w:rsidR="005C1A78" w:rsidRPr="00D40FCB" w:rsidRDefault="005C1A78" w:rsidP="004A3187">
            <w:r>
              <w:t>A tela do sistema será a de listagem de clientes.</w:t>
            </w:r>
          </w:p>
        </w:tc>
      </w:tr>
      <w:tr w:rsidR="005C1A78" w:rsidRPr="00D40FCB" w14:paraId="33355A6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F63E04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B5EC41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I_ListarCliente</w:t>
            </w:r>
          </w:p>
        </w:tc>
      </w:tr>
      <w:tr w:rsidR="005C1A78" w:rsidRPr="00D40FCB" w14:paraId="6ABF9FB9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DAAECA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702ECA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8810ED" w:rsidRPr="00D40FCB" w14:paraId="14F58685" w14:textId="77777777" w:rsidTr="004A318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F59B8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788C0" w14:textId="77777777" w:rsidR="008810ED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D560424" w14:textId="77777777" w:rsidR="008810ED" w:rsidRDefault="008810ED" w:rsidP="008810ED">
            <w:r>
              <w:t>1. Seleciona opção de listar carros</w:t>
            </w:r>
          </w:p>
          <w:p w14:paraId="7CD7ED0A" w14:textId="77777777" w:rsidR="008810ED" w:rsidRPr="00D40FCB" w:rsidRDefault="008810ED" w:rsidP="008810ED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CF676" w14:textId="77777777" w:rsidR="008810ED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C87F04C" w14:textId="77777777" w:rsidR="008810ED" w:rsidRDefault="008810ED" w:rsidP="008810ED"/>
          <w:p w14:paraId="161A6EE0" w14:textId="77777777" w:rsidR="008810ED" w:rsidRDefault="008810ED" w:rsidP="008810ED"/>
          <w:p w14:paraId="0F1C43FF" w14:textId="77777777" w:rsidR="008810ED" w:rsidRDefault="008810ED" w:rsidP="008810ED">
            <w:r>
              <w:t>2. Consulta banco de dados</w:t>
            </w:r>
          </w:p>
          <w:p w14:paraId="59AB1FF3" w14:textId="25401257" w:rsidR="008810ED" w:rsidRPr="00D40FCB" w:rsidRDefault="008810ED" w:rsidP="008810ED">
            <w:r>
              <w:t>3. Exibe a tela com a listagem de clientes do sistema</w:t>
            </w:r>
          </w:p>
        </w:tc>
      </w:tr>
      <w:tr w:rsidR="008810ED" w:rsidRPr="00D40FCB" w14:paraId="19BA19EB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65C9B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B7A4F" w14:textId="7BC0EA98" w:rsidR="008810ED" w:rsidRPr="00D40FCB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F4B3B1" w14:textId="77777777" w:rsidR="008810ED" w:rsidRPr="00D40FCB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F8113C" w14:textId="77777777" w:rsidR="008810ED" w:rsidRPr="00D40FCB" w:rsidRDefault="008810ED" w:rsidP="008810ED"/>
        </w:tc>
      </w:tr>
    </w:tbl>
    <w:p w14:paraId="13810E3C" w14:textId="77777777" w:rsidR="00DF0EAF" w:rsidRDefault="00DF0EAF"/>
    <w:p w14:paraId="590BE0AC" w14:textId="77777777" w:rsidR="00DF0EAF" w:rsidRDefault="00DF0EAF">
      <w:r>
        <w:br w:type="page"/>
      </w:r>
    </w:p>
    <w:p w14:paraId="37B70E43" w14:textId="77777777" w:rsidR="005B7290" w:rsidRPr="00E156E6" w:rsidRDefault="005B7290" w:rsidP="005B7290">
      <w:pPr>
        <w:pStyle w:val="Requisito"/>
      </w:pPr>
      <w:bookmarkStart w:id="76" w:name="_Toc111397936"/>
      <w:r>
        <w:t>[RF010] &lt;</w:t>
      </w:r>
      <w:r w:rsidR="00FF67B6">
        <w:t>Cadastrar aluguel</w:t>
      </w:r>
      <w:r>
        <w:t>&gt;</w:t>
      </w:r>
      <w:bookmarkEnd w:id="7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72DC5AEF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AAE9C6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10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D704B5" w14:textId="77777777" w:rsidR="005B7290" w:rsidRPr="00AB6C99" w:rsidRDefault="00FF67B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aluguel</w:t>
            </w:r>
          </w:p>
        </w:tc>
      </w:tr>
      <w:tr w:rsidR="005B7290" w:rsidRPr="00D40FCB" w14:paraId="092AFCF4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99721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AD285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5BCF2CFF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6DECD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0E4739" w14:textId="77777777" w:rsidR="005B7290" w:rsidRPr="00D40FCB" w:rsidRDefault="005B7290">
            <w:r>
              <w:t xml:space="preserve">Um funcionário fará o </w:t>
            </w:r>
            <w:r w:rsidR="005C1A78">
              <w:t>aluguel de um carro</w:t>
            </w:r>
            <w:r>
              <w:t>.</w:t>
            </w:r>
          </w:p>
        </w:tc>
      </w:tr>
      <w:tr w:rsidR="005B7290" w:rsidRPr="00D40FCB" w14:paraId="4E9FE271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23EE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2E53E8" w14:textId="77777777" w:rsidR="00EB5832" w:rsidRDefault="00EB5832" w:rsidP="00EB5832">
            <w:r>
              <w:t>O funcionário deve estar logado no sistema.</w:t>
            </w:r>
          </w:p>
          <w:p w14:paraId="71B52D83" w14:textId="77777777" w:rsidR="005B7290" w:rsidRPr="00D40FCB" w:rsidRDefault="005B7290">
            <w:r>
              <w:t xml:space="preserve">O funcionário deve estar na tela de </w:t>
            </w:r>
            <w:r w:rsidR="005C1A78">
              <w:t>listagem de carros</w:t>
            </w:r>
            <w:r>
              <w:t>.</w:t>
            </w:r>
          </w:p>
        </w:tc>
      </w:tr>
      <w:tr w:rsidR="005B7290" w:rsidRPr="00D40FCB" w14:paraId="4137BB73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BED99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AEA689" w14:textId="77777777" w:rsidR="005B7290" w:rsidRPr="00D40FCB" w:rsidRDefault="005B7290"/>
        </w:tc>
      </w:tr>
      <w:tr w:rsidR="005B7290" w:rsidRPr="00D40FCB" w14:paraId="342309AF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1EF0EA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0CF515" w14:textId="45D7DBDB" w:rsidR="005B7290" w:rsidRPr="00D40FCB" w:rsidRDefault="00817E37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</w:t>
            </w:r>
            <w:r w:rsidR="00C343E6">
              <w:rPr>
                <w:b/>
                <w:bCs/>
              </w:rPr>
              <w:t>CadastrarAluguel</w:t>
            </w:r>
            <w:r w:rsidR="00015464">
              <w:rPr>
                <w:b/>
                <w:bCs/>
              </w:rPr>
              <w:t>, I_ListarAlugueis</w:t>
            </w:r>
          </w:p>
        </w:tc>
      </w:tr>
      <w:tr w:rsidR="005B7290" w:rsidRPr="00D40FCB" w14:paraId="4BCC86E2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375D5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0563A5" w14:textId="19A585A4" w:rsidR="005B7290" w:rsidRPr="00D40FCB" w:rsidRDefault="00CB1B86">
            <w:pPr>
              <w:pStyle w:val="TextoNormal"/>
              <w:ind w:left="261"/>
            </w:pPr>
            <w:r>
              <w:t>CPF</w:t>
            </w:r>
            <w:r w:rsidRPr="00693FF5">
              <w:t>:</w:t>
            </w:r>
            <w:r>
              <w:t xml:space="preserve"> Deve obedecer o formato “111.222.333-44”</w:t>
            </w:r>
            <w:r w:rsidR="00BE6107">
              <w:t xml:space="preserve"> - </w:t>
            </w:r>
            <w:r w:rsidR="00BE6107" w:rsidRPr="00BE6107">
              <w:rPr>
                <w:b/>
                <w:bCs/>
              </w:rPr>
              <w:t>Obrigatório</w:t>
            </w:r>
          </w:p>
        </w:tc>
      </w:tr>
      <w:tr w:rsidR="005B7290" w:rsidRPr="00D40FCB" w14:paraId="3A45F561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F730F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DA997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4EFE6F7" w14:textId="2EBA4CA0" w:rsidR="005B7290" w:rsidRDefault="005B7290">
            <w:r>
              <w:t xml:space="preserve">1. </w:t>
            </w:r>
            <w:r w:rsidR="0044401B">
              <w:t xml:space="preserve">Seleciona a </w:t>
            </w:r>
            <w:r w:rsidR="00015464">
              <w:t>opção alugar</w:t>
            </w:r>
            <w:r w:rsidR="00BE6107">
              <w:t xml:space="preserve"> no carro listado.</w:t>
            </w:r>
          </w:p>
          <w:p w14:paraId="0C15F81D" w14:textId="77777777" w:rsidR="00015464" w:rsidRDefault="00015464"/>
          <w:p w14:paraId="0BDDACE8" w14:textId="77777777" w:rsidR="0044401B" w:rsidRDefault="00015464">
            <w:r>
              <w:t>3</w:t>
            </w:r>
            <w:r w:rsidR="005B7290">
              <w:t xml:space="preserve">. </w:t>
            </w:r>
            <w:r w:rsidR="0044401B">
              <w:t>Adiciona dados para o aluguel</w:t>
            </w:r>
          </w:p>
          <w:p w14:paraId="727C632D" w14:textId="33EE12A4" w:rsidR="00015464" w:rsidRPr="00D40FCB" w:rsidRDefault="00015464">
            <w:r>
              <w:t>4. Clica botão confirmar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F5A032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20F78E6" w14:textId="77777777" w:rsidR="005B7290" w:rsidRDefault="005B7290"/>
          <w:p w14:paraId="569E0E7B" w14:textId="190C65E6" w:rsidR="005B7290" w:rsidRDefault="005B7290"/>
          <w:p w14:paraId="0BADF330" w14:textId="0FB3C06D" w:rsidR="00015464" w:rsidRDefault="00015464">
            <w:r>
              <w:t>2. Redireciona a tela de cadastrar aluguel</w:t>
            </w:r>
          </w:p>
          <w:p w14:paraId="089E7980" w14:textId="77777777" w:rsidR="0044401B" w:rsidRDefault="0044401B"/>
          <w:p w14:paraId="42A7DDCB" w14:textId="3C1A719D" w:rsidR="0044401B" w:rsidRDefault="0044401B"/>
          <w:p w14:paraId="5D85658E" w14:textId="77777777" w:rsidR="00015464" w:rsidRDefault="00015464"/>
          <w:p w14:paraId="3CF49AB9" w14:textId="4F4E47E2" w:rsidR="005B7290" w:rsidRDefault="00015464">
            <w:r>
              <w:t>5</w:t>
            </w:r>
            <w:r w:rsidR="005B7290">
              <w:t xml:space="preserve">. </w:t>
            </w:r>
            <w:r>
              <w:t>Valida os dados</w:t>
            </w:r>
          </w:p>
          <w:p w14:paraId="0EE08D37" w14:textId="77777777" w:rsidR="005B7290" w:rsidRDefault="005B7290">
            <w:r>
              <w:t xml:space="preserve">4. </w:t>
            </w:r>
            <w:r w:rsidR="0044401B">
              <w:t>Exibe mensagem de “Aluguel concluído com sucesso”</w:t>
            </w:r>
          </w:p>
          <w:p w14:paraId="579640EF" w14:textId="33009FB6" w:rsidR="0044401B" w:rsidRPr="00D40FCB" w:rsidRDefault="0044401B">
            <w:r>
              <w:t xml:space="preserve">5. Mostra tela de listagem de </w:t>
            </w:r>
            <w:r w:rsidR="00015464">
              <w:t>alugueis</w:t>
            </w:r>
            <w:r>
              <w:t>.</w:t>
            </w:r>
          </w:p>
        </w:tc>
      </w:tr>
      <w:tr w:rsidR="005B7290" w:rsidRPr="00D40FCB" w14:paraId="31D87B5B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E35AF0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474B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E6DEA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2EB9741" w14:textId="20FEDA54" w:rsidR="005B7290" w:rsidRDefault="00015464" w:rsidP="0044401B">
            <w:r>
              <w:t>4(a)</w:t>
            </w:r>
            <w:r w:rsidR="0044401B">
              <w:t>. Caso CPF não seja encontrado, envia mensagem “Cliente inexistente”</w:t>
            </w:r>
            <w:r>
              <w:t xml:space="preserve"> e retorna a listagem de carros</w:t>
            </w:r>
          </w:p>
          <w:p w14:paraId="7A810014" w14:textId="2A9253A8" w:rsidR="00015464" w:rsidRDefault="00015464" w:rsidP="0044401B">
            <w:r>
              <w:t>4(b). Caso carro já esteja alugado, envia mensagem “Carro com aluguel em andamento” e retorna a listagem de carros</w:t>
            </w:r>
          </w:p>
          <w:p w14:paraId="43166C02" w14:textId="77777777" w:rsidR="005B7290" w:rsidRPr="00D40FCB" w:rsidRDefault="005B7290"/>
          <w:p w14:paraId="4E3A68EF" w14:textId="77777777" w:rsidR="005B7290" w:rsidRPr="00D40FCB" w:rsidRDefault="005B7290"/>
        </w:tc>
      </w:tr>
    </w:tbl>
    <w:p w14:paraId="5901266D" w14:textId="77777777" w:rsidR="00DF0EAF" w:rsidRDefault="00DF0EAF">
      <w:r>
        <w:br w:type="page"/>
      </w:r>
    </w:p>
    <w:p w14:paraId="1C2C11AB" w14:textId="77777777" w:rsidR="005B7290" w:rsidRPr="00E156E6" w:rsidRDefault="005B7290" w:rsidP="005B7290">
      <w:pPr>
        <w:pStyle w:val="Requisito"/>
      </w:pPr>
      <w:bookmarkStart w:id="77" w:name="_Toc111397937"/>
      <w:r>
        <w:t>[RF011] &lt;</w:t>
      </w:r>
      <w:r w:rsidR="003C1E36">
        <w:t>Concluir aluguel</w:t>
      </w:r>
      <w:r>
        <w:t>&gt;</w:t>
      </w:r>
      <w:bookmarkEnd w:id="77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5ED54588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AEA071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4DE84B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Concluir aluguel</w:t>
            </w:r>
          </w:p>
        </w:tc>
      </w:tr>
      <w:tr w:rsidR="005B7290" w:rsidRPr="00D40FCB" w14:paraId="688EEA2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D96CC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E7D6F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3A978302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AE54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A3387" w14:textId="77777777" w:rsidR="005B7290" w:rsidRPr="00D40FCB" w:rsidRDefault="005B7290">
            <w:r>
              <w:t xml:space="preserve">Um funcionário </w:t>
            </w:r>
            <w:r w:rsidR="00817E37">
              <w:t>concluirá o aluguel de um carro</w:t>
            </w:r>
            <w:r>
              <w:t>.</w:t>
            </w:r>
          </w:p>
        </w:tc>
      </w:tr>
      <w:tr w:rsidR="005B7290" w:rsidRPr="00D40FCB" w14:paraId="3939D3B2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9A9B5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C7EA9" w14:textId="77777777" w:rsidR="00EB5832" w:rsidRDefault="00EB5832" w:rsidP="00EB5832">
            <w:r>
              <w:t>O funcionário deve estar logado no sistema.</w:t>
            </w:r>
          </w:p>
          <w:p w14:paraId="7940779E" w14:textId="77777777" w:rsidR="005B7290" w:rsidRPr="00D40FCB" w:rsidRDefault="005B7290">
            <w:r>
              <w:t xml:space="preserve">O funcionário deve estar na tela de </w:t>
            </w:r>
            <w:r w:rsidR="00817E37">
              <w:t>listagem de alugueis</w:t>
            </w:r>
            <w:r>
              <w:t>.</w:t>
            </w:r>
          </w:p>
        </w:tc>
      </w:tr>
      <w:tr w:rsidR="005B7290" w:rsidRPr="00D40FCB" w14:paraId="08C9AE3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7B31B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2E784B" w14:textId="77777777" w:rsidR="005B7290" w:rsidRPr="00D40FCB" w:rsidRDefault="005B7290"/>
        </w:tc>
      </w:tr>
      <w:tr w:rsidR="005B7290" w:rsidRPr="00D40FCB" w14:paraId="42751499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C3237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8F4C77" w14:textId="77777777" w:rsidR="005B7290" w:rsidRPr="00D40FCB" w:rsidRDefault="00817E37">
            <w:pPr>
              <w:rPr>
                <w:b/>
                <w:bCs/>
              </w:rPr>
            </w:pPr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5B7290" w:rsidRPr="00D40FCB" w14:paraId="1F3BFF8B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A4013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D0117E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5B7290" w:rsidRPr="00D40FCB" w14:paraId="4CBCEC0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C7392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E7ABB1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35D0C9" w14:textId="1C4C1211" w:rsidR="005B7290" w:rsidRPr="00D40FCB" w:rsidRDefault="005B7290" w:rsidP="00015464">
            <w:r>
              <w:t xml:space="preserve">1. </w:t>
            </w:r>
            <w:r w:rsidR="00015464">
              <w:t>Clica no botão finalizar do aluguel</w:t>
            </w:r>
            <w:r w:rsidR="00151592">
              <w:t xml:space="preserve"> escolhido da listagem.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793B9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0AFED7" w14:textId="77777777" w:rsidR="005B7290" w:rsidRDefault="005B7290"/>
          <w:p w14:paraId="12DF67C2" w14:textId="77777777" w:rsidR="005B7290" w:rsidRDefault="005B7290"/>
          <w:p w14:paraId="1F9C3573" w14:textId="77777777" w:rsidR="00817E37" w:rsidRDefault="00817E37"/>
          <w:p w14:paraId="19A796C8" w14:textId="6997C312" w:rsidR="00151592" w:rsidRDefault="00015464">
            <w:r>
              <w:t>2</w:t>
            </w:r>
            <w:r w:rsidR="005B7290">
              <w:t xml:space="preserve">. </w:t>
            </w:r>
            <w:r w:rsidR="00151592">
              <w:t>Altera dados no banco de dados</w:t>
            </w:r>
          </w:p>
          <w:p w14:paraId="1A27F1E5" w14:textId="335CBBB9" w:rsidR="00817E37" w:rsidRDefault="00151592">
            <w:r>
              <w:t>3</w:t>
            </w:r>
            <w:r w:rsidR="00817E37">
              <w:t>. Exibe mensagem de “Aluguel finalizado com sucesso”</w:t>
            </w:r>
          </w:p>
          <w:p w14:paraId="09779C89" w14:textId="2B21CB3C" w:rsidR="005B7290" w:rsidRPr="00D40FCB" w:rsidRDefault="00817E37">
            <w:r>
              <w:t>5</w:t>
            </w:r>
            <w:r w:rsidR="005B7290">
              <w:t xml:space="preserve">. </w:t>
            </w:r>
            <w:r w:rsidR="00151592">
              <w:t>Retorna</w:t>
            </w:r>
            <w:r w:rsidR="005B7290">
              <w:t xml:space="preserve"> tela </w:t>
            </w:r>
            <w:r>
              <w:t>de listagem de carros</w:t>
            </w:r>
          </w:p>
        </w:tc>
      </w:tr>
      <w:tr w:rsidR="005B7290" w:rsidRPr="00D40FCB" w14:paraId="4313D749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8254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B195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8804CF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F2D49BF" w14:textId="77777777" w:rsidR="005B7290" w:rsidRPr="00D40FCB" w:rsidRDefault="005B7290"/>
          <w:p w14:paraId="67730857" w14:textId="77777777" w:rsidR="005B7290" w:rsidRPr="00D40FCB" w:rsidRDefault="005B7290"/>
        </w:tc>
      </w:tr>
    </w:tbl>
    <w:p w14:paraId="6B36D1A6" w14:textId="77777777" w:rsidR="00DF0EAF" w:rsidRDefault="00DF0EAF">
      <w:r>
        <w:br w:type="page"/>
      </w:r>
    </w:p>
    <w:p w14:paraId="3115CE1C" w14:textId="77777777" w:rsidR="005B7290" w:rsidRPr="00E156E6" w:rsidRDefault="005B7290" w:rsidP="005B7290">
      <w:pPr>
        <w:pStyle w:val="Requisito"/>
      </w:pPr>
      <w:bookmarkStart w:id="78" w:name="_Toc111397938"/>
      <w:r>
        <w:t>[RF012] &lt;</w:t>
      </w:r>
      <w:r w:rsidR="005C1A78">
        <w:t>Excluir aluguel</w:t>
      </w:r>
      <w:r>
        <w:t>&gt;</w:t>
      </w:r>
      <w:bookmarkEnd w:id="78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3741D5" w:rsidRPr="00AB6C99" w14:paraId="56F6BAA7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0C4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12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E010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aluguel</w:t>
            </w:r>
          </w:p>
        </w:tc>
      </w:tr>
      <w:tr w:rsidR="003741D5" w:rsidRPr="00D40FCB" w14:paraId="2B83FE16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636EFC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59CFA" w14:textId="77777777" w:rsidR="003741D5" w:rsidRPr="00D40FCB" w:rsidRDefault="003741D5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3741D5" w:rsidRPr="00D40FCB" w14:paraId="371A26C2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B74E9D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4F8E7C" w14:textId="77777777" w:rsidR="003741D5" w:rsidRPr="00D40FCB" w:rsidRDefault="003741D5" w:rsidP="004A3187">
            <w:r>
              <w:t xml:space="preserve">Um funcionário fará a exclusão de um </w:t>
            </w:r>
            <w:r w:rsidR="00A3558F">
              <w:t>aluguel</w:t>
            </w:r>
            <w:r>
              <w:t xml:space="preserve"> do sistema.</w:t>
            </w:r>
          </w:p>
        </w:tc>
      </w:tr>
      <w:tr w:rsidR="003741D5" w:rsidRPr="00D40FCB" w14:paraId="79C8441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4DA6B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8605F0" w14:textId="77777777" w:rsidR="00EB5832" w:rsidRDefault="00EB5832" w:rsidP="00EB5832">
            <w:r>
              <w:t>O funcionário deve estar logado no sistema.</w:t>
            </w:r>
          </w:p>
          <w:p w14:paraId="1B0068FC" w14:textId="77777777" w:rsidR="003741D5" w:rsidRPr="00D40FCB" w:rsidRDefault="003741D5" w:rsidP="004A3187">
            <w:r>
              <w:t xml:space="preserve">O funcionário deve estar na tela de listagem de </w:t>
            </w:r>
            <w:r w:rsidR="00A3558F">
              <w:t>alugueis</w:t>
            </w:r>
            <w:r>
              <w:t>.</w:t>
            </w:r>
          </w:p>
        </w:tc>
      </w:tr>
      <w:tr w:rsidR="003741D5" w:rsidRPr="00D40FCB" w14:paraId="61C462A8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EA1D9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CD356" w14:textId="77777777" w:rsidR="003741D5" w:rsidRPr="00D40FCB" w:rsidRDefault="003741D5" w:rsidP="004A3187"/>
        </w:tc>
      </w:tr>
      <w:tr w:rsidR="003741D5" w:rsidRPr="00D40FCB" w14:paraId="67D8A428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09ADC2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5BC670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3741D5" w:rsidRPr="00D40FCB" w14:paraId="4FF70540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1E7AE7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5DF119" w14:textId="77777777" w:rsidR="003741D5" w:rsidRPr="00D40FCB" w:rsidRDefault="003741D5" w:rsidP="004A3187">
            <w:pPr>
              <w:pStyle w:val="TextoNormal"/>
              <w:ind w:left="261"/>
            </w:pPr>
          </w:p>
        </w:tc>
      </w:tr>
      <w:tr w:rsidR="003741D5" w:rsidRPr="00D40FCB" w14:paraId="3800CFB7" w14:textId="77777777" w:rsidTr="00870DDD">
        <w:trPr>
          <w:trHeight w:val="204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158CB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0836D8" w14:textId="77777777" w:rsidR="003741D5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9416D48" w14:textId="28B54361" w:rsidR="003741D5" w:rsidRPr="00D40FCB" w:rsidRDefault="003741D5" w:rsidP="004A3187">
            <w:r>
              <w:t xml:space="preserve">1. </w:t>
            </w:r>
            <w:r w:rsidR="00151592">
              <w:t>Clica botão deletar do aluguel escolhido da listagem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38F2" w14:textId="77777777" w:rsidR="003741D5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19379B4B" w14:textId="77777777" w:rsidR="003741D5" w:rsidRDefault="003741D5" w:rsidP="004A3187"/>
          <w:p w14:paraId="36AD45F5" w14:textId="77777777" w:rsidR="003741D5" w:rsidRDefault="003741D5" w:rsidP="004A3187"/>
          <w:p w14:paraId="30619422" w14:textId="6E380A81" w:rsidR="003741D5" w:rsidRDefault="00151592" w:rsidP="004A3187">
            <w:r>
              <w:t>2</w:t>
            </w:r>
            <w:r w:rsidR="003741D5">
              <w:t xml:space="preserve">. </w:t>
            </w:r>
            <w:r>
              <w:t>Remove dados do banco de dados</w:t>
            </w:r>
          </w:p>
          <w:p w14:paraId="76F7E228" w14:textId="3909C22C" w:rsidR="00151592" w:rsidRDefault="00151592" w:rsidP="004A3187">
            <w:r>
              <w:t>3. Exibe mensagem “Deletado com sucesso”</w:t>
            </w:r>
          </w:p>
          <w:p w14:paraId="0ACB657B" w14:textId="0FF6E30B" w:rsidR="003741D5" w:rsidRPr="005C1A78" w:rsidRDefault="00151592" w:rsidP="004A3187">
            <w:pPr>
              <w:rPr>
                <w:u w:val="single"/>
              </w:rPr>
            </w:pPr>
            <w:r>
              <w:t>4</w:t>
            </w:r>
            <w:r w:rsidR="003741D5">
              <w:t xml:space="preserve">. Retorna a tela de listagem de </w:t>
            </w:r>
            <w:r>
              <w:t>alugueis</w:t>
            </w:r>
          </w:p>
        </w:tc>
      </w:tr>
      <w:tr w:rsidR="003741D5" w:rsidRPr="00D40FCB" w14:paraId="50B91E9A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2D6385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4F9618" w14:textId="77777777" w:rsidR="003741D5" w:rsidRPr="00D40FCB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3DFA12" w14:textId="77777777" w:rsidR="003741D5" w:rsidRPr="00D40FCB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EAF7F59" w14:textId="3ABB71FC" w:rsidR="003741D5" w:rsidRDefault="00151592" w:rsidP="004A3187">
            <w:r>
              <w:t>2</w:t>
            </w:r>
            <w:r w:rsidR="003741D5" w:rsidRPr="00D40FCB">
              <w:t xml:space="preserve">. Caso </w:t>
            </w:r>
            <w:r w:rsidR="003741D5">
              <w:t xml:space="preserve">o </w:t>
            </w:r>
            <w:r w:rsidR="00A3558F">
              <w:t>aluguel</w:t>
            </w:r>
            <w:r w:rsidR="003741D5">
              <w:t xml:space="preserve"> esteja </w:t>
            </w:r>
            <w:r w:rsidR="00A3558F">
              <w:t xml:space="preserve">em andamento envia mensagem </w:t>
            </w:r>
            <w:r w:rsidR="003741D5">
              <w:t>“</w:t>
            </w:r>
            <w:r w:rsidR="00A3558F">
              <w:t>Aluguel ainda em andamento</w:t>
            </w:r>
            <w:r w:rsidR="003741D5">
              <w:t>”.</w:t>
            </w:r>
          </w:p>
          <w:p w14:paraId="3DB54815" w14:textId="77777777" w:rsidR="003741D5" w:rsidRPr="00D40FCB" w:rsidRDefault="003741D5" w:rsidP="004A3187"/>
          <w:p w14:paraId="6E9B23CB" w14:textId="77777777" w:rsidR="003741D5" w:rsidRPr="00D40FCB" w:rsidRDefault="003741D5" w:rsidP="004A3187"/>
        </w:tc>
      </w:tr>
    </w:tbl>
    <w:p w14:paraId="68D7DD86" w14:textId="77777777" w:rsidR="00DF0EAF" w:rsidRDefault="00DF0EAF">
      <w:r>
        <w:br w:type="page"/>
      </w:r>
    </w:p>
    <w:p w14:paraId="3C5A46E1" w14:textId="77777777" w:rsidR="005B7290" w:rsidRPr="00E156E6" w:rsidRDefault="005B7290" w:rsidP="005B7290">
      <w:pPr>
        <w:pStyle w:val="Requisito"/>
      </w:pPr>
      <w:bookmarkStart w:id="79" w:name="_Toc111397939"/>
      <w:r>
        <w:t>[RF013] &lt;</w:t>
      </w:r>
      <w:r w:rsidR="003C1E36">
        <w:t>Listar alugueis</w:t>
      </w:r>
      <w:r>
        <w:t>&gt;</w:t>
      </w:r>
      <w:bookmarkEnd w:id="7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220B72EB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5E0079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13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4520E3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alugueis</w:t>
            </w:r>
          </w:p>
        </w:tc>
      </w:tr>
      <w:tr w:rsidR="005B7290" w:rsidRPr="00D40FCB" w14:paraId="480E044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445BAB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D6EBC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07C5A664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C7EE4A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D716F" w14:textId="77777777" w:rsidR="005B7290" w:rsidRPr="00D40FCB" w:rsidRDefault="005B7290">
            <w:r>
              <w:t xml:space="preserve">Um funcionário fará </w:t>
            </w:r>
            <w:r w:rsidR="003741D5">
              <w:t>a listagem de alugueis</w:t>
            </w:r>
            <w:r>
              <w:t>.</w:t>
            </w:r>
          </w:p>
        </w:tc>
      </w:tr>
      <w:tr w:rsidR="005B7290" w:rsidRPr="00D40FCB" w14:paraId="4A585264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8CEF91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3A4EF" w14:textId="77777777" w:rsidR="00EB5832" w:rsidRDefault="00EB5832" w:rsidP="00EB5832">
            <w:r>
              <w:t>O funcionário deve estar logado no sistema.</w:t>
            </w:r>
          </w:p>
          <w:p w14:paraId="6DCF7214" w14:textId="77777777" w:rsidR="005B7290" w:rsidRPr="00D40FCB" w:rsidRDefault="005B7290">
            <w:r>
              <w:t xml:space="preserve">O funcionário deve estar na tela de </w:t>
            </w:r>
            <w:r w:rsidR="003741D5">
              <w:t>carros</w:t>
            </w:r>
            <w:r>
              <w:t>.</w:t>
            </w:r>
          </w:p>
        </w:tc>
      </w:tr>
      <w:tr w:rsidR="005B7290" w:rsidRPr="00D40FCB" w14:paraId="60AAF66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5D9A2C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06DA3" w14:textId="77777777" w:rsidR="005B7290" w:rsidRPr="00D40FCB" w:rsidRDefault="005B7290">
            <w:r>
              <w:t>A tela do sistema será a</w:t>
            </w:r>
            <w:r w:rsidR="003741D5">
              <w:t xml:space="preserve"> tela de listagem de alugueis</w:t>
            </w:r>
            <w:r>
              <w:t>.</w:t>
            </w:r>
          </w:p>
        </w:tc>
      </w:tr>
      <w:tr w:rsidR="005B7290" w:rsidRPr="00D40FCB" w14:paraId="62EDE84C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BAE439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D21149" w14:textId="77777777" w:rsidR="005B7290" w:rsidRPr="00D40FCB" w:rsidRDefault="00C343E6">
            <w:pPr>
              <w:rPr>
                <w:b/>
                <w:bCs/>
              </w:rPr>
            </w:pPr>
            <w:r>
              <w:rPr>
                <w:b/>
                <w:bCs/>
              </w:rPr>
              <w:t>I_TelaCarro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r w:rsidR="003741D5">
              <w:rPr>
                <w:b/>
                <w:bCs/>
              </w:rPr>
              <w:t>I_</w:t>
            </w:r>
            <w:r>
              <w:rPr>
                <w:b/>
                <w:bCs/>
              </w:rPr>
              <w:t>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5B7290" w:rsidRPr="00D40FCB" w14:paraId="47FBF7A4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F59016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58C15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151592" w:rsidRPr="00D40FCB" w14:paraId="3E4DCA9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582BB7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48D5E" w14:textId="77777777" w:rsidR="00151592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37033A1" w14:textId="77777777" w:rsidR="00151592" w:rsidRDefault="00151592" w:rsidP="00151592">
            <w:r>
              <w:t>1. Seleciona opção de listar carros</w:t>
            </w:r>
          </w:p>
          <w:p w14:paraId="4BD27B13" w14:textId="5B909582" w:rsidR="00151592" w:rsidRPr="00D40FCB" w:rsidRDefault="00151592" w:rsidP="00151592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F940FF" w14:textId="77777777" w:rsidR="00151592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03F2D55" w14:textId="77777777" w:rsidR="00151592" w:rsidRDefault="00151592" w:rsidP="00151592"/>
          <w:p w14:paraId="22BB06A6" w14:textId="77777777" w:rsidR="00151592" w:rsidRDefault="00151592" w:rsidP="00151592"/>
          <w:p w14:paraId="7BFACFF0" w14:textId="77777777" w:rsidR="00151592" w:rsidRDefault="00151592" w:rsidP="00151592">
            <w:r>
              <w:t>2. Consulta banco de dados</w:t>
            </w:r>
          </w:p>
          <w:p w14:paraId="1CDBFB8B" w14:textId="60082EE2" w:rsidR="00151592" w:rsidRPr="00D40FCB" w:rsidRDefault="00151592" w:rsidP="00151592">
            <w:r>
              <w:t>3. Exibe a tela com a listagem de clientes do sistema</w:t>
            </w:r>
          </w:p>
        </w:tc>
      </w:tr>
      <w:tr w:rsidR="00151592" w:rsidRPr="00D40FCB" w14:paraId="215200B0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25E3F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C66ABB" w14:textId="30A95AB4" w:rsidR="00151592" w:rsidRPr="00D40FCB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09659C" w14:textId="77777777" w:rsidR="00151592" w:rsidRPr="00D40FCB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8ADDF07" w14:textId="77777777" w:rsidR="00151592" w:rsidRPr="00D40FCB" w:rsidRDefault="00151592" w:rsidP="00151592"/>
        </w:tc>
      </w:tr>
    </w:tbl>
    <w:p w14:paraId="61F11E0D" w14:textId="77777777" w:rsidR="004F3DEB" w:rsidRDefault="004F3DEB" w:rsidP="00DF0EAF">
      <w:pPr>
        <w:sectPr w:rsidR="004F3DEB">
          <w:headerReference w:type="default" r:id="rId2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80" w:name="_Toc467473455"/>
    <w:bookmarkStart w:id="81" w:name="_Toc467474002"/>
    <w:bookmarkStart w:id="82" w:name="_Toc467477741"/>
    <w:bookmarkStart w:id="83" w:name="_Toc467494887"/>
    <w:bookmarkStart w:id="84" w:name="_Toc467495253"/>
    <w:bookmarkStart w:id="85" w:name="_Toc468086059"/>
    <w:p w14:paraId="7A1AC8D0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5FDE0F25">
          <v:shape id="_x0000_i1028" type="#_x0000_t75" style="width:29.25pt;height:36.75pt" o:ole="">
            <v:imagedata r:id="rId22" o:title=""/>
          </v:shape>
          <o:OLEObject Type="Embed" ProgID="Word.Document.8" ShapeID="_x0000_i1028" DrawAspect="Content" ObjectID="_1725131968" r:id="rId23"/>
        </w:object>
      </w:r>
    </w:p>
    <w:p w14:paraId="7096C992" w14:textId="77777777" w:rsidR="00F26727" w:rsidRDefault="00F2672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w14:paraId="63BFE989" w14:textId="77777777" w:rsidR="00F26727" w:rsidRDefault="00F26727">
      <w:pPr>
        <w:pStyle w:val="Ttulo1"/>
      </w:pPr>
      <w:r>
        <w:t>Requisitos não funcionais</w:t>
      </w:r>
      <w:bookmarkEnd w:id="80"/>
      <w:bookmarkEnd w:id="81"/>
      <w:bookmarkEnd w:id="82"/>
      <w:bookmarkEnd w:id="83"/>
      <w:bookmarkEnd w:id="84"/>
      <w:bookmarkEnd w:id="85"/>
    </w:p>
    <w:p w14:paraId="546F2494" w14:textId="77777777" w:rsidR="00F26727" w:rsidRDefault="00F26727">
      <w:pPr>
        <w:pStyle w:val="Ttulo2"/>
      </w:pPr>
      <w:bookmarkStart w:id="86" w:name="_Toc467473456"/>
      <w:bookmarkStart w:id="87" w:name="_Toc467474003"/>
      <w:bookmarkStart w:id="88" w:name="_Toc467477742"/>
      <w:bookmarkStart w:id="89" w:name="_Toc467494888"/>
      <w:bookmarkStart w:id="90" w:name="_Toc467495254"/>
      <w:bookmarkStart w:id="91" w:name="_Toc468086060"/>
      <w:bookmarkStart w:id="92" w:name="_Toc111397940"/>
      <w:r>
        <w:t>Usabilidade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46DB2C9D" w14:textId="77777777" w:rsidR="00F26727" w:rsidRDefault="00F2672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w14:paraId="614B5D9F" w14:textId="77777777" w:rsidR="00F26727" w:rsidRDefault="00F26727">
      <w:pPr>
        <w:pStyle w:val="Requisito"/>
      </w:pPr>
      <w:bookmarkStart w:id="93" w:name="_Toc467473457"/>
      <w:bookmarkStart w:id="94" w:name="_Toc467474004"/>
      <w:bookmarkStart w:id="95" w:name="_Toc467477743"/>
      <w:bookmarkStart w:id="96" w:name="_Toc467494889"/>
      <w:bookmarkStart w:id="97" w:name="_Toc467495255"/>
      <w:bookmarkStart w:id="98" w:name="_Toc468086061"/>
      <w:bookmarkStart w:id="99" w:name="_Toc111397941"/>
      <w:r>
        <w:t>[NF001]</w:t>
      </w:r>
      <w:bookmarkEnd w:id="93"/>
      <w:bookmarkEnd w:id="94"/>
      <w:bookmarkEnd w:id="95"/>
      <w:bookmarkEnd w:id="96"/>
      <w:bookmarkEnd w:id="97"/>
      <w:bookmarkEnd w:id="98"/>
      <w:r>
        <w:t xml:space="preserve"> &lt;</w:t>
      </w:r>
      <w:r w:rsidR="00C62894">
        <w:t>Facilidade de uso</w:t>
      </w:r>
      <w:r>
        <w:t>&gt;</w:t>
      </w:r>
      <w:bookmarkEnd w:id="99"/>
    </w:p>
    <w:p w14:paraId="23538DC1" w14:textId="744C6E15" w:rsidR="00F26727" w:rsidRDefault="00FB2FD7">
      <w:pPr>
        <w:pStyle w:val="TextoNormal"/>
      </w:pPr>
      <w:r>
        <w:t xml:space="preserve">O usuario deve conseguir utilizar o sistema após </w:t>
      </w:r>
      <w:r w:rsidR="00657090">
        <w:t>20 horas de treinamento</w:t>
      </w:r>
      <w:r w:rsidR="0051178D">
        <w:t xml:space="preserve"> 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F26727" w14:paraId="5B4B6A8B" w14:textId="77777777">
        <w:tc>
          <w:tcPr>
            <w:tcW w:w="1559" w:type="dxa"/>
            <w:vAlign w:val="center"/>
          </w:tcPr>
          <w:p w14:paraId="5771FBA8" w14:textId="77777777" w:rsidR="00F26727" w:rsidRDefault="00F2672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4AD02E01" w14:textId="77777777" w:rsidR="00F26727" w:rsidRDefault="00C62894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2F81AB44" w14:textId="77777777" w:rsidR="00F26727" w:rsidRDefault="00F26727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C940D72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76D49BAA" w14:textId="77777777" w:rsidR="00F26727" w:rsidRDefault="00F26727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564AD03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124E276E" w14:textId="77777777" w:rsidR="00F26727" w:rsidRDefault="00F26727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6A55DAA2" w14:textId="77777777">
        <w:tc>
          <w:tcPr>
            <w:tcW w:w="1559" w:type="dxa"/>
            <w:vAlign w:val="center"/>
          </w:tcPr>
          <w:p w14:paraId="7743508D" w14:textId="77777777" w:rsidR="001E07FE" w:rsidRDefault="001E07FE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6C762D4D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0CB4DB63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1151148C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6E8DFF72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588DA848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D7DB356" w14:textId="77777777" w:rsidR="001E07FE" w:rsidRDefault="001E07FE">
            <w:pPr>
              <w:pStyle w:val="TextoNormal"/>
              <w:ind w:left="0"/>
            </w:pPr>
          </w:p>
        </w:tc>
      </w:tr>
    </w:tbl>
    <w:p w14:paraId="7AB1645F" w14:textId="77777777" w:rsidR="00F26727" w:rsidRDefault="00F26727" w:rsidP="00C62894">
      <w:pPr>
        <w:pStyle w:val="Ttulo2"/>
        <w:numPr>
          <w:ilvl w:val="0"/>
          <w:numId w:val="0"/>
        </w:numPr>
      </w:pPr>
      <w:bookmarkStart w:id="100" w:name="_Toc467473459"/>
      <w:bookmarkStart w:id="101" w:name="_Toc467474006"/>
      <w:bookmarkStart w:id="102" w:name="_Toc467477745"/>
      <w:bookmarkStart w:id="103" w:name="_Toc467494891"/>
      <w:bookmarkStart w:id="104" w:name="_Toc467495257"/>
      <w:bookmarkStart w:id="105" w:name="_Toc468086063"/>
      <w:bookmarkStart w:id="106" w:name="_Toc111397942"/>
      <w:r>
        <w:t>Confiabilidade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02648375" w14:textId="77777777" w:rsidR="00F26727" w:rsidRDefault="00F2672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w14:paraId="6513C531" w14:textId="77777777" w:rsidR="00F26727" w:rsidRDefault="00F26727">
      <w:pPr>
        <w:pStyle w:val="Requisito"/>
      </w:pPr>
      <w:bookmarkStart w:id="107" w:name="_Toc467473460"/>
      <w:bookmarkStart w:id="108" w:name="_Toc467474007"/>
      <w:bookmarkStart w:id="109" w:name="_Toc467477746"/>
      <w:bookmarkStart w:id="110" w:name="_Toc467494892"/>
      <w:bookmarkStart w:id="111" w:name="_Toc467495258"/>
      <w:bookmarkStart w:id="112" w:name="_Toc468086064"/>
      <w:bookmarkStart w:id="113" w:name="_Toc111397943"/>
      <w:r>
        <w:t>[NF</w:t>
      </w:r>
      <w:r w:rsidR="005C785E">
        <w:t>00</w:t>
      </w:r>
      <w:r w:rsidR="00C62894">
        <w:t>2</w:t>
      </w:r>
      <w:r>
        <w:t>]</w:t>
      </w:r>
      <w:bookmarkEnd w:id="107"/>
      <w:bookmarkEnd w:id="108"/>
      <w:bookmarkEnd w:id="109"/>
      <w:bookmarkEnd w:id="110"/>
      <w:bookmarkEnd w:id="111"/>
      <w:bookmarkEnd w:id="112"/>
      <w:r>
        <w:t xml:space="preserve"> &lt;</w:t>
      </w:r>
      <w:r w:rsidR="001E07FE">
        <w:t>Tempo de execução</w:t>
      </w:r>
      <w:r>
        <w:t>&gt;</w:t>
      </w:r>
      <w:bookmarkEnd w:id="113"/>
    </w:p>
    <w:p w14:paraId="4280D0A7" w14:textId="77777777" w:rsidR="005C785E" w:rsidRDefault="0051178D" w:rsidP="005C785E">
      <w:pPr>
        <w:pStyle w:val="TextoNormal"/>
      </w:pPr>
      <w:bookmarkStart w:id="114" w:name="_Toc467473461"/>
      <w:bookmarkStart w:id="115" w:name="_Toc467474008"/>
      <w:bookmarkStart w:id="116" w:name="_Toc467477747"/>
      <w:bookmarkStart w:id="117" w:name="_Toc467494893"/>
      <w:bookmarkStart w:id="118" w:name="_Toc467495259"/>
      <w:bookmarkStart w:id="119" w:name="_Toc468086065"/>
      <w:r>
        <w:t>O sistema deverá funcionar 99% do tempo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5C785E" w14:paraId="3F38195B" w14:textId="77777777" w:rsidTr="00506043">
        <w:tc>
          <w:tcPr>
            <w:tcW w:w="1559" w:type="dxa"/>
            <w:vAlign w:val="center"/>
          </w:tcPr>
          <w:p w14:paraId="62D17E11" w14:textId="77777777" w:rsidR="005C785E" w:rsidRDefault="005C785E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19DE457E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7F1CBB27" w14:textId="77777777" w:rsidR="005C785E" w:rsidRDefault="005C785E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0C44B2D8" w14:textId="77777777" w:rsidR="005C785E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428DBCB2" w14:textId="77777777" w:rsidR="005C785E" w:rsidRDefault="005C785E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28CC34B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7D2CEAC9" w14:textId="77777777" w:rsidR="005C785E" w:rsidRDefault="005C785E" w:rsidP="00506043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1835DA59" w14:textId="77777777" w:rsidTr="00506043">
        <w:tc>
          <w:tcPr>
            <w:tcW w:w="1559" w:type="dxa"/>
            <w:vAlign w:val="center"/>
          </w:tcPr>
          <w:p w14:paraId="6631871B" w14:textId="77777777" w:rsidR="001E07FE" w:rsidRDefault="001E07FE" w:rsidP="00506043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151908DA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7C755833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CC5A7E5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05C6D057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7334C68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6071177" w14:textId="77777777" w:rsidR="001E07FE" w:rsidRDefault="001E07FE" w:rsidP="00506043">
            <w:pPr>
              <w:pStyle w:val="TextoNormal"/>
              <w:ind w:left="0"/>
            </w:pPr>
          </w:p>
        </w:tc>
      </w:tr>
    </w:tbl>
    <w:p w14:paraId="6506532F" w14:textId="77777777" w:rsidR="00F26727" w:rsidRDefault="00F26727">
      <w:pPr>
        <w:pStyle w:val="Ttulo2"/>
      </w:pPr>
      <w:bookmarkStart w:id="120" w:name="_Toc467473463"/>
      <w:bookmarkStart w:id="121" w:name="_Toc467474010"/>
      <w:bookmarkStart w:id="122" w:name="_Toc467477749"/>
      <w:bookmarkStart w:id="123" w:name="_Toc467494895"/>
      <w:bookmarkStart w:id="124" w:name="_Toc467495261"/>
      <w:bookmarkStart w:id="125" w:name="_Toc468086067"/>
      <w:bookmarkStart w:id="126" w:name="_Toc111397944"/>
      <w:bookmarkEnd w:id="114"/>
      <w:bookmarkEnd w:id="115"/>
      <w:bookmarkEnd w:id="116"/>
      <w:bookmarkEnd w:id="117"/>
      <w:bookmarkEnd w:id="118"/>
      <w:bookmarkEnd w:id="119"/>
      <w:r>
        <w:t>Segurança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3EB21D86" w14:textId="77777777" w:rsidR="00F26727" w:rsidRDefault="00F26727">
      <w:pPr>
        <w:pStyle w:val="TextoNormal"/>
      </w:pPr>
      <w:r>
        <w:t xml:space="preserve">Esta seção descreve os requisitos não funcionais associados à integridade, privacidade e autenticidade dos dados do sistema. </w:t>
      </w:r>
    </w:p>
    <w:p w14:paraId="5223634A" w14:textId="77777777" w:rsidR="00F26727" w:rsidRDefault="00F26727">
      <w:pPr>
        <w:pStyle w:val="Requisito"/>
      </w:pPr>
      <w:bookmarkStart w:id="127" w:name="_Toc467473464"/>
      <w:bookmarkStart w:id="128" w:name="_Toc467474011"/>
      <w:bookmarkStart w:id="129" w:name="_Toc467477750"/>
      <w:bookmarkStart w:id="130" w:name="_Toc467494896"/>
      <w:bookmarkStart w:id="131" w:name="_Toc467495262"/>
      <w:bookmarkStart w:id="132" w:name="_Toc468086068"/>
      <w:bookmarkStart w:id="133" w:name="_Toc111397945"/>
      <w:r>
        <w:t>[NF</w:t>
      </w:r>
      <w:r w:rsidR="00C62894">
        <w:t>003</w:t>
      </w:r>
      <w:r>
        <w:t>]</w:t>
      </w:r>
      <w:bookmarkEnd w:id="127"/>
      <w:bookmarkEnd w:id="128"/>
      <w:bookmarkEnd w:id="129"/>
      <w:bookmarkEnd w:id="130"/>
      <w:bookmarkEnd w:id="131"/>
      <w:bookmarkEnd w:id="132"/>
      <w:r>
        <w:t xml:space="preserve"> &lt;</w:t>
      </w:r>
      <w:r w:rsidR="00C62894">
        <w:t>Backup</w:t>
      </w:r>
      <w:r>
        <w:t>&gt;</w:t>
      </w:r>
      <w:bookmarkEnd w:id="133"/>
    </w:p>
    <w:p w14:paraId="32A4DDE8" w14:textId="77777777" w:rsidR="00BB4A40" w:rsidRDefault="00C62894" w:rsidP="00BB4A40">
      <w:pPr>
        <w:pStyle w:val="TextoNormal"/>
      </w:pPr>
      <w:bookmarkStart w:id="134" w:name="_Toc467473465"/>
      <w:bookmarkStart w:id="135" w:name="_Toc467474012"/>
      <w:bookmarkStart w:id="136" w:name="_Toc467477751"/>
      <w:bookmarkStart w:id="137" w:name="_Toc467494897"/>
      <w:bookmarkStart w:id="138" w:name="_Toc467495263"/>
      <w:bookmarkStart w:id="139" w:name="_Toc468086069"/>
      <w:r>
        <w:t>O sistema deve ter backups que ocorram diariamente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AD88624" w14:textId="77777777" w:rsidTr="00506043">
        <w:tc>
          <w:tcPr>
            <w:tcW w:w="1559" w:type="dxa"/>
            <w:vAlign w:val="center"/>
          </w:tcPr>
          <w:p w14:paraId="79E1E6D1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6A60E273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21DC3FCE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9887623" w14:textId="77777777" w:rsidR="00BB4A40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2328EE50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744B457B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6B57866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5F9F0FE8" w14:textId="77777777" w:rsidR="00BB4A40" w:rsidRDefault="00BB4A40" w:rsidP="00C62894">
      <w:pPr>
        <w:pStyle w:val="TextoNormal"/>
        <w:ind w:left="0"/>
      </w:pPr>
      <w:bookmarkStart w:id="140" w:name="_Toc467473469"/>
      <w:bookmarkStart w:id="141" w:name="_Toc467474016"/>
      <w:bookmarkStart w:id="142" w:name="_Toc467477755"/>
      <w:bookmarkStart w:id="143" w:name="_Toc467494901"/>
      <w:bookmarkStart w:id="144" w:name="_Toc467495267"/>
      <w:bookmarkStart w:id="145" w:name="_Toc468086073"/>
      <w:bookmarkEnd w:id="134"/>
      <w:bookmarkEnd w:id="135"/>
      <w:bookmarkEnd w:id="136"/>
      <w:bookmarkEnd w:id="137"/>
      <w:bookmarkEnd w:id="138"/>
      <w:bookmarkEnd w:id="139"/>
    </w:p>
    <w:p w14:paraId="743228CB" w14:textId="77777777" w:rsidR="001E07FE" w:rsidRDefault="001E07FE" w:rsidP="00C62894">
      <w:pPr>
        <w:pStyle w:val="TextoNormal"/>
        <w:ind w:left="0"/>
      </w:pPr>
    </w:p>
    <w:p w14:paraId="4353FB11" w14:textId="77777777" w:rsidR="001E07FE" w:rsidRDefault="001E07FE" w:rsidP="00C62894">
      <w:pPr>
        <w:pStyle w:val="TextoNormal"/>
        <w:ind w:left="0"/>
      </w:pPr>
    </w:p>
    <w:p w14:paraId="07D396D1" w14:textId="77777777" w:rsidR="001E07FE" w:rsidRDefault="001E07FE" w:rsidP="00C62894">
      <w:pPr>
        <w:pStyle w:val="TextoNormal"/>
        <w:ind w:left="0"/>
      </w:pPr>
    </w:p>
    <w:p w14:paraId="5B4D8905" w14:textId="77777777" w:rsidR="001E07FE" w:rsidRDefault="001E07FE" w:rsidP="00C62894">
      <w:pPr>
        <w:pStyle w:val="TextoNormal"/>
        <w:ind w:left="0"/>
      </w:pPr>
    </w:p>
    <w:p w14:paraId="488E6E64" w14:textId="77777777" w:rsidR="001E07FE" w:rsidRDefault="001E07FE" w:rsidP="00C62894">
      <w:pPr>
        <w:pStyle w:val="TextoNormal"/>
        <w:ind w:left="0"/>
      </w:pPr>
    </w:p>
    <w:p w14:paraId="1B2DC98C" w14:textId="77777777" w:rsidR="001E07FE" w:rsidRDefault="001E07FE" w:rsidP="00C62894">
      <w:pPr>
        <w:pStyle w:val="TextoNormal"/>
        <w:ind w:left="0"/>
      </w:pPr>
    </w:p>
    <w:p w14:paraId="4699C3D2" w14:textId="77777777" w:rsidR="00F26727" w:rsidRDefault="00F26727">
      <w:pPr>
        <w:pStyle w:val="Ttulo2"/>
      </w:pPr>
      <w:bookmarkStart w:id="146" w:name="_Toc111397946"/>
      <w:r>
        <w:t>Hardware e software</w:t>
      </w:r>
      <w:bookmarkEnd w:id="140"/>
      <w:bookmarkEnd w:id="141"/>
      <w:bookmarkEnd w:id="142"/>
      <w:bookmarkEnd w:id="143"/>
      <w:bookmarkEnd w:id="144"/>
      <w:bookmarkEnd w:id="145"/>
      <w:bookmarkEnd w:id="146"/>
    </w:p>
    <w:p w14:paraId="13FA1F77" w14:textId="77777777" w:rsidR="00F26727" w:rsidRDefault="00F26727">
      <w:pPr>
        <w:pStyle w:val="TextoNormal"/>
      </w:pPr>
      <w:bookmarkStart w:id="147" w:name="_Ref471381570"/>
      <w:r>
        <w:t xml:space="preserve">Esta seção descreve os requisitos não funcionais associados ao hardware e software usados para desenvolver ou para executar o sistema. </w:t>
      </w:r>
    </w:p>
    <w:p w14:paraId="7D95D957" w14:textId="77777777" w:rsidR="00F26727" w:rsidRDefault="00F26727">
      <w:pPr>
        <w:pStyle w:val="Requisito"/>
      </w:pPr>
      <w:bookmarkStart w:id="148" w:name="_Toc467473470"/>
      <w:bookmarkStart w:id="149" w:name="_Toc467474017"/>
      <w:bookmarkStart w:id="150" w:name="_Toc467477756"/>
      <w:bookmarkStart w:id="151" w:name="_Toc467494902"/>
      <w:bookmarkStart w:id="152" w:name="_Toc467495268"/>
      <w:bookmarkStart w:id="153" w:name="_Toc468086074"/>
      <w:bookmarkStart w:id="154" w:name="_Toc111397947"/>
      <w:r>
        <w:t>[NF</w:t>
      </w:r>
      <w:r w:rsidR="00FB2FD7">
        <w:t>004</w:t>
      </w:r>
      <w:r>
        <w:t>]</w:t>
      </w:r>
      <w:bookmarkEnd w:id="148"/>
      <w:bookmarkEnd w:id="149"/>
      <w:bookmarkEnd w:id="150"/>
      <w:bookmarkEnd w:id="151"/>
      <w:bookmarkEnd w:id="152"/>
      <w:bookmarkEnd w:id="153"/>
      <w:r>
        <w:t xml:space="preserve"> &lt;</w:t>
      </w:r>
      <w:r w:rsidR="00FB2FD7">
        <w:t>Compativel com Windows 10</w:t>
      </w:r>
      <w:r>
        <w:t>&gt;</w:t>
      </w:r>
      <w:bookmarkEnd w:id="154"/>
    </w:p>
    <w:p w14:paraId="78BFD8E3" w14:textId="77777777" w:rsidR="00BB4A40" w:rsidRDefault="00FB2FD7" w:rsidP="00BB4A40">
      <w:pPr>
        <w:pStyle w:val="TextoNormal"/>
      </w:pPr>
      <w:r>
        <w:t>O sistema deve ser compativel com sistema operacional Windows 10 ou superior.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D5AAFEF" w14:textId="77777777" w:rsidTr="00506043">
        <w:tc>
          <w:tcPr>
            <w:tcW w:w="1559" w:type="dxa"/>
            <w:vAlign w:val="center"/>
          </w:tcPr>
          <w:p w14:paraId="72F06716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0BAFA31E" w14:textId="77777777" w:rsidR="00BB4A40" w:rsidRDefault="00FB2FD7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6C116D91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73A5524D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28535347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1FAE95A6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7AFC664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1B1C5A37" w14:textId="77777777" w:rsidR="00F26727" w:rsidRDefault="00F26727">
      <w:pPr>
        <w:pStyle w:val="TextoNormal"/>
      </w:pPr>
    </w:p>
    <w:p w14:paraId="29BDA328" w14:textId="77777777" w:rsidR="00F26727" w:rsidRDefault="00F26727">
      <w:pPr>
        <w:pStyle w:val="TextoNormal"/>
        <w:sectPr w:rsidR="00F26727">
          <w:headerReference w:type="default" r:id="rId2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155" w:name="_Toc467473471"/>
    <w:bookmarkStart w:id="156" w:name="_Toc467474018"/>
    <w:bookmarkStart w:id="157" w:name="_Toc467477757"/>
    <w:bookmarkStart w:id="158" w:name="_Toc467494903"/>
    <w:bookmarkStart w:id="159" w:name="_Toc467495269"/>
    <w:bookmarkStart w:id="160" w:name="_Toc468086075"/>
    <w:p w14:paraId="6B2911B1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4F7ED09">
          <v:shape id="_x0000_i1029" type="#_x0000_t75" style="width:29.25pt;height:36.75pt" o:ole="">
            <v:imagedata r:id="rId25" o:title=""/>
          </v:shape>
          <o:OLEObject Type="Embed" ProgID="Word.Document.8" ShapeID="_x0000_i1029" DrawAspect="Content" ObjectID="_1725131969" r:id="rId26"/>
        </w:object>
      </w:r>
    </w:p>
    <w:p w14:paraId="21989D2D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76D29425" w14:textId="77777777" w:rsidR="00F26727" w:rsidRDefault="00F26727">
      <w:pPr>
        <w:pStyle w:val="Ttulo1"/>
      </w:pPr>
      <w:r>
        <w:t>Descrição da interface</w:t>
      </w:r>
      <w:bookmarkEnd w:id="147"/>
      <w:r>
        <w:t xml:space="preserve"> com o usuário</w:t>
      </w:r>
      <w:bookmarkEnd w:id="155"/>
      <w:bookmarkEnd w:id="156"/>
      <w:bookmarkEnd w:id="157"/>
      <w:bookmarkEnd w:id="158"/>
      <w:bookmarkEnd w:id="159"/>
      <w:bookmarkEnd w:id="160"/>
    </w:p>
    <w:p w14:paraId="078A569E" w14:textId="77777777" w:rsidR="00686F78" w:rsidRDefault="00686F78" w:rsidP="00E9713D">
      <w:pPr>
        <w:pStyle w:val="TextoNormal"/>
        <w:ind w:left="0"/>
      </w:pPr>
      <w:r>
        <w:t>Neste documento, adota-se “I_” para indicar uma interface</w:t>
      </w:r>
      <w:r w:rsidR="00E71CF3">
        <w:t>.</w:t>
      </w:r>
    </w:p>
    <w:p w14:paraId="61299296" w14:textId="77777777" w:rsidR="006221EF" w:rsidRDefault="006221EF" w:rsidP="006221EF">
      <w:pPr>
        <w:pStyle w:val="Ttulo2"/>
      </w:pPr>
      <w:bookmarkStart w:id="161" w:name="_Toc111397948"/>
      <w:r>
        <w:t>MAPA DE NAVEGAÇÃO DE INTERFACES</w:t>
      </w:r>
      <w:bookmarkEnd w:id="161"/>
    </w:p>
    <w:p w14:paraId="12E95E42" w14:textId="77777777" w:rsidR="006221EF" w:rsidRDefault="00000000" w:rsidP="00E77561">
      <w:pPr>
        <w:pStyle w:val="TextoNormal"/>
        <w:ind w:left="0"/>
      </w:pPr>
      <w:hyperlink r:id="rId27" w:history="1">
        <w:r w:rsidR="00E9713D" w:rsidRPr="00E9713D">
          <w:rPr>
            <w:rStyle w:val="Hyperlink"/>
          </w:rPr>
          <w:t>Mapa de navegação Figma</w:t>
        </w:r>
      </w:hyperlink>
    </w:p>
    <w:p w14:paraId="1DD1D4AF" w14:textId="77777777" w:rsidR="00B36119" w:rsidRDefault="00B36119" w:rsidP="00B36119">
      <w:pPr>
        <w:pStyle w:val="Ttulo2"/>
      </w:pPr>
      <w:bookmarkStart w:id="162" w:name="_Toc111397949"/>
      <w:r>
        <w:t>I_TelaLogin</w:t>
      </w:r>
      <w:bookmarkEnd w:id="162"/>
    </w:p>
    <w:p w14:paraId="15D8F4B9" w14:textId="2EB89821" w:rsidR="00B36119" w:rsidRDefault="00EB5832" w:rsidP="00B36119">
      <w:pPr>
        <w:pStyle w:val="TextoNormal"/>
        <w:ind w:left="0"/>
      </w:pPr>
      <w:r>
        <w:pict w14:anchorId="5832C4E6">
          <v:shape id="Imagem 1" o:spid="_x0000_i1030" type="#_x0000_t75" style="width:451.5pt;height:267pt;visibility:visible;mso-wrap-style:square">
            <v:imagedata r:id="rId28" o:title=""/>
          </v:shape>
        </w:pict>
      </w:r>
    </w:p>
    <w:p w14:paraId="3896EA16" w14:textId="77777777" w:rsidR="00B36119" w:rsidRDefault="00B36119" w:rsidP="006F58FD">
      <w:pPr>
        <w:pStyle w:val="Ttulo2"/>
        <w:numPr>
          <w:ilvl w:val="0"/>
          <w:numId w:val="0"/>
        </w:numPr>
      </w:pPr>
      <w:bookmarkStart w:id="163" w:name="_Toc111397951"/>
      <w:r>
        <w:lastRenderedPageBreak/>
        <w:t>I_TelaPrincipal</w:t>
      </w:r>
      <w:bookmarkEnd w:id="163"/>
    </w:p>
    <w:p w14:paraId="109F0FB5" w14:textId="2F36FBB6" w:rsidR="00686F78" w:rsidRDefault="00EB5832" w:rsidP="00B36119">
      <w:pPr>
        <w:pStyle w:val="TextoNormal"/>
        <w:ind w:left="0"/>
      </w:pPr>
      <w:r>
        <w:pict w14:anchorId="5F5DDEBE">
          <v:shape id="_x0000_i1031" type="#_x0000_t75" style="width:450.75pt;height:220.5pt;visibility:visible;mso-wrap-style:square">
            <v:imagedata r:id="rId29" o:title=""/>
          </v:shape>
        </w:pict>
      </w:r>
    </w:p>
    <w:p w14:paraId="412A51B2" w14:textId="77777777" w:rsidR="00686F78" w:rsidRDefault="00686F78" w:rsidP="00686F78">
      <w:pPr>
        <w:pStyle w:val="Ttulo2"/>
      </w:pPr>
      <w:bookmarkStart w:id="164" w:name="_Toc111397952"/>
      <w:r>
        <w:t>I</w:t>
      </w:r>
      <w:r w:rsidR="00B36119">
        <w:t>_</w:t>
      </w:r>
      <w:r w:rsidR="0040638A">
        <w:t>Tela</w:t>
      </w:r>
      <w:r w:rsidR="00B36119">
        <w:t>Cliente</w:t>
      </w:r>
      <w:bookmarkEnd w:id="164"/>
    </w:p>
    <w:p w14:paraId="0F8CE352" w14:textId="0931A801" w:rsidR="00686F78" w:rsidRDefault="00EB5832" w:rsidP="00B36119">
      <w:pPr>
        <w:pStyle w:val="TextoNormal"/>
        <w:ind w:left="0"/>
      </w:pPr>
      <w:r>
        <w:pict w14:anchorId="6CC62977">
          <v:shape id="_x0000_i1032" type="#_x0000_t75" style="width:450.75pt;height:221.25pt;visibility:visible;mso-wrap-style:square">
            <v:imagedata r:id="rId30" o:title=""/>
          </v:shape>
        </w:pict>
      </w:r>
    </w:p>
    <w:p w14:paraId="2AF98979" w14:textId="77777777" w:rsidR="0040638A" w:rsidRDefault="0040638A" w:rsidP="00B36119">
      <w:pPr>
        <w:pStyle w:val="TextoNormal"/>
        <w:ind w:left="0"/>
      </w:pPr>
    </w:p>
    <w:p w14:paraId="421BA1C7" w14:textId="77777777" w:rsidR="0040638A" w:rsidRDefault="0040638A" w:rsidP="00B36119">
      <w:pPr>
        <w:pStyle w:val="TextoNormal"/>
        <w:ind w:left="0"/>
      </w:pPr>
    </w:p>
    <w:p w14:paraId="391A1953" w14:textId="77777777" w:rsidR="0040638A" w:rsidRDefault="0040638A" w:rsidP="00B36119">
      <w:pPr>
        <w:pStyle w:val="TextoNormal"/>
        <w:ind w:left="0"/>
      </w:pPr>
    </w:p>
    <w:p w14:paraId="394A4A50" w14:textId="77777777" w:rsidR="0040638A" w:rsidRDefault="0040638A" w:rsidP="00B36119">
      <w:pPr>
        <w:pStyle w:val="TextoNormal"/>
        <w:ind w:left="0"/>
      </w:pPr>
    </w:p>
    <w:p w14:paraId="7211ABA3" w14:textId="77777777" w:rsidR="0040638A" w:rsidRDefault="0040638A" w:rsidP="0040638A">
      <w:pPr>
        <w:pStyle w:val="Ttulo2"/>
      </w:pPr>
      <w:bookmarkStart w:id="165" w:name="_Toc111397953"/>
      <w:r>
        <w:lastRenderedPageBreak/>
        <w:t>I_CadastrarCliente</w:t>
      </w:r>
      <w:bookmarkEnd w:id="165"/>
    </w:p>
    <w:p w14:paraId="2AF27E7B" w14:textId="28DA090C" w:rsidR="0040638A" w:rsidRDefault="00EB5832" w:rsidP="00B36119">
      <w:pPr>
        <w:pStyle w:val="TextoNormal"/>
        <w:ind w:left="0"/>
      </w:pPr>
      <w:r>
        <w:pict w14:anchorId="512C3AD6">
          <v:shape id="_x0000_i1033" type="#_x0000_t75" style="width:450.75pt;height:221.25pt;visibility:visible;mso-wrap-style:square">
            <v:imagedata r:id="rId31" o:title=""/>
          </v:shape>
        </w:pict>
      </w:r>
    </w:p>
    <w:p w14:paraId="33EB0EAC" w14:textId="77777777" w:rsidR="0040638A" w:rsidRDefault="0040638A" w:rsidP="00B36119">
      <w:pPr>
        <w:pStyle w:val="TextoNormal"/>
        <w:ind w:left="0"/>
      </w:pPr>
    </w:p>
    <w:p w14:paraId="5B9EBC17" w14:textId="77777777" w:rsidR="0040638A" w:rsidRDefault="0040638A" w:rsidP="0040638A">
      <w:pPr>
        <w:pStyle w:val="Ttulo2"/>
      </w:pPr>
      <w:bookmarkStart w:id="166" w:name="_Toc111397954"/>
      <w:r>
        <w:t>I_EditarCliente</w:t>
      </w:r>
      <w:bookmarkEnd w:id="166"/>
    </w:p>
    <w:p w14:paraId="73A2B5DD" w14:textId="375DF13D" w:rsidR="0040638A" w:rsidRDefault="00EB5832" w:rsidP="00B36119">
      <w:pPr>
        <w:pStyle w:val="TextoNormal"/>
        <w:ind w:left="0"/>
      </w:pPr>
      <w:r>
        <w:pict w14:anchorId="1FCDDB2C">
          <v:shape id="_x0000_i1034" type="#_x0000_t75" style="width:450.75pt;height:220.5pt;visibility:visible;mso-wrap-style:square">
            <v:imagedata r:id="rId32" o:title=""/>
          </v:shape>
        </w:pict>
      </w:r>
    </w:p>
    <w:p w14:paraId="4427D49F" w14:textId="77777777" w:rsidR="0040638A" w:rsidRDefault="0040638A" w:rsidP="00B36119">
      <w:pPr>
        <w:pStyle w:val="TextoNormal"/>
        <w:ind w:left="0"/>
      </w:pPr>
    </w:p>
    <w:p w14:paraId="4714C2FC" w14:textId="77777777" w:rsidR="0040638A" w:rsidRDefault="0040638A" w:rsidP="00B36119">
      <w:pPr>
        <w:pStyle w:val="TextoNormal"/>
        <w:ind w:left="0"/>
      </w:pPr>
    </w:p>
    <w:p w14:paraId="0289149E" w14:textId="77777777" w:rsidR="0040638A" w:rsidRDefault="0040638A" w:rsidP="00B36119">
      <w:pPr>
        <w:pStyle w:val="TextoNormal"/>
        <w:ind w:left="0"/>
      </w:pPr>
    </w:p>
    <w:p w14:paraId="5FE8A76C" w14:textId="77777777" w:rsidR="0040638A" w:rsidRDefault="0040638A" w:rsidP="0040638A">
      <w:pPr>
        <w:pStyle w:val="Ttulo2"/>
      </w:pPr>
      <w:bookmarkStart w:id="167" w:name="_Toc111397955"/>
      <w:r>
        <w:lastRenderedPageBreak/>
        <w:t>I_ListarCliente</w:t>
      </w:r>
      <w:bookmarkEnd w:id="167"/>
    </w:p>
    <w:p w14:paraId="7B6BB2A6" w14:textId="49C1A9B2" w:rsidR="0040638A" w:rsidRDefault="00EB5832" w:rsidP="00B36119">
      <w:pPr>
        <w:pStyle w:val="TextoNormal"/>
        <w:ind w:left="0"/>
      </w:pPr>
      <w:r>
        <w:pict w14:anchorId="16FB8247">
          <v:shape id="_x0000_i1035" type="#_x0000_t75" style="width:450.75pt;height:219.75pt;visibility:visible;mso-wrap-style:square">
            <v:imagedata r:id="rId33" o:title=""/>
          </v:shape>
        </w:pict>
      </w:r>
    </w:p>
    <w:p w14:paraId="6DB18808" w14:textId="77777777" w:rsidR="0040638A" w:rsidRDefault="0040638A" w:rsidP="00B36119">
      <w:pPr>
        <w:pStyle w:val="TextoNormal"/>
        <w:ind w:left="0"/>
      </w:pPr>
    </w:p>
    <w:p w14:paraId="4EBC9351" w14:textId="77777777" w:rsidR="0040638A" w:rsidRDefault="0040638A" w:rsidP="0040638A">
      <w:pPr>
        <w:pStyle w:val="Ttulo2"/>
      </w:pPr>
      <w:bookmarkStart w:id="168" w:name="_Toc111397956"/>
      <w:r>
        <w:t>I_TelaCarro</w:t>
      </w:r>
      <w:bookmarkEnd w:id="168"/>
    </w:p>
    <w:p w14:paraId="336C605F" w14:textId="77D8294D" w:rsidR="0040638A" w:rsidRDefault="00EB5832" w:rsidP="00B36119">
      <w:pPr>
        <w:pStyle w:val="TextoNormal"/>
        <w:ind w:left="0"/>
      </w:pPr>
      <w:r>
        <w:pict w14:anchorId="56A0F4B2">
          <v:shape id="_x0000_i1036" type="#_x0000_t75" style="width:450.75pt;height:219.75pt;visibility:visible;mso-wrap-style:square">
            <v:imagedata r:id="rId34" o:title=""/>
          </v:shape>
        </w:pict>
      </w:r>
    </w:p>
    <w:p w14:paraId="5FB9DD19" w14:textId="77777777" w:rsidR="0040638A" w:rsidRDefault="0040638A" w:rsidP="00B36119">
      <w:pPr>
        <w:pStyle w:val="TextoNormal"/>
        <w:ind w:left="0"/>
      </w:pPr>
    </w:p>
    <w:p w14:paraId="7863F7F2" w14:textId="77777777" w:rsidR="0040638A" w:rsidRDefault="0040638A" w:rsidP="00B36119">
      <w:pPr>
        <w:pStyle w:val="TextoNormal"/>
        <w:ind w:left="0"/>
      </w:pPr>
    </w:p>
    <w:p w14:paraId="2E2C0663" w14:textId="77777777" w:rsidR="0040638A" w:rsidRDefault="0040638A" w:rsidP="00B36119">
      <w:pPr>
        <w:pStyle w:val="TextoNormal"/>
        <w:ind w:left="0"/>
      </w:pPr>
    </w:p>
    <w:p w14:paraId="69FDC706" w14:textId="77777777" w:rsidR="0040638A" w:rsidRDefault="0040638A" w:rsidP="0040638A">
      <w:pPr>
        <w:pStyle w:val="Ttulo2"/>
      </w:pPr>
      <w:bookmarkStart w:id="169" w:name="_Toc111397957"/>
      <w:r>
        <w:lastRenderedPageBreak/>
        <w:t>I_CadastrarCarro</w:t>
      </w:r>
      <w:bookmarkEnd w:id="169"/>
    </w:p>
    <w:p w14:paraId="47C920D3" w14:textId="6B35AAE6" w:rsidR="0040638A" w:rsidRDefault="00EB5832" w:rsidP="00B36119">
      <w:pPr>
        <w:pStyle w:val="TextoNormal"/>
        <w:ind w:left="0"/>
      </w:pPr>
      <w:r>
        <w:pict w14:anchorId="1DE81335">
          <v:shape id="_x0000_i1037" type="#_x0000_t75" style="width:450.75pt;height:220.5pt;visibility:visible;mso-wrap-style:square">
            <v:imagedata r:id="rId35" o:title=""/>
          </v:shape>
        </w:pict>
      </w:r>
    </w:p>
    <w:p w14:paraId="09FD0ADC" w14:textId="77777777" w:rsidR="0040638A" w:rsidRDefault="0040638A" w:rsidP="00B36119">
      <w:pPr>
        <w:pStyle w:val="TextoNormal"/>
        <w:ind w:left="0"/>
      </w:pPr>
    </w:p>
    <w:p w14:paraId="4B9642FB" w14:textId="77777777" w:rsidR="0040638A" w:rsidRDefault="0040638A" w:rsidP="0040638A">
      <w:pPr>
        <w:pStyle w:val="Ttulo2"/>
      </w:pPr>
      <w:bookmarkStart w:id="170" w:name="_Toc111397958"/>
      <w:r>
        <w:t>I_EditarCarro</w:t>
      </w:r>
      <w:bookmarkEnd w:id="170"/>
    </w:p>
    <w:p w14:paraId="5E9485B4" w14:textId="7AC3E13A" w:rsidR="0040638A" w:rsidRPr="004C7F37" w:rsidRDefault="003C0757" w:rsidP="00B36119">
      <w:pPr>
        <w:pStyle w:val="TextoNormal"/>
        <w:ind w:left="0"/>
      </w:pPr>
      <w:r w:rsidRPr="00B51F17">
        <w:pict w14:anchorId="5DD97755">
          <v:shape id="_x0000_i1045" type="#_x0000_t75" style="width:450.75pt;height:220.5pt;visibility:visible;mso-wrap-style:square">
            <v:imagedata r:id="rId36" o:title=""/>
          </v:shape>
        </w:pict>
      </w:r>
    </w:p>
    <w:p w14:paraId="02DA2129" w14:textId="77777777" w:rsidR="0040638A" w:rsidRDefault="0040638A" w:rsidP="00B36119">
      <w:pPr>
        <w:pStyle w:val="TextoNormal"/>
        <w:ind w:left="0"/>
      </w:pPr>
    </w:p>
    <w:p w14:paraId="0536E269" w14:textId="77777777" w:rsidR="0040638A" w:rsidRDefault="0040638A" w:rsidP="00B36119">
      <w:pPr>
        <w:pStyle w:val="TextoNormal"/>
        <w:ind w:left="0"/>
      </w:pPr>
    </w:p>
    <w:p w14:paraId="259898AF" w14:textId="77777777" w:rsidR="0040638A" w:rsidRDefault="0040638A" w:rsidP="00B36119">
      <w:pPr>
        <w:pStyle w:val="TextoNormal"/>
        <w:ind w:left="0"/>
      </w:pPr>
    </w:p>
    <w:p w14:paraId="6A26476E" w14:textId="77777777" w:rsidR="0040638A" w:rsidRDefault="0040638A" w:rsidP="0040638A">
      <w:pPr>
        <w:pStyle w:val="Ttulo2"/>
      </w:pPr>
      <w:bookmarkStart w:id="171" w:name="_Toc111397959"/>
      <w:r>
        <w:lastRenderedPageBreak/>
        <w:t>I_</w:t>
      </w:r>
      <w:r w:rsidR="0026405B">
        <w:t>ListarCarro</w:t>
      </w:r>
      <w:bookmarkEnd w:id="171"/>
    </w:p>
    <w:p w14:paraId="598F3E0F" w14:textId="74076C32" w:rsidR="0040638A" w:rsidRDefault="00AA108B" w:rsidP="00B36119">
      <w:pPr>
        <w:pStyle w:val="TextoNormal"/>
        <w:ind w:left="0"/>
      </w:pPr>
      <w:r w:rsidRPr="00B51F17">
        <w:pict w14:anchorId="4E783148">
          <v:shape id="_x0000_i1051" type="#_x0000_t75" style="width:450.75pt;height:220.5pt;visibility:visible;mso-wrap-style:square">
            <v:imagedata r:id="rId37" o:title=""/>
          </v:shape>
        </w:pict>
      </w:r>
    </w:p>
    <w:p w14:paraId="674CA79A" w14:textId="77777777" w:rsidR="0026405B" w:rsidRDefault="0026405B" w:rsidP="00B36119">
      <w:pPr>
        <w:pStyle w:val="TextoNormal"/>
        <w:ind w:left="0"/>
      </w:pPr>
    </w:p>
    <w:p w14:paraId="02C6BD34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2" w:name="_Toc111397960"/>
      <w:r>
        <w:t>I_CadastrarAluguel</w:t>
      </w:r>
      <w:bookmarkEnd w:id="172"/>
    </w:p>
    <w:p w14:paraId="1D5529D7" w14:textId="7BDFF8B7" w:rsidR="0026405B" w:rsidRDefault="008C4E87" w:rsidP="00B36119">
      <w:pPr>
        <w:pStyle w:val="TextoNormal"/>
        <w:ind w:left="0"/>
      </w:pPr>
      <w:r w:rsidRPr="00B51F17">
        <w:pict w14:anchorId="59DFDAF6">
          <v:shape id="_x0000_i1047" type="#_x0000_t75" style="width:450.75pt;height:220.5pt;visibility:visible;mso-wrap-style:square">
            <v:imagedata r:id="rId38" o:title=""/>
          </v:shape>
        </w:pict>
      </w:r>
    </w:p>
    <w:p w14:paraId="6732EE8E" w14:textId="77777777" w:rsidR="0026405B" w:rsidRDefault="0026405B" w:rsidP="00B36119">
      <w:pPr>
        <w:pStyle w:val="TextoNormal"/>
        <w:ind w:left="0"/>
      </w:pPr>
    </w:p>
    <w:p w14:paraId="27F69913" w14:textId="77777777" w:rsidR="0026405B" w:rsidRDefault="0026405B" w:rsidP="00B36119">
      <w:pPr>
        <w:pStyle w:val="TextoNormal"/>
        <w:ind w:left="0"/>
      </w:pPr>
    </w:p>
    <w:p w14:paraId="3A5B3F6D" w14:textId="77777777" w:rsidR="0026405B" w:rsidRDefault="0026405B" w:rsidP="00B36119">
      <w:pPr>
        <w:pStyle w:val="TextoNormal"/>
        <w:ind w:left="0"/>
      </w:pPr>
    </w:p>
    <w:p w14:paraId="599D040D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3" w:name="_Toc111397961"/>
      <w:r>
        <w:lastRenderedPageBreak/>
        <w:t>I_ListarAlugue</w:t>
      </w:r>
      <w:r w:rsidR="006B3784">
        <w:t>l</w:t>
      </w:r>
      <w:bookmarkEnd w:id="173"/>
    </w:p>
    <w:p w14:paraId="77B13D30" w14:textId="4F8D4103" w:rsidR="0026405B" w:rsidRDefault="00847230" w:rsidP="00B36119">
      <w:pPr>
        <w:pStyle w:val="TextoNormal"/>
        <w:ind w:left="0"/>
      </w:pPr>
      <w:r w:rsidRPr="00B51F17">
        <w:pict w14:anchorId="67B96CBB">
          <v:shape id="_x0000_i1049" type="#_x0000_t75" style="width:450.75pt;height:219.75pt;visibility:visible;mso-wrap-style:square">
            <v:imagedata r:id="rId39" o:title=""/>
          </v:shape>
        </w:pict>
      </w:r>
    </w:p>
    <w:sectPr w:rsidR="0026405B">
      <w:headerReference w:type="default" r:id="rId40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8B845" w14:textId="77777777" w:rsidR="00394047" w:rsidRDefault="00394047">
      <w:r>
        <w:separator/>
      </w:r>
    </w:p>
  </w:endnote>
  <w:endnote w:type="continuationSeparator" w:id="0">
    <w:p w14:paraId="63A3578F" w14:textId="77777777" w:rsidR="00394047" w:rsidRDefault="00394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w:rsidR="00F26727" w14:paraId="74D11467" w14:textId="77777777">
      <w:tc>
        <w:tcPr>
          <w:tcW w:w="6487" w:type="dxa"/>
        </w:tcPr>
        <w:p w14:paraId="3F802F72" w14:textId="77777777" w:rsidR="00F26727" w:rsidRDefault="00F26727">
          <w:pPr>
            <w:pStyle w:val="Rodap"/>
          </w:pPr>
          <w:r>
            <w:t>Versão &lt;</w:t>
          </w:r>
          <w:r w:rsidR="00F01767">
            <w:t>1</w:t>
          </w:r>
          <w:r>
            <w:t>.</w:t>
          </w:r>
          <w:r w:rsidR="00F01767">
            <w:t>0</w:t>
          </w:r>
          <w:r>
            <w:t xml:space="preserve">&gt; </w:t>
          </w:r>
        </w:p>
      </w:tc>
      <w:tc>
        <w:tcPr>
          <w:tcW w:w="2799" w:type="dxa"/>
        </w:tcPr>
        <w:p w14:paraId="33A8FBCF" w14:textId="77777777" w:rsidR="00F26727" w:rsidRDefault="00F26727">
          <w:pPr>
            <w:pStyle w:val="Rodap"/>
            <w:jc w:val="right"/>
          </w:pPr>
          <w:bookmarkStart w:id="2" w:name="_Ref471361557"/>
          <w:r>
            <w:t>&lt;</w:t>
          </w:r>
          <w:r w:rsidR="00F01767">
            <w:t>8</w:t>
          </w:r>
          <w:r>
            <w:t>/</w:t>
          </w:r>
          <w:r w:rsidR="00F01767">
            <w:t>2022</w:t>
          </w:r>
          <w:r>
            <w:t>&gt;</w:t>
          </w:r>
        </w:p>
      </w:tc>
    </w:tr>
    <w:bookmarkEnd w:id="2"/>
  </w:tbl>
  <w:p w14:paraId="1408BC51" w14:textId="77777777" w:rsidR="00F26727" w:rsidRDefault="00F267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B43EC" w14:textId="77777777" w:rsidR="00394047" w:rsidRDefault="00394047">
      <w:r>
        <w:separator/>
      </w:r>
    </w:p>
  </w:footnote>
  <w:footnote w:type="continuationSeparator" w:id="0">
    <w:p w14:paraId="35A2DBE1" w14:textId="77777777" w:rsidR="00394047" w:rsidRDefault="00394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B66C" w14:textId="77777777" w:rsidR="00F26727" w:rsidRDefault="00F26727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4E4195C" w14:textId="77777777" w:rsidR="00F26727" w:rsidRDefault="00F267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78FE0" w14:textId="77777777" w:rsidR="00F26727" w:rsidRDefault="00F2672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D2E7" w14:textId="77777777" w:rsidR="00F26727" w:rsidRDefault="00F267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46061799" w14:textId="77777777">
      <w:tc>
        <w:tcPr>
          <w:tcW w:w="4621" w:type="dxa"/>
        </w:tcPr>
        <w:p w14:paraId="2B41D384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175C2BB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72C415AE" w14:textId="77777777" w:rsidR="00F26727" w:rsidRDefault="00F2672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78FED823" w14:textId="77777777">
      <w:tc>
        <w:tcPr>
          <w:tcW w:w="4621" w:type="dxa"/>
        </w:tcPr>
        <w:p w14:paraId="4F0EFE42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D3D053E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3B6B4E4" w14:textId="77777777" w:rsidR="00F26727" w:rsidRDefault="00F2672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E156E6" w14:paraId="34073A68" w14:textId="77777777">
      <w:tc>
        <w:tcPr>
          <w:tcW w:w="4621" w:type="dxa"/>
        </w:tcPr>
        <w:p w14:paraId="743D7F56" w14:textId="77777777" w:rsidR="00E156E6" w:rsidRDefault="00E156E6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64AF0DD" w14:textId="77777777" w:rsidR="00E156E6" w:rsidRDefault="00E156E6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45885D2" w14:textId="77777777" w:rsidR="00E156E6" w:rsidRDefault="00E156E6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74C372C" w14:textId="77777777">
      <w:tc>
        <w:tcPr>
          <w:tcW w:w="4621" w:type="dxa"/>
        </w:tcPr>
        <w:p w14:paraId="170CDF98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63EA870F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01ED5BF8" w14:textId="77777777" w:rsidR="00F26727" w:rsidRDefault="00F2672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5E7DE40" w14:textId="77777777">
      <w:tc>
        <w:tcPr>
          <w:tcW w:w="4621" w:type="dxa"/>
        </w:tcPr>
        <w:p w14:paraId="0720B426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CABCD1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B460998" w14:textId="77777777" w:rsidR="00F26727" w:rsidRDefault="00F26727">
    <w:pPr>
      <w:pStyle w:val="Cabealho"/>
      <w:rPr>
        <w:rStyle w:val="Nmerodepgina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30F420F" w14:textId="77777777">
      <w:tc>
        <w:tcPr>
          <w:tcW w:w="4621" w:type="dxa"/>
        </w:tcPr>
        <w:p w14:paraId="14C5536E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11E50D0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B661516" w14:textId="77777777" w:rsidR="00F26727" w:rsidRDefault="00F2672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06E0C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2"/>
    <w:multiLevelType w:val="singleLevel"/>
    <w:tmpl w:val="D29E884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B7FCD4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ascii="Symbol" w:hAnsi="Symbol" w:hint="default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5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6" w15:restartNumberingAfterBreak="0">
    <w:nsid w:val="045310CE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8705617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8" w15:restartNumberingAfterBreak="0">
    <w:nsid w:val="139F6ED1"/>
    <w:multiLevelType w:val="singleLevel"/>
    <w:tmpl w:val="8236D84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9" w15:restartNumberingAfterBreak="0">
    <w:nsid w:val="143D2BBF"/>
    <w:multiLevelType w:val="hybridMultilevel"/>
    <w:tmpl w:val="0F98C1B0"/>
    <w:lvl w:ilvl="0" w:tplc="ED2E8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05DC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1B1D5AE0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1C6E62DE"/>
    <w:multiLevelType w:val="multilevel"/>
    <w:tmpl w:val="032038C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E7B10E2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1F73455A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9462A00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18" w15:restartNumberingAfterBreak="0">
    <w:nsid w:val="4820271F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4B92741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513C2A66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4A16E79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3" w15:restartNumberingAfterBreak="0">
    <w:nsid w:val="675155F3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97756A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D120F1E"/>
    <w:multiLevelType w:val="hybridMultilevel"/>
    <w:tmpl w:val="70F4AEF8"/>
    <w:lvl w:ilvl="0" w:tplc="75B630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0C03CE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79324472">
    <w:abstractNumId w:val="4"/>
  </w:num>
  <w:num w:numId="2" w16cid:durableId="1174150714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3" w16cid:durableId="1354771312">
    <w:abstractNumId w:val="3"/>
  </w:num>
  <w:num w:numId="4" w16cid:durableId="413017441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5" w16cid:durableId="696008959">
    <w:abstractNumId w:val="12"/>
  </w:num>
  <w:num w:numId="6" w16cid:durableId="854658559">
    <w:abstractNumId w:val="19"/>
  </w:num>
  <w:num w:numId="7" w16cid:durableId="589434397">
    <w:abstractNumId w:val="11"/>
  </w:num>
  <w:num w:numId="8" w16cid:durableId="709450420">
    <w:abstractNumId w:val="10"/>
  </w:num>
  <w:num w:numId="9" w16cid:durableId="57703810">
    <w:abstractNumId w:val="23"/>
  </w:num>
  <w:num w:numId="10" w16cid:durableId="1079518733">
    <w:abstractNumId w:val="2"/>
  </w:num>
  <w:num w:numId="11" w16cid:durableId="2098018574">
    <w:abstractNumId w:val="18"/>
  </w:num>
  <w:num w:numId="12" w16cid:durableId="261033243">
    <w:abstractNumId w:val="6"/>
  </w:num>
  <w:num w:numId="13" w16cid:durableId="2060785502">
    <w:abstractNumId w:val="26"/>
  </w:num>
  <w:num w:numId="14" w16cid:durableId="387151306">
    <w:abstractNumId w:val="14"/>
  </w:num>
  <w:num w:numId="15" w16cid:durableId="577710419">
    <w:abstractNumId w:val="21"/>
  </w:num>
  <w:num w:numId="16" w16cid:durableId="374349255">
    <w:abstractNumId w:val="24"/>
  </w:num>
  <w:num w:numId="17" w16cid:durableId="52123199">
    <w:abstractNumId w:val="0"/>
  </w:num>
  <w:num w:numId="18" w16cid:durableId="2085954917">
    <w:abstractNumId w:val="13"/>
  </w:num>
  <w:num w:numId="19" w16cid:durableId="1470705043">
    <w:abstractNumId w:val="20"/>
  </w:num>
  <w:num w:numId="20" w16cid:durableId="687215117">
    <w:abstractNumId w:val="1"/>
  </w:num>
  <w:num w:numId="21" w16cid:durableId="864826303">
    <w:abstractNumId w:val="15"/>
  </w:num>
  <w:num w:numId="22" w16cid:durableId="1907837471">
    <w:abstractNumId w:val="7"/>
  </w:num>
  <w:num w:numId="23" w16cid:durableId="1139151300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4" w16cid:durableId="1107892110">
    <w:abstractNumId w:val="8"/>
  </w:num>
  <w:num w:numId="25" w16cid:durableId="1731463912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6" w16cid:durableId="143857805">
    <w:abstractNumId w:val="17"/>
  </w:num>
  <w:num w:numId="27" w16cid:durableId="2100759945">
    <w:abstractNumId w:val="4"/>
  </w:num>
  <w:num w:numId="28" w16cid:durableId="1805930818">
    <w:abstractNumId w:val="4"/>
  </w:num>
  <w:num w:numId="29" w16cid:durableId="172763414">
    <w:abstractNumId w:val="4"/>
  </w:num>
  <w:num w:numId="30" w16cid:durableId="1594974287">
    <w:abstractNumId w:val="4"/>
  </w:num>
  <w:num w:numId="31" w16cid:durableId="81531350">
    <w:abstractNumId w:val="4"/>
  </w:num>
  <w:num w:numId="32" w16cid:durableId="1957756984">
    <w:abstractNumId w:val="4"/>
  </w:num>
  <w:num w:numId="33" w16cid:durableId="2144080421">
    <w:abstractNumId w:val="22"/>
  </w:num>
  <w:num w:numId="34" w16cid:durableId="1371225933">
    <w:abstractNumId w:val="16"/>
  </w:num>
  <w:num w:numId="35" w16cid:durableId="552817258">
    <w:abstractNumId w:val="9"/>
  </w:num>
  <w:num w:numId="36" w16cid:durableId="2367870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oNotTrackMoves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B795D"/>
    <w:rsid w:val="00015464"/>
    <w:rsid w:val="00016296"/>
    <w:rsid w:val="00055BF5"/>
    <w:rsid w:val="0007745E"/>
    <w:rsid w:val="000C7E33"/>
    <w:rsid w:val="000F7CA4"/>
    <w:rsid w:val="00106D1A"/>
    <w:rsid w:val="001155E4"/>
    <w:rsid w:val="00151592"/>
    <w:rsid w:val="001603F9"/>
    <w:rsid w:val="00161EAE"/>
    <w:rsid w:val="00167A6A"/>
    <w:rsid w:val="001716C7"/>
    <w:rsid w:val="0017170A"/>
    <w:rsid w:val="001A74BB"/>
    <w:rsid w:val="001B1C6E"/>
    <w:rsid w:val="001C08EE"/>
    <w:rsid w:val="001C1F90"/>
    <w:rsid w:val="001C678D"/>
    <w:rsid w:val="001E07FE"/>
    <w:rsid w:val="001E4902"/>
    <w:rsid w:val="001F713B"/>
    <w:rsid w:val="002057CE"/>
    <w:rsid w:val="0026024F"/>
    <w:rsid w:val="0026405B"/>
    <w:rsid w:val="002E1595"/>
    <w:rsid w:val="002E5B74"/>
    <w:rsid w:val="00300018"/>
    <w:rsid w:val="003012E4"/>
    <w:rsid w:val="003077B1"/>
    <w:rsid w:val="00313C44"/>
    <w:rsid w:val="00344E16"/>
    <w:rsid w:val="00355001"/>
    <w:rsid w:val="0036042C"/>
    <w:rsid w:val="00364AAD"/>
    <w:rsid w:val="003741D5"/>
    <w:rsid w:val="00376C8A"/>
    <w:rsid w:val="00394047"/>
    <w:rsid w:val="003C0757"/>
    <w:rsid w:val="003C1E36"/>
    <w:rsid w:val="003C5923"/>
    <w:rsid w:val="0040638A"/>
    <w:rsid w:val="004321EE"/>
    <w:rsid w:val="0043774F"/>
    <w:rsid w:val="0044401B"/>
    <w:rsid w:val="00452E8A"/>
    <w:rsid w:val="004703C7"/>
    <w:rsid w:val="004855AC"/>
    <w:rsid w:val="00493C14"/>
    <w:rsid w:val="004A3187"/>
    <w:rsid w:val="004B1449"/>
    <w:rsid w:val="004B2264"/>
    <w:rsid w:val="004B5A88"/>
    <w:rsid w:val="004D3687"/>
    <w:rsid w:val="004D3D60"/>
    <w:rsid w:val="004F1C32"/>
    <w:rsid w:val="004F3DEB"/>
    <w:rsid w:val="004F4757"/>
    <w:rsid w:val="00503DA0"/>
    <w:rsid w:val="00506043"/>
    <w:rsid w:val="0051178D"/>
    <w:rsid w:val="00521A89"/>
    <w:rsid w:val="00524831"/>
    <w:rsid w:val="0053398C"/>
    <w:rsid w:val="00540228"/>
    <w:rsid w:val="0055625B"/>
    <w:rsid w:val="00557770"/>
    <w:rsid w:val="005B7290"/>
    <w:rsid w:val="005C1A78"/>
    <w:rsid w:val="005C5014"/>
    <w:rsid w:val="005C785E"/>
    <w:rsid w:val="005E4BFD"/>
    <w:rsid w:val="00615F55"/>
    <w:rsid w:val="006221EF"/>
    <w:rsid w:val="006252DB"/>
    <w:rsid w:val="00631CAB"/>
    <w:rsid w:val="006360F4"/>
    <w:rsid w:val="006419A3"/>
    <w:rsid w:val="00657090"/>
    <w:rsid w:val="00686F78"/>
    <w:rsid w:val="00693FF5"/>
    <w:rsid w:val="006B3784"/>
    <w:rsid w:val="006B47AC"/>
    <w:rsid w:val="006E77BB"/>
    <w:rsid w:val="006F3E3A"/>
    <w:rsid w:val="006F58FD"/>
    <w:rsid w:val="007010B6"/>
    <w:rsid w:val="0078224C"/>
    <w:rsid w:val="00795110"/>
    <w:rsid w:val="00817E37"/>
    <w:rsid w:val="00847230"/>
    <w:rsid w:val="00870DDD"/>
    <w:rsid w:val="008810ED"/>
    <w:rsid w:val="0089404A"/>
    <w:rsid w:val="008A2B9F"/>
    <w:rsid w:val="008A3149"/>
    <w:rsid w:val="008B20E1"/>
    <w:rsid w:val="008C4E87"/>
    <w:rsid w:val="008E3941"/>
    <w:rsid w:val="008E3F95"/>
    <w:rsid w:val="009028FF"/>
    <w:rsid w:val="0091288B"/>
    <w:rsid w:val="0091754B"/>
    <w:rsid w:val="0092733A"/>
    <w:rsid w:val="009376B2"/>
    <w:rsid w:val="00941960"/>
    <w:rsid w:val="00954480"/>
    <w:rsid w:val="009617FC"/>
    <w:rsid w:val="009770B5"/>
    <w:rsid w:val="00996B9E"/>
    <w:rsid w:val="009B2FA5"/>
    <w:rsid w:val="009B41BB"/>
    <w:rsid w:val="009C0C24"/>
    <w:rsid w:val="00A024A3"/>
    <w:rsid w:val="00A3558F"/>
    <w:rsid w:val="00A8287A"/>
    <w:rsid w:val="00A86C7E"/>
    <w:rsid w:val="00AA108B"/>
    <w:rsid w:val="00AB6C99"/>
    <w:rsid w:val="00AC45AE"/>
    <w:rsid w:val="00AD3842"/>
    <w:rsid w:val="00AF2511"/>
    <w:rsid w:val="00B157A5"/>
    <w:rsid w:val="00B36119"/>
    <w:rsid w:val="00B46BF9"/>
    <w:rsid w:val="00B66A90"/>
    <w:rsid w:val="00B735B6"/>
    <w:rsid w:val="00BB2E34"/>
    <w:rsid w:val="00BB4A40"/>
    <w:rsid w:val="00BB65B8"/>
    <w:rsid w:val="00BB795D"/>
    <w:rsid w:val="00BC26A7"/>
    <w:rsid w:val="00BD557D"/>
    <w:rsid w:val="00BD6D5A"/>
    <w:rsid w:val="00BE6107"/>
    <w:rsid w:val="00C14F18"/>
    <w:rsid w:val="00C1576A"/>
    <w:rsid w:val="00C343E6"/>
    <w:rsid w:val="00C62894"/>
    <w:rsid w:val="00C85968"/>
    <w:rsid w:val="00C921ED"/>
    <w:rsid w:val="00CB1B86"/>
    <w:rsid w:val="00CB5871"/>
    <w:rsid w:val="00D40FCB"/>
    <w:rsid w:val="00D424F5"/>
    <w:rsid w:val="00DB32DC"/>
    <w:rsid w:val="00DE6EC3"/>
    <w:rsid w:val="00DF0EAF"/>
    <w:rsid w:val="00E156E6"/>
    <w:rsid w:val="00E641BA"/>
    <w:rsid w:val="00E646F6"/>
    <w:rsid w:val="00E71CF3"/>
    <w:rsid w:val="00E77561"/>
    <w:rsid w:val="00E942D6"/>
    <w:rsid w:val="00E95F9E"/>
    <w:rsid w:val="00E9713D"/>
    <w:rsid w:val="00EB1672"/>
    <w:rsid w:val="00EB200C"/>
    <w:rsid w:val="00EB5832"/>
    <w:rsid w:val="00EE0766"/>
    <w:rsid w:val="00EE73AD"/>
    <w:rsid w:val="00F01767"/>
    <w:rsid w:val="00F05F90"/>
    <w:rsid w:val="00F217D7"/>
    <w:rsid w:val="00F26727"/>
    <w:rsid w:val="00F345B6"/>
    <w:rsid w:val="00F569CC"/>
    <w:rsid w:val="00F7010D"/>
    <w:rsid w:val="00F72B4E"/>
    <w:rsid w:val="00F877EF"/>
    <w:rsid w:val="00FB2FD7"/>
    <w:rsid w:val="00FC1ACF"/>
    <w:rsid w:val="00FE4DBC"/>
    <w:rsid w:val="00FF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,"/>
  <w:listSeparator w:val=";"/>
  <w14:docId w14:val="031F414B"/>
  <w15:chartTrackingRefBased/>
  <w15:docId w15:val="{897E055D-E78E-4258-A907-3718C980E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Normal">
    <w:name w:val="Texto Normal"/>
    <w:pPr>
      <w:spacing w:before="60" w:after="60"/>
      <w:ind w:left="578"/>
      <w:jc w:val="both"/>
    </w:pPr>
    <w:rPr>
      <w:noProof/>
      <w:sz w:val="22"/>
    </w:rPr>
  </w:style>
  <w:style w:type="paragraph" w:customStyle="1" w:styleId="Corponico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customStyle="1" w:styleId="Captulo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Captulo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Item">
    <w:name w:val="Sumário - Item"/>
    <w:basedOn w:val="Sumrio-Captulo"/>
    <w:pPr>
      <w:spacing w:before="60" w:after="60"/>
      <w:ind w:left="1152"/>
    </w:pPr>
    <w:rPr>
      <w:sz w:val="20"/>
    </w:rPr>
  </w:style>
  <w:style w:type="paragraph" w:customStyle="1" w:styleId="Sumrio-Subitem">
    <w:name w:val="Sumário - Subitem"/>
    <w:basedOn w:val="Sumrio-Item"/>
    <w:pPr>
      <w:spacing w:before="0" w:after="0"/>
      <w:ind w:left="1728"/>
    </w:pPr>
  </w:style>
  <w:style w:type="paragraph" w:customStyle="1" w:styleId="Ttulo-Item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customStyle="1" w:styleId="Ttulo-Subitem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customStyle="1" w:styleId="TtuloFigura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customStyle="1" w:styleId="Bullet1">
    <w:name w:val="Bullet 1"/>
    <w:pPr>
      <w:ind w:left="859" w:hanging="283"/>
    </w:pPr>
    <w:rPr>
      <w:noProof/>
    </w:rPr>
  </w:style>
  <w:style w:type="paragraph" w:customStyle="1" w:styleId="Bullet2">
    <w:name w:val="Bullet 2"/>
    <w:pPr>
      <w:spacing w:after="60"/>
      <w:ind w:left="859" w:hanging="283"/>
    </w:pPr>
    <w:rPr>
      <w:noProof/>
    </w:rPr>
  </w:style>
  <w:style w:type="paragraph" w:customStyle="1" w:styleId="TtuloCapa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customStyle="1" w:styleId="Verso">
    <w:name w:val="Versão"/>
    <w:pPr>
      <w:jc w:val="center"/>
    </w:pPr>
    <w:rPr>
      <w:rFonts w:ascii="Arial" w:hAnsi="Arial"/>
      <w:noProof/>
      <w:sz w:val="24"/>
    </w:rPr>
  </w:style>
  <w:style w:type="paragraph" w:customStyle="1" w:styleId="Objeto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customStyle="1" w:styleId="Item">
    <w:name w:val="Item"/>
    <w:pPr>
      <w:ind w:left="576"/>
    </w:pPr>
    <w:rPr>
      <w:noProof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customStyle="1" w:styleId="TtuloCapa2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customStyle="1" w:styleId="Ttulo-Subitemsemnumerao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customStyle="1" w:styleId="Padrao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customStyle="1" w:styleId="Observao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customStyle="1" w:styleId="CabealhoCapa1">
    <w:name w:val="Cabeçalho Capa 1"/>
    <w:rPr>
      <w:rFonts w:ascii="Arial" w:hAnsi="Arial"/>
      <w:b/>
      <w:noProof/>
    </w:rPr>
  </w:style>
  <w:style w:type="paragraph" w:customStyle="1" w:styleId="CabealhoCapa2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3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customStyle="1" w:styleId="destaque2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E71CF3"/>
    <w:rPr>
      <w:color w:val="954F72"/>
      <w:u w:val="single"/>
    </w:rPr>
  </w:style>
  <w:style w:type="character" w:styleId="MenoPendente">
    <w:name w:val="Unresolved Mention"/>
    <w:uiPriority w:val="99"/>
    <w:semiHidden/>
    <w:unhideWhenUsed/>
    <w:rsid w:val="00E97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eader" Target="header6.xml"/><Relationship Id="rId26" Type="http://schemas.openxmlformats.org/officeDocument/2006/relationships/oleObject" Target="embeddings/oleObject4.bin"/><Relationship Id="rId39" Type="http://schemas.openxmlformats.org/officeDocument/2006/relationships/image" Target="media/image17.png"/><Relationship Id="rId21" Type="http://schemas.openxmlformats.org/officeDocument/2006/relationships/header" Target="header7.xml"/><Relationship Id="rId34" Type="http://schemas.openxmlformats.org/officeDocument/2006/relationships/image" Target="media/image12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wmf"/><Relationship Id="rId20" Type="http://schemas.openxmlformats.org/officeDocument/2006/relationships/hyperlink" Target="mailto:x@x.x" TargetMode="External"/><Relationship Id="rId29" Type="http://schemas.openxmlformats.org/officeDocument/2006/relationships/image" Target="media/image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3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hyperlink" Target="mailto:x@x.x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image" Target="media/image4.wmf"/><Relationship Id="rId27" Type="http://schemas.openxmlformats.org/officeDocument/2006/relationships/hyperlink" Target="https://www.figma.com/proto/nO9I8ECjjxtGEN7XWKMiE1/Projeto-Final?node-id=0%3A1&amp;scaling=min-zoom&amp;page-id=0%3A1&amp;starting-point-node-id=113%3A109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1.wmf"/><Relationship Id="rId17" Type="http://schemas.openxmlformats.org/officeDocument/2006/relationships/oleObject" Target="embeddings/oleObject2.bin"/><Relationship Id="rId25" Type="http://schemas.openxmlformats.org/officeDocument/2006/relationships/image" Target="media/image5.wmf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documentoRequisitos</Template>
  <TotalTime>53</TotalTime>
  <Pages>30</Pages>
  <Words>3234</Words>
  <Characters>17466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para Documento de Requisitos</vt:lpstr>
    </vt:vector>
  </TitlesOfParts>
  <Company>UFU</Company>
  <LinksUpToDate>false</LinksUpToDate>
  <CharactersWithSpaces>20659</CharactersWithSpaces>
  <SharedDoc>false</SharedDoc>
  <HLinks>
    <vt:vector size="6" baseType="variant">
      <vt:variant>
        <vt:i4>3735648</vt:i4>
      </vt:variant>
      <vt:variant>
        <vt:i4>153</vt:i4>
      </vt:variant>
      <vt:variant>
        <vt:i4>0</vt:i4>
      </vt:variant>
      <vt:variant>
        <vt:i4>5</vt:i4>
      </vt:variant>
      <vt:variant>
        <vt:lpwstr>https://www.figma.com/proto/nO9I8ECjjxtGEN7XWKMiE1/Projeto-Final?node-id=0%3A1&amp;scaling=min-zoom&amp;page-id=0%3A1&amp;starting-point-node-id=113%3A109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para Documento de Requisitos</dc:title>
  <dc:subject>Padrões de documentação</dc:subject>
  <dc:creator>Sílvio Bacalá Júnior</dc:creator>
  <cp:keywords/>
  <dc:description>Versão 1.0</dc:description>
  <cp:lastModifiedBy>Victor Hugo</cp:lastModifiedBy>
  <cp:revision>16</cp:revision>
  <cp:lastPrinted>1997-08-08T11:22:00Z</cp:lastPrinted>
  <dcterms:created xsi:type="dcterms:W3CDTF">2022-09-04T21:32:00Z</dcterms:created>
  <dcterms:modified xsi:type="dcterms:W3CDTF">2022-09-20T01:33:00Z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