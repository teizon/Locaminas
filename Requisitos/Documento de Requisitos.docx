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7558A" w14:textId="77777777" w:rsidR="00F26727" w:rsidRDefault="00F26727">
      <w:pPr>
        <w:pStyle w:val="CabealhoCapa1"/>
      </w:pPr>
    </w:p>
    <w:p w14:paraId="4DC96154" w14:textId="77777777" w:rsidR="00F26727" w:rsidRDefault="00F26727">
      <w:pPr>
        <w:pStyle w:val="CabealhoCapa2"/>
      </w:pPr>
    </w:p>
    <w:p w14:paraId="41A7B752" w14:textId="77777777" w:rsidR="00F26727" w:rsidRDefault="00000000">
      <w:pPr>
        <w:jc w:val="center"/>
        <w:rPr>
          <w:rFonts w:ascii="Arial" w:hAnsi="Arial"/>
        </w:rPr>
        <w:sectPr w:rsidR="00F26727">
          <w:headerReference w:type="even" r:id="rId7"/>
          <w:type w:val="continuous"/>
          <w:pgSz w:w="11909" w:h="16834" w:code="9"/>
          <w:pgMar w:top="864" w:right="1440" w:bottom="864" w:left="1440" w:header="720" w:footer="864" w:gutter="0"/>
          <w:cols w:space="720"/>
        </w:sectPr>
      </w:pPr>
      <w:r>
        <w:pict w14:anchorId="65854BCD">
          <v:rect id="_x0000_s2050" style="position:absolute;left:0;text-align:left;margin-left:1.5pt;margin-top:56.7pt;width:451.45pt;height:727.25pt;z-index:1;mso-position-horizontal-relative:margin;mso-position-vertical-relative:margin" filled="f" stroked="f">
            <v:textbox inset="0,0,0,0">
              <w:txbxContent>
                <w:p w14:paraId="5B68B0A7" w14:textId="77777777" w:rsidR="00F26727" w:rsidRDefault="00F26727">
                  <w:pPr>
                    <w:pStyle w:val="TtuloCapa2"/>
                  </w:pPr>
                  <w:r>
                    <w:t>Documento de Requisitos</w:t>
                  </w:r>
                  <w:r>
                    <w:br/>
                  </w:r>
                  <w:r w:rsidR="00F05F90">
                    <w:t>Locaminas</w:t>
                  </w:r>
                </w:p>
                <w:p w14:paraId="5A4DD8BF" w14:textId="77777777" w:rsidR="00F26727" w:rsidRDefault="00F26727">
                  <w:pPr>
                    <w:pStyle w:val="Verso"/>
                  </w:pPr>
                  <w:r>
                    <w:t xml:space="preserve">Versão </w:t>
                  </w:r>
                  <w:r w:rsidR="00F05F90">
                    <w:t>1.0</w:t>
                  </w:r>
                  <w:r>
                    <w:t xml:space="preserve"> - </w:t>
                  </w:r>
                  <w:r w:rsidR="00F05F90">
                    <w:t>Agosto</w:t>
                  </w:r>
                  <w:r>
                    <w:t xml:space="preserve"> de </w:t>
                  </w:r>
                  <w:r w:rsidR="00F05F90">
                    <w:t>2022</w:t>
                  </w:r>
                </w:p>
              </w:txbxContent>
            </v:textbox>
            <w10:wrap anchorx="margin" anchory="margin"/>
            <w10:anchorlock/>
          </v:rect>
        </w:pict>
      </w:r>
    </w:p>
    <w:p w14:paraId="5A309C87" w14:textId="77777777" w:rsidR="00F26727" w:rsidRDefault="00F26727">
      <w:pPr>
        <w:pStyle w:val="Sumrio-Captulo"/>
      </w:pPr>
      <w:bookmarkStart w:id="0" w:name="_Toc395349012"/>
      <w:bookmarkStart w:id="1" w:name="_Toc399055894"/>
      <w:r>
        <w:lastRenderedPageBreak/>
        <w:t>Ficha Técnica</w:t>
      </w:r>
      <w:bookmarkEnd w:id="0"/>
      <w:bookmarkEnd w:id="1"/>
    </w:p>
    <w:p w14:paraId="15F1DBC9" w14:textId="77777777"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Equipe Responsável pela Elaboração</w:t>
      </w:r>
    </w:p>
    <w:p w14:paraId="7A896158" w14:textId="77777777" w:rsidR="00F26727" w:rsidRDefault="00F05F90">
      <w:pPr>
        <w:pStyle w:val="Item"/>
      </w:pPr>
      <w:r>
        <w:t>Tiago Viegas</w:t>
      </w:r>
      <w:r w:rsidR="005E4BFD">
        <w:t xml:space="preserve"> Pires Lage</w:t>
      </w:r>
    </w:p>
    <w:p w14:paraId="03685712" w14:textId="77777777" w:rsidR="00F05F90" w:rsidRDefault="00F05F90">
      <w:pPr>
        <w:pStyle w:val="Item"/>
      </w:pPr>
      <w:r>
        <w:t>Victor Hugo Xavier Oliveira</w:t>
      </w:r>
    </w:p>
    <w:p w14:paraId="54E108CE" w14:textId="77777777"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Público Alvo</w:t>
      </w:r>
    </w:p>
    <w:p w14:paraId="581BBAAD" w14:textId="77777777" w:rsidR="00F26727" w:rsidRDefault="00F26727">
      <w:pPr>
        <w:pStyle w:val="Item"/>
      </w:pPr>
      <w:r>
        <w:t xml:space="preserve">Este manual destina-se a </w:t>
      </w:r>
      <w:r w:rsidR="00F05F90">
        <w:t>locadora de carros Locaminas</w:t>
      </w:r>
    </w:p>
    <w:p w14:paraId="3AD551A5" w14:textId="77777777" w:rsidR="00F26727" w:rsidRDefault="002057CE">
      <w:pPr>
        <w:pStyle w:val="Sumrio-Captulo"/>
        <w:ind w:right="-427"/>
      </w:pPr>
      <w:r>
        <w:br w:type="page"/>
      </w:r>
      <w:r w:rsidR="00F26727">
        <w:lastRenderedPageBreak/>
        <w:t>Sumário</w:t>
      </w:r>
    </w:p>
    <w:p w14:paraId="24A9F5C5" w14:textId="77777777" w:rsidR="006252DB" w:rsidRDefault="00F26727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b w:val="0"/>
          <w:caps/>
        </w:rPr>
        <w:fldChar w:fldCharType="begin"/>
      </w:r>
      <w:r>
        <w:rPr>
          <w:b w:val="0"/>
          <w:caps/>
        </w:rPr>
        <w:instrText xml:space="preserve"> TOC \o "2-4" \t "Heading 1;1" </w:instrText>
      </w:r>
      <w:r>
        <w:rPr>
          <w:b w:val="0"/>
          <w:caps/>
        </w:rPr>
        <w:fldChar w:fldCharType="separate"/>
      </w:r>
      <w:r w:rsidR="006252DB">
        <w:rPr>
          <w:noProof/>
        </w:rPr>
        <w:t>Visão geral deste documento</w:t>
      </w:r>
      <w:r w:rsidR="006252DB">
        <w:rPr>
          <w:noProof/>
        </w:rPr>
        <w:tab/>
      </w:r>
      <w:r w:rsidR="006252DB">
        <w:rPr>
          <w:noProof/>
        </w:rPr>
        <w:fldChar w:fldCharType="begin"/>
      </w:r>
      <w:r w:rsidR="006252DB">
        <w:rPr>
          <w:noProof/>
        </w:rPr>
        <w:instrText xml:space="preserve"> PAGEREF _Toc111397916 \h </w:instrText>
      </w:r>
      <w:r w:rsidR="006252DB">
        <w:rPr>
          <w:noProof/>
        </w:rPr>
      </w:r>
      <w:r w:rsidR="006252DB">
        <w:rPr>
          <w:noProof/>
        </w:rPr>
        <w:fldChar w:fldCharType="separate"/>
      </w:r>
      <w:r w:rsidR="006252DB">
        <w:rPr>
          <w:noProof/>
        </w:rPr>
        <w:t>1</w:t>
      </w:r>
      <w:r w:rsidR="006252DB">
        <w:rPr>
          <w:noProof/>
        </w:rPr>
        <w:fldChar w:fldCharType="end"/>
      </w:r>
    </w:p>
    <w:p w14:paraId="27463D57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Glossário, Siglas e Acrogramas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4CAC03F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Definições e Atributos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E2171B2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Identificação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13BEBC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Prioridades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8922E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Abrangência e sistemas relacionados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C0D4511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Relação de usuários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41FAA1E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 w:rsidRPr="001B1B11">
        <w:rPr>
          <w:noProof/>
        </w:rPr>
        <w:t>Foram identificados apenas um usuário do sistema Locaminas denominado de Funcionario.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DCE0DFF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Diagrama de Caso de Uso – Visáo do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4FBEC52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Visão do Funcionario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FA5C2DC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Requisitos do Funcionario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53126D2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[RF001] &lt;Login no sistema&gt;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9AB2945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[RF002] &lt;Cadastrar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65B13E1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[RF003] &lt;Editar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F169A72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[RF004] &lt;Excluir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12FDD0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[RF005] &lt;Listar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405387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[RF006] &lt;Cadastrar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2D13C09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[RF007] &lt;Editar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FF8DE83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[RF008] &lt;Excluir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97D3F1B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[RF009] &lt;Listar clientes&gt;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4EA977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[RF010] &lt;Cadastrar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6C2AED0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[RF011] &lt;Concluir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B94CF0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[RF012] &lt;Excluir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0C951D4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[RF013] &lt;Listar alugueis&gt;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655062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6DA2C0E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[NF001] &lt;Facilidade de uso&gt;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AD91B2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Confiabilidade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5F2BF8A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[NF002] &lt;Tempo de execução&gt;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CAB095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Segurança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8914FC1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[NF003] &lt;Backup&gt;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9AD651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lastRenderedPageBreak/>
        <w:t>Hardware 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C0C3C95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[NF004] &lt;Compativel com Windows 10&gt;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C7D0B6E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MAPA DE NAVEGAÇÃO DE 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42C32A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1E9F491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Informações críticas da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FC4DCB0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E532F25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84464CC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2DBD573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I_EditarCliente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69899FB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758201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AD47144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30A2626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I_EditarCarro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66881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3801081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I_CadastrarAluguel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306148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I_ListarAluguel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B4D8B6D" w14:textId="77777777" w:rsidR="00F26727" w:rsidRDefault="00F26727">
      <w:r>
        <w:rPr>
          <w:rFonts w:ascii="Arial" w:hAnsi="Arial"/>
          <w:b/>
          <w:caps/>
          <w:noProof/>
          <w:sz w:val="24"/>
        </w:rPr>
        <w:fldChar w:fldCharType="end"/>
      </w:r>
    </w:p>
    <w:p w14:paraId="48EACA62" w14:textId="77777777" w:rsidR="00F26727" w:rsidRDefault="00F26727">
      <w:pPr>
        <w:sectPr w:rsidR="00F26727">
          <w:headerReference w:type="default" r:id="rId8"/>
          <w:footerReference w:type="default" r:id="rId9"/>
          <w:pgSz w:w="11906" w:h="16838" w:code="9"/>
          <w:pgMar w:top="1134" w:right="1701" w:bottom="2041" w:left="1134" w:header="680" w:footer="680" w:gutter="567"/>
          <w:cols w:space="720"/>
        </w:sectPr>
      </w:pPr>
    </w:p>
    <w:p w14:paraId="7263001E" w14:textId="77777777" w:rsidR="00F26727" w:rsidRDefault="00F26727" w:rsidP="00631CAB">
      <w:pPr>
        <w:pStyle w:val="Ttulo1"/>
      </w:pPr>
      <w:bookmarkStart w:id="3" w:name="_Toc467473439"/>
      <w:bookmarkStart w:id="4" w:name="_Toc467473971"/>
      <w:bookmarkStart w:id="5" w:name="_Toc467477710"/>
      <w:bookmarkStart w:id="6" w:name="_Toc467494864"/>
      <w:bookmarkStart w:id="7" w:name="_Toc467495234"/>
      <w:bookmarkStart w:id="8" w:name="_Toc468086040"/>
      <w:r>
        <w:lastRenderedPageBreak/>
        <w:t>Introdução</w:t>
      </w:r>
      <w:bookmarkEnd w:id="3"/>
      <w:bookmarkEnd w:id="4"/>
      <w:bookmarkEnd w:id="5"/>
      <w:bookmarkEnd w:id="6"/>
      <w:bookmarkEnd w:id="7"/>
      <w:bookmarkEnd w:id="8"/>
    </w:p>
    <w:p w14:paraId="5B087C07" w14:textId="77777777" w:rsidR="008A2B9F" w:rsidRDefault="00F26727" w:rsidP="008A2B9F">
      <w:pPr>
        <w:pStyle w:val="TextoNormal"/>
      </w:pPr>
      <w:r>
        <w:t xml:space="preserve">Este documento especifica o sistema </w:t>
      </w:r>
      <w:r w:rsidR="00CB5871">
        <w:t>da Locaminas,</w:t>
      </w:r>
      <w:r>
        <w:t xml:space="preserve"> fornecendo aos desenvolvedores as informações necessárias para o projeto e implementação, assim como para a realização dos testes e homologação do sistema.</w:t>
      </w:r>
    </w:p>
    <w:p w14:paraId="6F8AFF91" w14:textId="77777777" w:rsidR="00F26727" w:rsidRDefault="00F26727">
      <w:pPr>
        <w:pStyle w:val="Ttulo2"/>
      </w:pPr>
      <w:bookmarkStart w:id="9" w:name="_Toc467473440"/>
      <w:bookmarkStart w:id="10" w:name="_Toc467473972"/>
      <w:bookmarkStart w:id="11" w:name="_Toc467477711"/>
      <w:bookmarkStart w:id="12" w:name="_Toc467494865"/>
      <w:bookmarkStart w:id="13" w:name="_Toc467495235"/>
      <w:bookmarkStart w:id="14" w:name="_Toc468086041"/>
      <w:bookmarkStart w:id="15" w:name="_Toc111397916"/>
      <w:r>
        <w:t>Visão geral deste documento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27B5483" w14:textId="77777777" w:rsidR="00F26727" w:rsidRDefault="00F26727">
      <w:pPr>
        <w:pStyle w:val="TextoNormal"/>
      </w:pPr>
      <w:r>
        <w:t>Esta introdução fornece as informações necessárias para fazer um bom uso deste documento, explicitando seus objetivos e as convenções que foram adotadas no texto, além de conter uma lista de referências para outros documentos relacionados. As demais seções apresentam a especificação do sistema &lt;Nome do sistema&gt; e estão organizadas como descrito abaixo.</w:t>
      </w:r>
    </w:p>
    <w:p w14:paraId="106602BB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>Seção 2</w:t>
      </w:r>
      <w:r>
        <w:rPr>
          <w:b w:val="0"/>
        </w:rPr>
        <w:t xml:space="preserve"> – Descrição geral do sistema: apresenta uma visão geral do sistema, caracterizando qual é o seu escopo e descrevendo seus usuários.</w:t>
      </w:r>
    </w:p>
    <w:p w14:paraId="34836AF2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3</w:t>
      </w:r>
      <w:r>
        <w:rPr>
          <w:b w:val="0"/>
        </w:rPr>
        <w:t xml:space="preserve"> – Requisitos funcionais (casos de uso): especifica todos os requisitos funcionais do sistema, descrevendo os fluxos de eventos, prioridades, atores, entradas e saídas de cada caso de uso a ser implementado.</w:t>
      </w:r>
    </w:p>
    <w:p w14:paraId="30AA836E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>Seção 4</w:t>
      </w:r>
      <w:r>
        <w:rPr>
          <w:b w:val="0"/>
        </w:rPr>
        <w:t xml:space="preserve"> – Requisitos não funcionais:</w:t>
      </w:r>
      <w:r>
        <w:t xml:space="preserve"> </w:t>
      </w:r>
      <w:r>
        <w:rPr>
          <w:b w:val="0"/>
        </w:rPr>
        <w:t>especifica todos os requisitos não funcionais do sistema, divididos em requisitos de usabilidade, confiabilidade, desempenho, segurança, distribuição, adequação a padrões e requisitos de hardware e software.</w:t>
      </w:r>
    </w:p>
    <w:p w14:paraId="1880F1AC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5</w:t>
      </w:r>
      <w:r>
        <w:rPr>
          <w:b w:val="0"/>
        </w:rPr>
        <w:t xml:space="preserve"> – Descrição da interface com o usuário:</w:t>
      </w:r>
      <w:r>
        <w:t xml:space="preserve"> </w:t>
      </w:r>
      <w:r>
        <w:rPr>
          <w:b w:val="0"/>
        </w:rPr>
        <w:t>apresenta desenhos, figuras ou rascunhos de telas do sistema.</w:t>
      </w:r>
    </w:p>
    <w:p w14:paraId="25C41DBE" w14:textId="77777777" w:rsidR="001A74BB" w:rsidRDefault="001A74BB" w:rsidP="001A74BB">
      <w:pPr>
        <w:pStyle w:val="Ttulo2"/>
      </w:pPr>
      <w:bookmarkStart w:id="16" w:name="_Toc111397917"/>
      <w:r>
        <w:t>Glossário, Siglas e Acrogramas</w:t>
      </w:r>
      <w:bookmarkEnd w:id="16"/>
    </w:p>
    <w:p w14:paraId="6FB5B5B9" w14:textId="77777777" w:rsidR="001A74BB" w:rsidRPr="00631CAB" w:rsidRDefault="006B47AC" w:rsidP="00631CAB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CPF</w:t>
      </w:r>
      <w:r w:rsidR="001A74BB" w:rsidRPr="00631CAB">
        <w:rPr>
          <w:sz w:val="22"/>
          <w:szCs w:val="22"/>
        </w:rPr>
        <w:t xml:space="preserve"> – </w:t>
      </w:r>
      <w:r w:rsidR="002E5B74">
        <w:rPr>
          <w:sz w:val="22"/>
          <w:szCs w:val="22"/>
        </w:rPr>
        <w:t>Cadastro de pessoa física, documento necessário para comprovar que o cliente não está usando documento falso.</w:t>
      </w:r>
    </w:p>
    <w:p w14:paraId="290960C9" w14:textId="77777777" w:rsidR="001A74BB" w:rsidRPr="00631CAB" w:rsidRDefault="006B47AC" w:rsidP="00631CAB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CNH</w:t>
      </w:r>
      <w:r w:rsidR="001A74BB" w:rsidRPr="00631CAB">
        <w:rPr>
          <w:sz w:val="22"/>
          <w:szCs w:val="22"/>
        </w:rPr>
        <w:t xml:space="preserve"> – </w:t>
      </w:r>
      <w:r w:rsidR="002E5B74">
        <w:rPr>
          <w:sz w:val="22"/>
          <w:szCs w:val="22"/>
        </w:rPr>
        <w:t>Carteira nacional de habilitação, documento necessário para comprovar que o cliente possuí uma carteira de motorista válida.</w:t>
      </w:r>
    </w:p>
    <w:p w14:paraId="67D2CC1E" w14:textId="77777777" w:rsidR="001A74BB" w:rsidRDefault="002E5B74" w:rsidP="002E5B74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Valor</w:t>
      </w:r>
      <w:r>
        <w:rPr>
          <w:b/>
          <w:i/>
          <w:sz w:val="22"/>
          <w:szCs w:val="22"/>
        </w:rPr>
        <w:t xml:space="preserve"> </w:t>
      </w:r>
      <w:r w:rsidRPr="00631CAB">
        <w:rPr>
          <w:b/>
          <w:i/>
          <w:sz w:val="22"/>
          <w:szCs w:val="22"/>
        </w:rPr>
        <w:t>–</w:t>
      </w:r>
      <w:r w:rsidR="001A74BB" w:rsidRPr="00631CAB">
        <w:rPr>
          <w:sz w:val="22"/>
          <w:szCs w:val="22"/>
        </w:rPr>
        <w:t xml:space="preserve"> </w:t>
      </w:r>
      <w:r>
        <w:rPr>
          <w:sz w:val="22"/>
          <w:szCs w:val="22"/>
        </w:rPr>
        <w:t>Valor cobrado para uma locação semanal</w:t>
      </w:r>
    </w:p>
    <w:p w14:paraId="1CED9795" w14:textId="77777777" w:rsidR="008A2B9F" w:rsidRDefault="008A2B9F" w:rsidP="008A2B9F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Prazo</w:t>
      </w:r>
      <w:r>
        <w:rPr>
          <w:b/>
          <w:i/>
          <w:sz w:val="22"/>
          <w:szCs w:val="22"/>
        </w:rPr>
        <w:t xml:space="preserve"> </w:t>
      </w:r>
      <w:r w:rsidRPr="00631CAB">
        <w:rPr>
          <w:b/>
          <w:i/>
          <w:sz w:val="22"/>
          <w:szCs w:val="22"/>
        </w:rPr>
        <w:t>–</w:t>
      </w:r>
      <w:r w:rsidRPr="00631CAB">
        <w:rPr>
          <w:sz w:val="22"/>
          <w:szCs w:val="22"/>
        </w:rPr>
        <w:t xml:space="preserve"> </w:t>
      </w:r>
      <w:r>
        <w:rPr>
          <w:sz w:val="22"/>
          <w:szCs w:val="22"/>
        </w:rPr>
        <w:t>Data final de entrega da locação</w:t>
      </w:r>
    </w:p>
    <w:p w14:paraId="61DCEC32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735E156D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7B68D993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006FDAA9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5E243B6B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2F08504A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6CFCF2B5" w14:textId="77777777" w:rsidR="008A2B9F" w:rsidRPr="002E5B74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3EF80310" w14:textId="77777777" w:rsidR="001A74BB" w:rsidRDefault="001A74BB" w:rsidP="001A74BB">
      <w:pPr>
        <w:pStyle w:val="Ttulo2"/>
      </w:pPr>
      <w:bookmarkStart w:id="17" w:name="_Toc111397918"/>
      <w:r>
        <w:lastRenderedPageBreak/>
        <w:t>Definições</w:t>
      </w:r>
      <w:r w:rsidR="005C5014">
        <w:t xml:space="preserve"> e Atributos de Requisitos</w:t>
      </w:r>
      <w:bookmarkEnd w:id="17"/>
    </w:p>
    <w:p w14:paraId="4B9A59A6" w14:textId="77777777" w:rsidR="00F26727" w:rsidRDefault="00F26727">
      <w:pPr>
        <w:pStyle w:val="Ttulo3"/>
      </w:pPr>
      <w:bookmarkStart w:id="18" w:name="_Toc468086043"/>
      <w:bookmarkStart w:id="19" w:name="_Toc111397919"/>
      <w:r>
        <w:t>Identificação dos Requisitos</w:t>
      </w:r>
      <w:bookmarkEnd w:id="18"/>
      <w:bookmarkEnd w:id="19"/>
      <w:r>
        <w:t xml:space="preserve"> </w:t>
      </w:r>
    </w:p>
    <w:p w14:paraId="7B6E112A" w14:textId="77777777" w:rsidR="00F26727" w:rsidRDefault="005C5014">
      <w:pPr>
        <w:pStyle w:val="TextoNormal"/>
      </w:pPr>
      <w:r>
        <w:t xml:space="preserve">RF é utilizado para identificar Requisitos Funcionais e RNF é utilizado para identificar Requisitos Não Funcionais. Ambas siglas vem acompahada de um número que é o identificador único do requisitos. </w:t>
      </w:r>
      <w:r w:rsidR="00F26727">
        <w:t>Por exemplo, o requisito</w:t>
      </w:r>
      <w:r>
        <w:t xml:space="preserve"> [</w:t>
      </w:r>
      <w:r w:rsidR="00F26727">
        <w:t xml:space="preserve">RF016] </w:t>
      </w:r>
      <w:r>
        <w:t>indica um requisito funcional de número 16.</w:t>
      </w:r>
    </w:p>
    <w:p w14:paraId="48956C9F" w14:textId="77777777" w:rsidR="00F26727" w:rsidRDefault="00F26727">
      <w:pPr>
        <w:pStyle w:val="Ttulo3"/>
      </w:pPr>
      <w:bookmarkStart w:id="20" w:name="_Toc468086044"/>
      <w:bookmarkStart w:id="21" w:name="_Toc111397920"/>
      <w:r>
        <w:t>Prioridades dos Requisitos</w:t>
      </w:r>
      <w:bookmarkEnd w:id="20"/>
      <w:bookmarkEnd w:id="21"/>
    </w:p>
    <w:p w14:paraId="2774ED0D" w14:textId="77777777" w:rsidR="00F26727" w:rsidRDefault="00F26727">
      <w:pPr>
        <w:pStyle w:val="TextoNormal"/>
      </w:pPr>
      <w:r>
        <w:t xml:space="preserve">Para estabelecer a prioridade dos requisitos foram adotadas as denominações “essencial”, “importante” e “desejável”. </w:t>
      </w:r>
    </w:p>
    <w:p w14:paraId="4BB6C4AB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 xml:space="preserve">Essencial </w:t>
      </w:r>
      <w:r>
        <w:rPr>
          <w:b w:val="0"/>
        </w:rPr>
        <w:t>é o requisito sem o qual o sistema não entra em funcionamento. Requisitos essenciais são requisitos imprescindíveis, que têm que ser implementados impreterivelmente.</w:t>
      </w:r>
    </w:p>
    <w:p w14:paraId="3DA3AFC2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 xml:space="preserve">Importante </w:t>
      </w:r>
      <w:r>
        <w:rPr>
          <w:b w:val="0"/>
        </w:rPr>
        <w:t>é o requisito sem o qual o sistema entra em funcionamento, mas de forma não satisfatória. Requisitos importantes devem ser implementados, mas, se não forem, o sistema poderá ser implantado e usado mesmo assim.</w:t>
      </w:r>
    </w:p>
    <w:p w14:paraId="4B9A84EF" w14:textId="77777777" w:rsidR="00C1576A" w:rsidRPr="00C1576A" w:rsidRDefault="00F26727" w:rsidP="008A2B9F">
      <w:pPr>
        <w:pStyle w:val="Commarcadores"/>
        <w:tabs>
          <w:tab w:val="clear" w:pos="567"/>
          <w:tab w:val="num" w:pos="360"/>
        </w:tabs>
      </w:pPr>
      <w:r>
        <w:t>Desejável</w:t>
      </w:r>
      <w:r>
        <w:rPr>
          <w:b w:val="0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  <w:bookmarkStart w:id="22" w:name="_Hlt467473290"/>
      <w:bookmarkEnd w:id="22"/>
    </w:p>
    <w:p w14:paraId="01EAAE67" w14:textId="77777777" w:rsidR="00F26727" w:rsidRDefault="00F26727" w:rsidP="00C1576A">
      <w:pPr>
        <w:pStyle w:val="Numerada"/>
        <w:sectPr w:rsidR="00F26727">
          <w:headerReference w:type="even" r:id="rId10"/>
          <w:head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23" w:name="_Toc467473443"/>
    <w:bookmarkStart w:id="24" w:name="_Toc467473975"/>
    <w:bookmarkStart w:id="25" w:name="_Toc467477714"/>
    <w:bookmarkStart w:id="26" w:name="_Toc467494868"/>
    <w:bookmarkStart w:id="27" w:name="_Toc467495238"/>
    <w:bookmarkStart w:id="28" w:name="_Toc468086046"/>
    <w:p w14:paraId="23315646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61189E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.25pt;height:36.75pt" o:ole="">
            <v:imagedata r:id="rId12" o:title=""/>
          </v:shape>
          <o:OLEObject Type="Embed" ProgID="Word.Document.8" ShapeID="_x0000_i1025" DrawAspect="Content" ObjectID="_1725140653" r:id="rId13"/>
        </w:object>
      </w:r>
    </w:p>
    <w:p w14:paraId="36C77F65" w14:textId="77777777"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14:paraId="1E6F0682" w14:textId="77777777" w:rsidR="00F26727" w:rsidRDefault="00F26727">
      <w:pPr>
        <w:pStyle w:val="Ttulo1"/>
      </w:pPr>
      <w:r>
        <w:t>Descrição geral do sistema</w:t>
      </w:r>
      <w:bookmarkEnd w:id="23"/>
      <w:bookmarkEnd w:id="24"/>
      <w:bookmarkEnd w:id="25"/>
      <w:bookmarkEnd w:id="26"/>
      <w:bookmarkEnd w:id="27"/>
      <w:bookmarkEnd w:id="28"/>
    </w:p>
    <w:p w14:paraId="24596146" w14:textId="77777777" w:rsidR="00631CAB" w:rsidRDefault="00AC45AE">
      <w:pPr>
        <w:pStyle w:val="TextoNormal"/>
      </w:pPr>
      <w:r>
        <w:t>O sistema tem como objeto facilitar a vida do funcionário d</w:t>
      </w:r>
      <w:r w:rsidR="00E641BA">
        <w:t>e uma locadora na automatização de ações, como o cadastro, edição, listagem e exclusão de clientes, o cadastro, edição, listagem e exclusão de carros, e também todas ações referentes ao aluguel de um carro, cadastro, conclusão, listagem e exclusão.</w:t>
      </w:r>
    </w:p>
    <w:p w14:paraId="13F58F2D" w14:textId="77777777" w:rsidR="00F26727" w:rsidRDefault="00F26727">
      <w:pPr>
        <w:pStyle w:val="Ttulo2"/>
      </w:pPr>
      <w:bookmarkStart w:id="29" w:name="_Toc467473444"/>
      <w:bookmarkStart w:id="30" w:name="_Toc467473976"/>
      <w:bookmarkStart w:id="31" w:name="_Toc467477715"/>
      <w:bookmarkStart w:id="32" w:name="_Toc467494869"/>
      <w:bookmarkStart w:id="33" w:name="_Toc467495239"/>
      <w:bookmarkStart w:id="34" w:name="_Toc468086047"/>
      <w:bookmarkStart w:id="35" w:name="_Toc111397921"/>
      <w:r>
        <w:t>Abrangência e sistemas relacionados</w:t>
      </w:r>
      <w:bookmarkEnd w:id="29"/>
      <w:bookmarkEnd w:id="30"/>
      <w:bookmarkEnd w:id="31"/>
      <w:bookmarkEnd w:id="32"/>
      <w:bookmarkEnd w:id="33"/>
      <w:bookmarkEnd w:id="34"/>
      <w:bookmarkEnd w:id="35"/>
    </w:p>
    <w:p w14:paraId="4E827588" w14:textId="77777777" w:rsidR="00E95F9E" w:rsidRPr="00E95F9E" w:rsidRDefault="00E95F9E" w:rsidP="00E95F9E">
      <w:pPr>
        <w:pStyle w:val="TextoNormal"/>
      </w:pPr>
      <w:r>
        <w:t>O sistema funcionará de forma que o funcionar</w:t>
      </w:r>
      <w:r w:rsidR="00BB65B8">
        <w:t>i</w:t>
      </w:r>
      <w:r>
        <w:t>o presente na locadora consiga executar ações do dia a dia</w:t>
      </w:r>
      <w:r w:rsidR="00BB65B8">
        <w:t xml:space="preserve">, </w:t>
      </w:r>
      <w:r>
        <w:t xml:space="preserve">como cadastro, consulta e remoção de dados no sistema. O sistema não funcionará </w:t>
      </w:r>
      <w:r w:rsidR="00BB65B8">
        <w:t>para um usuário comum que deseja realizar uma reserva online, visto que a locadora está apenas começando, assim, seu catalogo é pequeno, e não covém a implementação de novas funcionalidades o que acarretaria em um maior custo.</w:t>
      </w:r>
    </w:p>
    <w:p w14:paraId="7DE3C77B" w14:textId="77777777" w:rsidR="00F26727" w:rsidRDefault="00C1576A">
      <w:pPr>
        <w:pStyle w:val="Ttulo2"/>
      </w:pPr>
      <w:bookmarkStart w:id="36" w:name="_Toc467473445"/>
      <w:bookmarkStart w:id="37" w:name="_Toc467473977"/>
      <w:bookmarkStart w:id="38" w:name="_Toc467477716"/>
      <w:bookmarkStart w:id="39" w:name="_Toc467494870"/>
      <w:bookmarkStart w:id="40" w:name="_Toc467495240"/>
      <w:bookmarkStart w:id="41" w:name="_Toc468086048"/>
      <w:bookmarkStart w:id="42" w:name="_Toc111397922"/>
      <w:r>
        <w:t>Relação de usuários do sistema</w:t>
      </w:r>
      <w:bookmarkEnd w:id="36"/>
      <w:bookmarkEnd w:id="37"/>
      <w:bookmarkEnd w:id="38"/>
      <w:bookmarkEnd w:id="39"/>
      <w:bookmarkEnd w:id="40"/>
      <w:bookmarkEnd w:id="41"/>
      <w:bookmarkEnd w:id="42"/>
    </w:p>
    <w:p w14:paraId="2668BB29" w14:textId="77777777" w:rsidR="00631CAB" w:rsidRPr="00631CAB" w:rsidRDefault="00631CAB" w:rsidP="00631CAB">
      <w:pPr>
        <w:pStyle w:val="Ttulo3"/>
        <w:numPr>
          <w:ilvl w:val="0"/>
          <w:numId w:val="0"/>
        </w:numPr>
        <w:rPr>
          <w:b w:val="0"/>
        </w:rPr>
      </w:pPr>
      <w:bookmarkStart w:id="43" w:name="_Toc111397923"/>
      <w:r>
        <w:rPr>
          <w:b w:val="0"/>
        </w:rPr>
        <w:t xml:space="preserve">Foram identificados </w:t>
      </w:r>
      <w:r w:rsidR="001F713B">
        <w:rPr>
          <w:b w:val="0"/>
        </w:rPr>
        <w:t>apenas um</w:t>
      </w:r>
      <w:r>
        <w:rPr>
          <w:b w:val="0"/>
        </w:rPr>
        <w:t xml:space="preserve"> usuário do sistema </w:t>
      </w:r>
      <w:r w:rsidR="001F713B">
        <w:rPr>
          <w:b w:val="0"/>
        </w:rPr>
        <w:t>Locaminas</w:t>
      </w:r>
      <w:r>
        <w:rPr>
          <w:b w:val="0"/>
        </w:rPr>
        <w:t xml:space="preserve"> denominado de </w:t>
      </w:r>
      <w:r w:rsidR="001F713B">
        <w:rPr>
          <w:b w:val="0"/>
        </w:rPr>
        <w:t>Funcionario.</w:t>
      </w:r>
      <w:bookmarkEnd w:id="43"/>
    </w:p>
    <w:p w14:paraId="1AE0E8F1" w14:textId="77777777" w:rsidR="00C1576A" w:rsidRPr="00B66A90" w:rsidRDefault="001F713B" w:rsidP="00B66A90">
      <w:pPr>
        <w:numPr>
          <w:ilvl w:val="0"/>
          <w:numId w:val="34"/>
        </w:numPr>
        <w:ind w:left="284" w:hanging="284"/>
        <w:rPr>
          <w:b/>
          <w:sz w:val="24"/>
          <w:szCs w:val="24"/>
        </w:rPr>
      </w:pPr>
      <w:r>
        <w:rPr>
          <w:b/>
          <w:sz w:val="24"/>
          <w:szCs w:val="24"/>
        </w:rPr>
        <w:t>Funcionário</w:t>
      </w:r>
    </w:p>
    <w:p w14:paraId="41551F3F" w14:textId="77777777" w:rsidR="00C1576A" w:rsidRPr="00B66A90" w:rsidRDefault="00C1576A" w:rsidP="00B66A90">
      <w:pPr>
        <w:ind w:left="284"/>
        <w:rPr>
          <w:sz w:val="24"/>
          <w:szCs w:val="24"/>
        </w:rPr>
      </w:pPr>
      <w:r w:rsidRPr="00B66A90">
        <w:rPr>
          <w:sz w:val="24"/>
          <w:szCs w:val="24"/>
        </w:rPr>
        <w:t xml:space="preserve">O </w:t>
      </w:r>
      <w:r w:rsidR="001F713B">
        <w:rPr>
          <w:sz w:val="24"/>
          <w:szCs w:val="24"/>
        </w:rPr>
        <w:t xml:space="preserve">Funcionário é </w:t>
      </w:r>
      <w:r w:rsidRPr="00B66A90">
        <w:rPr>
          <w:sz w:val="24"/>
          <w:szCs w:val="24"/>
        </w:rPr>
        <w:t xml:space="preserve">responsável </w:t>
      </w:r>
      <w:r w:rsidR="00631CAB" w:rsidRPr="00B66A90">
        <w:rPr>
          <w:sz w:val="24"/>
          <w:szCs w:val="24"/>
        </w:rPr>
        <w:t>pela administração do sistema e possui a responsabilidade de executar as tarefas de</w:t>
      </w:r>
      <w:r w:rsidR="001F713B">
        <w:rPr>
          <w:sz w:val="24"/>
          <w:szCs w:val="24"/>
        </w:rPr>
        <w:t xml:space="preserve"> cadastro, consulta, edição e exclusão de dados no sistema.</w:t>
      </w:r>
    </w:p>
    <w:p w14:paraId="799C887A" w14:textId="77777777" w:rsidR="00B66A90" w:rsidRPr="00B66A90" w:rsidRDefault="00B66A90" w:rsidP="00B66A90">
      <w:pPr>
        <w:ind w:left="284"/>
        <w:rPr>
          <w:sz w:val="24"/>
          <w:szCs w:val="24"/>
        </w:rPr>
      </w:pPr>
    </w:p>
    <w:p w14:paraId="052CB34D" w14:textId="77777777" w:rsidR="00C1576A" w:rsidRDefault="00C1576A">
      <w:pPr>
        <w:pStyle w:val="TextoNormal"/>
      </w:pPr>
      <w:bookmarkStart w:id="44" w:name="_Ref471361536"/>
    </w:p>
    <w:p w14:paraId="1EE73192" w14:textId="77777777" w:rsidR="00C1576A" w:rsidRDefault="00C1576A">
      <w:pPr>
        <w:pStyle w:val="TextoNormal"/>
      </w:pPr>
    </w:p>
    <w:p w14:paraId="2665620B" w14:textId="77777777" w:rsidR="001F713B" w:rsidRDefault="001F713B">
      <w:pPr>
        <w:pStyle w:val="TextoNormal"/>
      </w:pPr>
    </w:p>
    <w:p w14:paraId="1A6EF5B9" w14:textId="77777777" w:rsidR="001F713B" w:rsidRDefault="001F713B">
      <w:pPr>
        <w:pStyle w:val="TextoNormal"/>
      </w:pPr>
    </w:p>
    <w:p w14:paraId="2DD576C0" w14:textId="77777777" w:rsidR="001F713B" w:rsidRDefault="001F713B">
      <w:pPr>
        <w:pStyle w:val="TextoNormal"/>
      </w:pPr>
    </w:p>
    <w:p w14:paraId="71397498" w14:textId="77777777" w:rsidR="001F713B" w:rsidRDefault="001F713B">
      <w:pPr>
        <w:pStyle w:val="TextoNormal"/>
      </w:pPr>
    </w:p>
    <w:p w14:paraId="443AEB0C" w14:textId="77777777" w:rsidR="00C1576A" w:rsidRDefault="00C1576A" w:rsidP="00C1576A">
      <w:pPr>
        <w:pStyle w:val="Ttulo2"/>
      </w:pPr>
      <w:bookmarkStart w:id="45" w:name="_Toc111397924"/>
      <w:r>
        <w:lastRenderedPageBreak/>
        <w:t xml:space="preserve">Diagrama de Caso de Uso </w:t>
      </w:r>
      <w:r w:rsidR="008E3941">
        <w:t>– Visáo do Usuário</w:t>
      </w:r>
      <w:bookmarkEnd w:id="45"/>
    </w:p>
    <w:p w14:paraId="235800B4" w14:textId="77777777" w:rsidR="00C1576A" w:rsidRDefault="008E3941" w:rsidP="00CB5871">
      <w:pPr>
        <w:pStyle w:val="Ttulo3"/>
      </w:pPr>
      <w:bookmarkStart w:id="46" w:name="_Toc111397925"/>
      <w:r>
        <w:t>Visão do</w:t>
      </w:r>
      <w:r w:rsidR="00CB5871">
        <w:t xml:space="preserve"> Funcionario</w:t>
      </w:r>
      <w:bookmarkEnd w:id="46"/>
      <w:r>
        <w:t xml:space="preserve"> </w:t>
      </w:r>
    </w:p>
    <w:p w14:paraId="021FCEF6" w14:textId="77777777" w:rsidR="008E3941" w:rsidRDefault="00F37A1E" w:rsidP="008E3941">
      <w:pPr>
        <w:pStyle w:val="TextoNormal"/>
        <w:ind w:left="0"/>
        <w:sectPr w:rsidR="008E3941">
          <w:headerReference w:type="default" r:id="rId14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  <w:r>
        <w:pict w14:anchorId="0896E624">
          <v:shape id="_x0000_i1026" type="#_x0000_t75" style="width:523.5pt;height:376.5pt">
            <v:imagedata r:id="rId15" o:title=""/>
          </v:shape>
        </w:pict>
      </w:r>
    </w:p>
    <w:p w14:paraId="1953777B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2007A1FC">
          <v:shape id="_x0000_i1027" type="#_x0000_t75" style="width:29.25pt;height:36.75pt" o:ole="">
            <v:imagedata r:id="rId16" o:title=""/>
          </v:shape>
          <o:OLEObject Type="Embed" ProgID="Word.Document.8" ShapeID="_x0000_i1027" DrawAspect="Content" ObjectID="_1725140654" r:id="rId17"/>
        </w:object>
      </w:r>
    </w:p>
    <w:p w14:paraId="321B616F" w14:textId="77777777" w:rsidR="00F26727" w:rsidRDefault="00F26727">
      <w:pPr>
        <w:pStyle w:val="TextoNormal"/>
        <w:spacing w:before="0" w:after="0"/>
        <w:jc w:val="right"/>
        <w:rPr>
          <w:rFonts w:ascii="Arial" w:hAnsi="Arial"/>
          <w:b/>
        </w:rPr>
      </w:pPr>
      <w:r>
        <w:rPr>
          <w:rFonts w:ascii="Arial" w:hAnsi="Arial"/>
          <w:b/>
          <w:sz w:val="24"/>
        </w:rPr>
        <w:t>Capítulo</w:t>
      </w:r>
    </w:p>
    <w:p w14:paraId="5F75AF32" w14:textId="77777777" w:rsidR="00F26727" w:rsidRDefault="00F26727">
      <w:pPr>
        <w:pStyle w:val="Ttulo1"/>
      </w:pPr>
      <w:bookmarkStart w:id="47" w:name="_Toc467473449"/>
      <w:bookmarkStart w:id="48" w:name="_Toc467473981"/>
      <w:bookmarkStart w:id="49" w:name="_Toc467477720"/>
      <w:bookmarkStart w:id="50" w:name="_Toc467494874"/>
      <w:bookmarkStart w:id="51" w:name="_Toc467495244"/>
      <w:bookmarkStart w:id="52" w:name="_Toc468086052"/>
      <w:r>
        <w:t xml:space="preserve">Requisitos funcionais </w:t>
      </w:r>
      <w:bookmarkEnd w:id="44"/>
      <w:r>
        <w:t>(casos de uso)</w:t>
      </w:r>
      <w:bookmarkEnd w:id="47"/>
      <w:bookmarkEnd w:id="48"/>
      <w:bookmarkEnd w:id="49"/>
      <w:bookmarkEnd w:id="50"/>
      <w:bookmarkEnd w:id="51"/>
      <w:bookmarkEnd w:id="52"/>
    </w:p>
    <w:p w14:paraId="40CF0321" w14:textId="77777777" w:rsidR="00BD557D" w:rsidRDefault="00631CAB" w:rsidP="00167A6A">
      <w:pPr>
        <w:pStyle w:val="Ttulo2"/>
      </w:pPr>
      <w:bookmarkStart w:id="53" w:name="_Toc467473450"/>
      <w:bookmarkStart w:id="54" w:name="_Toc467473982"/>
      <w:bookmarkStart w:id="55" w:name="_Toc467477721"/>
      <w:bookmarkStart w:id="56" w:name="_Toc467494875"/>
      <w:bookmarkStart w:id="57" w:name="_Toc467495245"/>
      <w:bookmarkStart w:id="58" w:name="_Toc468086053"/>
      <w:bookmarkStart w:id="59" w:name="_Toc111397926"/>
      <w:r>
        <w:t xml:space="preserve">Requisitos do </w:t>
      </w:r>
      <w:bookmarkEnd w:id="53"/>
      <w:bookmarkEnd w:id="54"/>
      <w:bookmarkEnd w:id="55"/>
      <w:bookmarkEnd w:id="56"/>
      <w:bookmarkEnd w:id="57"/>
      <w:bookmarkEnd w:id="58"/>
      <w:r w:rsidR="00BD557D">
        <w:t>Funcionario</w:t>
      </w:r>
      <w:bookmarkEnd w:id="59"/>
    </w:p>
    <w:p w14:paraId="60B7ED64" w14:textId="77777777" w:rsidR="00E156E6" w:rsidRPr="00E156E6" w:rsidRDefault="00F26727" w:rsidP="00E156E6">
      <w:pPr>
        <w:pStyle w:val="Requisito"/>
      </w:pPr>
      <w:r>
        <w:t xml:space="preserve"> </w:t>
      </w:r>
      <w:bookmarkStart w:id="60" w:name="_Toc467473451"/>
      <w:bookmarkStart w:id="61" w:name="_Toc467473983"/>
      <w:bookmarkStart w:id="62" w:name="_Toc467477722"/>
      <w:bookmarkStart w:id="63" w:name="_Toc467494876"/>
      <w:bookmarkStart w:id="64" w:name="_Toc467495246"/>
      <w:bookmarkStart w:id="65" w:name="_Toc468086054"/>
      <w:bookmarkStart w:id="66" w:name="_Toc111397927"/>
      <w:r>
        <w:t>[RF</w:t>
      </w:r>
      <w:r w:rsidR="00996B9E">
        <w:t>00</w:t>
      </w:r>
      <w:r>
        <w:t>1] &lt;</w:t>
      </w:r>
      <w:r w:rsidR="00BD557D">
        <w:t>Login</w:t>
      </w:r>
      <w:r w:rsidR="00996B9E">
        <w:t xml:space="preserve"> no sistema</w:t>
      </w:r>
      <w:r>
        <w:t>&gt;</w:t>
      </w:r>
      <w:bookmarkEnd w:id="60"/>
      <w:bookmarkEnd w:id="61"/>
      <w:bookmarkEnd w:id="62"/>
      <w:bookmarkEnd w:id="63"/>
      <w:bookmarkEnd w:id="64"/>
      <w:bookmarkEnd w:id="65"/>
      <w:bookmarkEnd w:id="66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D40FCB" w:rsidRPr="00AB6C99" w14:paraId="18BE7655" w14:textId="77777777" w:rsidTr="00D40FCB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AFE75" w14:textId="77777777" w:rsidR="00D40FCB" w:rsidRPr="00AB6C99" w:rsidRDefault="00D40FCB" w:rsidP="00D40FCB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001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A07BEA" w14:textId="77777777" w:rsidR="00D40FCB" w:rsidRPr="00AB6C99" w:rsidRDefault="00996B9E" w:rsidP="00D40FCB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Login no sistema</w:t>
            </w:r>
          </w:p>
        </w:tc>
      </w:tr>
      <w:tr w:rsidR="00D40FCB" w:rsidRPr="00D40FCB" w14:paraId="18A644BB" w14:textId="77777777" w:rsidTr="00D40FCB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CE68CE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977D14" w14:textId="77777777" w:rsidR="00D40FCB" w:rsidRPr="00D40FCB" w:rsidRDefault="00D40FCB" w:rsidP="00D40FCB">
            <w:r w:rsidRPr="00D40FCB">
              <w:t>(</w:t>
            </w:r>
            <w:r w:rsidR="00996B9E"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D40FCB" w:rsidRPr="00D40FCB" w14:paraId="68C19539" w14:textId="77777777" w:rsidTr="00996B9E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A772F4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F1DD3F" w14:textId="77777777" w:rsidR="00D40FCB" w:rsidRPr="00D40FCB" w:rsidRDefault="00996B9E" w:rsidP="00AB6C99">
            <w:r>
              <w:t>Um funcionário fará o login no sistema.</w:t>
            </w:r>
          </w:p>
        </w:tc>
      </w:tr>
      <w:tr w:rsidR="00D40FCB" w:rsidRPr="00D40FCB" w14:paraId="59A2B249" w14:textId="77777777" w:rsidTr="00996B9E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8695A7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2821B9" w14:textId="77777777" w:rsidR="00D40FCB" w:rsidRPr="00D40FCB" w:rsidRDefault="00996B9E" w:rsidP="00AB6C99">
            <w:r>
              <w:t>O funcionário deve estar na tela de login do sistema.</w:t>
            </w:r>
          </w:p>
        </w:tc>
      </w:tr>
      <w:tr w:rsidR="00D40FCB" w:rsidRPr="00D40FCB" w14:paraId="44029880" w14:textId="77777777" w:rsidTr="00996B9E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9E92EE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78A54" w14:textId="77777777" w:rsidR="00D40FCB" w:rsidRPr="00D40FCB" w:rsidRDefault="00996B9E" w:rsidP="00AB6C99">
            <w:r>
              <w:t>A tela do sistema será a tela principal.</w:t>
            </w:r>
          </w:p>
        </w:tc>
      </w:tr>
      <w:tr w:rsidR="007010B6" w:rsidRPr="00D40FCB" w14:paraId="2003E002" w14:textId="77777777" w:rsidTr="00AB6C99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A13420" w14:textId="77777777" w:rsidR="007010B6" w:rsidRPr="00D40FCB" w:rsidRDefault="007010B6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59905B" w14:textId="77777777" w:rsidR="007010B6" w:rsidRPr="00D40FCB" w:rsidRDefault="0053398C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 w:rsidR="00F7010D">
              <w:rPr>
                <w:b/>
                <w:bCs/>
              </w:rPr>
              <w:t>Login</w:t>
            </w:r>
          </w:p>
        </w:tc>
      </w:tr>
      <w:tr w:rsidR="007010B6" w:rsidRPr="00D40FCB" w14:paraId="3D76A394" w14:textId="77777777" w:rsidTr="00C85968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56466" w14:textId="77777777" w:rsidR="007010B6" w:rsidRPr="00D40FCB" w:rsidRDefault="007010B6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D97551" w14:textId="77777777" w:rsidR="007010B6" w:rsidRPr="00D40FCB" w:rsidRDefault="007010B6" w:rsidP="00996B9E">
            <w:pPr>
              <w:pStyle w:val="TextoNormal"/>
              <w:ind w:left="261"/>
            </w:pPr>
          </w:p>
        </w:tc>
      </w:tr>
      <w:tr w:rsidR="00D40FCB" w:rsidRPr="00D40FCB" w14:paraId="747FDC05" w14:textId="77777777" w:rsidTr="00C85968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6E480D" w14:textId="77777777" w:rsidR="00D40FCB" w:rsidRPr="00D40FCB" w:rsidRDefault="00D40FCB" w:rsidP="00D40FCB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CEC1B0" w14:textId="77777777" w:rsidR="00D40FCB" w:rsidRDefault="00996B9E" w:rsidP="00D40FCB">
            <w:r>
              <w:rPr>
                <w:b/>
                <w:bCs/>
              </w:rPr>
              <w:t>Funcionário</w:t>
            </w:r>
            <w:r w:rsidR="00D40FCB" w:rsidRPr="00D40FCB">
              <w:t>:</w:t>
            </w:r>
          </w:p>
          <w:p w14:paraId="36E941CC" w14:textId="77777777" w:rsidR="00C85968" w:rsidRDefault="00C85968" w:rsidP="00C85968">
            <w:r>
              <w:t>1. Digita dados de login</w:t>
            </w:r>
          </w:p>
          <w:p w14:paraId="2D8E062D" w14:textId="77777777" w:rsidR="00C85968" w:rsidRPr="00D40FCB" w:rsidRDefault="00C85968" w:rsidP="00C85968">
            <w:r>
              <w:t>2. Clica botão entrar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8FC8BC" w14:textId="77777777" w:rsidR="00D40FCB" w:rsidRDefault="00D40FCB" w:rsidP="00D40FCB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314ACB6" w14:textId="77777777" w:rsidR="00C85968" w:rsidRDefault="00C85968" w:rsidP="00D40FCB"/>
          <w:p w14:paraId="7B32A8D7" w14:textId="77777777" w:rsidR="00C85968" w:rsidRDefault="00C85968" w:rsidP="00D40FCB"/>
          <w:p w14:paraId="61844181" w14:textId="64E92D89" w:rsidR="00C85968" w:rsidRDefault="00C85968" w:rsidP="00C85968">
            <w:r>
              <w:t xml:space="preserve">3. </w:t>
            </w:r>
            <w:r w:rsidR="00521A89">
              <w:t>Valida os dados</w:t>
            </w:r>
          </w:p>
          <w:p w14:paraId="29D1E661" w14:textId="77777777" w:rsidR="00C85968" w:rsidRPr="00D40FCB" w:rsidRDefault="00C85968" w:rsidP="00C85968">
            <w:r>
              <w:t>4. Mostra tela principal</w:t>
            </w:r>
          </w:p>
        </w:tc>
      </w:tr>
      <w:tr w:rsidR="00D40FCB" w:rsidRPr="00D40FCB" w14:paraId="060B534E" w14:textId="77777777" w:rsidTr="00C85968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28A247" w14:textId="77777777" w:rsidR="00D40FCB" w:rsidRPr="00D40FCB" w:rsidRDefault="00D40FCB" w:rsidP="00D40FCB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E65E5F" w14:textId="77777777" w:rsidR="00D40FCB" w:rsidRPr="00D40FCB" w:rsidRDefault="00C85968" w:rsidP="00D40FCB">
            <w:r>
              <w:rPr>
                <w:b/>
                <w:bCs/>
              </w:rPr>
              <w:t>Funcionário</w:t>
            </w:r>
            <w:r w:rsidR="00D40FCB"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BF67E3" w14:textId="77777777" w:rsidR="00D40FCB" w:rsidRPr="00D40FCB" w:rsidRDefault="00D40FCB" w:rsidP="00D40FCB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B012F3A" w14:textId="155AFE85" w:rsidR="00D40FCB" w:rsidRDefault="00BD6D5A" w:rsidP="00D40FCB">
            <w:r>
              <w:t>3</w:t>
            </w:r>
            <w:r w:rsidR="00D40FCB" w:rsidRPr="00D40FCB">
              <w:t xml:space="preserve">. Caso </w:t>
            </w:r>
            <w:r w:rsidR="00521A89">
              <w:t>dados estejam incorretos</w:t>
            </w:r>
            <w:r w:rsidR="00D40FCB" w:rsidRPr="00D40FCB">
              <w:t xml:space="preserve"> o sistema emitirá a seguinte mensagem: “</w:t>
            </w:r>
            <w:r w:rsidR="00C85968">
              <w:t>E-mail ou senha incorreta</w:t>
            </w:r>
            <w:r w:rsidR="00D40FCB" w:rsidRPr="00D40FCB">
              <w:t>”.</w:t>
            </w:r>
          </w:p>
          <w:p w14:paraId="277DB404" w14:textId="77777777" w:rsidR="00C85968" w:rsidRPr="00D40FCB" w:rsidRDefault="00C85968" w:rsidP="00D40FCB"/>
          <w:p w14:paraId="1C6FBF51" w14:textId="77777777" w:rsidR="00D40FCB" w:rsidRPr="00D40FCB" w:rsidRDefault="00D40FCB" w:rsidP="00D40FCB"/>
        </w:tc>
      </w:tr>
    </w:tbl>
    <w:p w14:paraId="7B8798BF" w14:textId="77777777" w:rsidR="00E156E6" w:rsidRDefault="00E156E6" w:rsidP="00E156E6">
      <w:pPr>
        <w:pStyle w:val="TextoNormal"/>
        <w:ind w:left="0"/>
        <w:sectPr w:rsidR="00E156E6">
          <w:headerReference w:type="default" r:id="rId18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p w14:paraId="1BFBC72F" w14:textId="77777777" w:rsidR="00E156E6" w:rsidRPr="00E156E6" w:rsidRDefault="00E156E6" w:rsidP="00E156E6">
      <w:pPr>
        <w:pStyle w:val="Requisito"/>
      </w:pPr>
      <w:bookmarkStart w:id="67" w:name="_Toc111397928"/>
      <w:r>
        <w:lastRenderedPageBreak/>
        <w:t>[RF002] &lt;Cadastrar carro&gt;</w:t>
      </w:r>
      <w:bookmarkEnd w:id="67"/>
    </w:p>
    <w:tbl>
      <w:tblPr>
        <w:tblW w:w="1035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903"/>
      </w:tblGrid>
      <w:tr w:rsidR="00E156E6" w:rsidRPr="00AB6C99" w14:paraId="15B2CD25" w14:textId="77777777" w:rsidTr="00313C44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1509DA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2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27B761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carro</w:t>
            </w:r>
          </w:p>
        </w:tc>
      </w:tr>
      <w:tr w:rsidR="00E156E6" w:rsidRPr="00D40FCB" w14:paraId="1148642B" w14:textId="77777777" w:rsidTr="00313C44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74D42B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FC334A" w14:textId="77777777" w:rsidR="00E156E6" w:rsidRPr="00D40FCB" w:rsidRDefault="00E156E6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E156E6" w:rsidRPr="00D40FCB" w14:paraId="46CD554B" w14:textId="77777777" w:rsidTr="00313C44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787A3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5B2CAA" w14:textId="77777777" w:rsidR="00E156E6" w:rsidRPr="00D40FCB" w:rsidRDefault="00E156E6">
            <w:r>
              <w:t xml:space="preserve">Um funcionário </w:t>
            </w:r>
            <w:r w:rsidR="0053398C">
              <w:t>fará o cadastro de um carro</w:t>
            </w:r>
            <w:r>
              <w:t>.</w:t>
            </w:r>
          </w:p>
        </w:tc>
      </w:tr>
      <w:tr w:rsidR="00E156E6" w:rsidRPr="00D40FCB" w14:paraId="602220FF" w14:textId="77777777" w:rsidTr="00313C44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4DE86D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E61A2F" w14:textId="77777777" w:rsidR="00EB5832" w:rsidRDefault="00EB5832" w:rsidP="00EB5832">
            <w:r>
              <w:t>O funcionário deve estar logado no sistema.</w:t>
            </w:r>
          </w:p>
          <w:p w14:paraId="1DDA70B2" w14:textId="77777777" w:rsidR="00E156E6" w:rsidRPr="00D40FCB" w:rsidRDefault="00E156E6">
            <w:r>
              <w:t xml:space="preserve">O funcionário deve estar na tela </w:t>
            </w:r>
            <w:r w:rsidR="00C921ED">
              <w:t>de carros</w:t>
            </w:r>
            <w:r>
              <w:t>.</w:t>
            </w:r>
          </w:p>
        </w:tc>
      </w:tr>
      <w:tr w:rsidR="00E156E6" w:rsidRPr="00D40FCB" w14:paraId="373229ED" w14:textId="77777777" w:rsidTr="00313C44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58C9A8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CDE8A" w14:textId="77777777" w:rsidR="00E156E6" w:rsidRPr="00D40FCB" w:rsidRDefault="00E156E6"/>
        </w:tc>
      </w:tr>
      <w:tr w:rsidR="00E156E6" w:rsidRPr="00D40FCB" w14:paraId="7C34BE83" w14:textId="77777777" w:rsidTr="00313C44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F421D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182449" w14:textId="1F4244AD" w:rsidR="00E156E6" w:rsidRPr="00D40FCB" w:rsidRDefault="00693FF5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>
              <w:rPr>
                <w:b/>
                <w:bCs/>
              </w:rPr>
              <w:t>Carr</w:t>
            </w:r>
            <w:r w:rsidR="00521A89">
              <w:rPr>
                <w:b/>
                <w:bCs/>
              </w:rPr>
              <w:t>o, I_CadastroCarro</w:t>
            </w:r>
            <w:r w:rsidR="000A044D">
              <w:rPr>
                <w:b/>
                <w:bCs/>
              </w:rPr>
              <w:t>, I_ListarCarro</w:t>
            </w:r>
          </w:p>
        </w:tc>
      </w:tr>
      <w:tr w:rsidR="00E156E6" w:rsidRPr="00D40FCB" w14:paraId="3CF504C1" w14:textId="77777777" w:rsidTr="00313C44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7D9810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3F43A8" w14:textId="77777777" w:rsidR="00E156E6" w:rsidRDefault="00693FF5" w:rsidP="00693FF5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Car</w:t>
            </w:r>
            <w:r w:rsidR="009376B2">
              <w:rPr>
                <w:b/>
                <w:bCs/>
              </w:rPr>
              <w:t>r</w:t>
            </w:r>
            <w:r w:rsidRPr="00693FF5">
              <w:rPr>
                <w:b/>
                <w:bCs/>
              </w:rPr>
              <w:t>o:</w:t>
            </w:r>
          </w:p>
          <w:p w14:paraId="2D132D18" w14:textId="52B79747" w:rsidR="00693FF5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2E1595">
              <w:t>Nome</w:t>
            </w:r>
            <w:r w:rsidRPr="00693FF5">
              <w:t xml:space="preserve">: </w:t>
            </w:r>
            <w:r>
              <w:t>Deve possuir até 20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53B5B9E0" w14:textId="7BCA6CCF" w:rsidR="00954480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Placa:</w:t>
            </w:r>
            <w:r>
              <w:t xml:space="preserve"> Deve obedecer o formato de </w:t>
            </w:r>
            <w:r w:rsidR="00D424F5">
              <w:t>3 letras e 4 numeros “</w:t>
            </w:r>
            <w:r w:rsidR="00452E8A">
              <w:t>ABC</w:t>
            </w:r>
            <w:r w:rsidR="00D424F5">
              <w:t>-</w:t>
            </w:r>
            <w:r w:rsidR="00452E8A">
              <w:t>1234</w:t>
            </w:r>
            <w:r w:rsidR="00D424F5">
              <w:t>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7DA8B424" w14:textId="67F0646D" w:rsidR="00693FF5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Combustivel:</w:t>
            </w:r>
            <w:r w:rsidR="00D424F5">
              <w:t xml:space="preserve"> Deve ser escolhido entre “Diesel – Gasolina – Etanol – Flex”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4C13CD40" w14:textId="61E0A075" w:rsid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Cor:</w:t>
            </w:r>
            <w:r w:rsidR="00D424F5">
              <w:t xml:space="preserve"> Deve possuir até 15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2EB5F9FA" w14:textId="67797F6D" w:rsidR="001C1F90" w:rsidRPr="00693FF5" w:rsidRDefault="001C1F90" w:rsidP="00693FF5">
            <w:pPr>
              <w:pStyle w:val="TextoNormal"/>
              <w:ind w:left="0"/>
              <w:jc w:val="left"/>
            </w:pPr>
            <w:r>
              <w:t xml:space="preserve">    Ano: Deve possuir 4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1643AA9D" w14:textId="1F18F9CC" w:rsidR="00693FF5" w:rsidRPr="00693FF5" w:rsidRDefault="00693FF5" w:rsidP="00693FF5">
            <w:pPr>
              <w:pStyle w:val="TextoNormal"/>
              <w:ind w:left="0"/>
              <w:jc w:val="left"/>
              <w:rPr>
                <w:b/>
                <w:bCs/>
              </w:rPr>
            </w:pPr>
            <w:r w:rsidRPr="00693FF5">
              <w:t xml:space="preserve">    Valor:</w:t>
            </w:r>
            <w:r w:rsidR="00D424F5">
              <w:t xml:space="preserve"> Deve aceitar números com casas decimais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</w:tc>
      </w:tr>
      <w:tr w:rsidR="00E156E6" w:rsidRPr="00D40FCB" w14:paraId="1AA78AAB" w14:textId="77777777" w:rsidTr="00313C44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C4310A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9A06B3" w14:textId="77777777" w:rsidR="00E156E6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AFFF877" w14:textId="4150803E" w:rsidR="00E156E6" w:rsidRDefault="00E156E6">
            <w:r>
              <w:t xml:space="preserve">1. </w:t>
            </w:r>
            <w:r w:rsidR="00D424F5">
              <w:t>Seleciona opção de cadastrar carro</w:t>
            </w:r>
          </w:p>
          <w:p w14:paraId="4854942E" w14:textId="77777777" w:rsidR="00521A89" w:rsidRDefault="00521A89"/>
          <w:p w14:paraId="68EBB53C" w14:textId="23C00625" w:rsidR="00E156E6" w:rsidRDefault="00521A89">
            <w:r>
              <w:t>3</w:t>
            </w:r>
            <w:r w:rsidR="00E156E6">
              <w:t xml:space="preserve">. </w:t>
            </w:r>
            <w:r>
              <w:t>Digita dados de cadastro</w:t>
            </w:r>
          </w:p>
          <w:p w14:paraId="3594ADFE" w14:textId="1F8562E7" w:rsidR="004D3687" w:rsidRPr="00D40FCB" w:rsidRDefault="00313C44">
            <w:r>
              <w:t>4</w:t>
            </w:r>
            <w:r w:rsidR="004D3687">
              <w:t>. Clica botão cadastrar</w:t>
            </w:r>
          </w:p>
        </w:tc>
        <w:tc>
          <w:tcPr>
            <w:tcW w:w="59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E3B208" w14:textId="77777777" w:rsidR="00E156E6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1319EB1" w14:textId="77777777" w:rsidR="00E156E6" w:rsidRDefault="00E156E6"/>
          <w:p w14:paraId="17A1D893" w14:textId="786477B0" w:rsidR="00E156E6" w:rsidRDefault="00521A89">
            <w:r>
              <w:t>2. Redireciona a tela de cadastro</w:t>
            </w:r>
          </w:p>
          <w:p w14:paraId="36FE4503" w14:textId="77777777" w:rsidR="00DE6EC3" w:rsidRDefault="00DE6EC3"/>
          <w:p w14:paraId="53AA541D" w14:textId="5B2FF176" w:rsidR="00DE6EC3" w:rsidRDefault="00DE6EC3"/>
          <w:p w14:paraId="594F28E3" w14:textId="77777777" w:rsidR="00313C44" w:rsidRDefault="00313C44"/>
          <w:p w14:paraId="4869B613" w14:textId="482692C2" w:rsidR="00E156E6" w:rsidRDefault="00313C44">
            <w:r>
              <w:t>5</w:t>
            </w:r>
            <w:r w:rsidR="00E156E6">
              <w:t xml:space="preserve">. </w:t>
            </w:r>
            <w:r>
              <w:t>Valida os dados</w:t>
            </w:r>
          </w:p>
          <w:p w14:paraId="0AD904DB" w14:textId="06727419" w:rsidR="00313C44" w:rsidRDefault="00313C44">
            <w:r>
              <w:t>6. Salva no banco de dados</w:t>
            </w:r>
          </w:p>
          <w:p w14:paraId="1A7AD311" w14:textId="062EBAD9" w:rsidR="00E156E6" w:rsidRDefault="00313C44">
            <w:r>
              <w:t>7</w:t>
            </w:r>
            <w:r w:rsidR="00E156E6">
              <w:t xml:space="preserve">. </w:t>
            </w:r>
            <w:r w:rsidR="004D3687">
              <w:t>Envia mensagem “Cadastrado com sucesso”</w:t>
            </w:r>
          </w:p>
          <w:p w14:paraId="74FFF6AF" w14:textId="1C0FFD83" w:rsidR="004D3687" w:rsidRPr="00D40FCB" w:rsidRDefault="00313C44">
            <w:r>
              <w:t>8</w:t>
            </w:r>
            <w:r w:rsidR="004D3687">
              <w:t xml:space="preserve">. </w:t>
            </w:r>
            <w:r w:rsidR="00055BF5">
              <w:t>Re</w:t>
            </w:r>
            <w:r w:rsidR="00A12955">
              <w:t>direciona a tela de listagem de carros</w:t>
            </w:r>
          </w:p>
        </w:tc>
      </w:tr>
      <w:tr w:rsidR="00E156E6" w:rsidRPr="00D40FCB" w14:paraId="4F2F09F5" w14:textId="77777777" w:rsidTr="00313C44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7F7599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CF4041" w14:textId="77777777" w:rsidR="00E156E6" w:rsidRPr="00D40FCB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9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E0D700" w14:textId="77777777" w:rsidR="00E156E6" w:rsidRPr="00D40FCB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DA50F97" w14:textId="0EEE3902" w:rsidR="00E156E6" w:rsidRDefault="00313C44" w:rsidP="004D3687">
            <w:r>
              <w:t>5</w:t>
            </w:r>
            <w:r w:rsidR="004D3687">
              <w:t xml:space="preserve">. </w:t>
            </w:r>
            <w:r w:rsidR="004D3687" w:rsidRPr="00D40FCB">
              <w:t xml:space="preserve">Caso </w:t>
            </w:r>
            <w:r w:rsidR="004D3687">
              <w:t>algum campo esteja com formato incorreto exibe mensagem do formato correto.</w:t>
            </w:r>
          </w:p>
          <w:p w14:paraId="5053DF9B" w14:textId="5442923B" w:rsidR="004D3687" w:rsidRDefault="00313C44" w:rsidP="004D3687">
            <w:r>
              <w:t>6</w:t>
            </w:r>
            <w:r w:rsidR="00954480">
              <w:t>. Caso carro</w:t>
            </w:r>
            <w:r>
              <w:t xml:space="preserve"> </w:t>
            </w:r>
            <w:r w:rsidR="00954480">
              <w:t>já exista no sistema exibe mensagem de “</w:t>
            </w:r>
            <w:r w:rsidR="0010665C">
              <w:t>Placa já existente no sistema</w:t>
            </w:r>
            <w:r w:rsidR="00954480">
              <w:t>”.</w:t>
            </w:r>
          </w:p>
          <w:p w14:paraId="3CB62FA6" w14:textId="77777777" w:rsidR="00E156E6" w:rsidRPr="00D40FCB" w:rsidRDefault="00E156E6"/>
          <w:p w14:paraId="344ED430" w14:textId="77777777" w:rsidR="00E156E6" w:rsidRPr="00D40FCB" w:rsidRDefault="00E156E6"/>
        </w:tc>
      </w:tr>
    </w:tbl>
    <w:p w14:paraId="5A9DD1A5" w14:textId="77777777" w:rsidR="009B2FA5" w:rsidRPr="00E156E6" w:rsidRDefault="00E156E6" w:rsidP="009B2FA5">
      <w:pPr>
        <w:pStyle w:val="Requisito"/>
      </w:pPr>
      <w:r>
        <w:br w:type="page"/>
      </w:r>
      <w:bookmarkStart w:id="68" w:name="_Toc111397929"/>
      <w:r w:rsidR="009B2FA5">
        <w:lastRenderedPageBreak/>
        <w:t>[RF003] &lt;Editar carro&gt;</w:t>
      </w:r>
      <w:bookmarkEnd w:id="68"/>
    </w:p>
    <w:tbl>
      <w:tblPr>
        <w:tblW w:w="1020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762"/>
      </w:tblGrid>
      <w:tr w:rsidR="009B2FA5" w:rsidRPr="00AB6C99" w14:paraId="12A99D8B" w14:textId="77777777" w:rsidTr="00313C44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809861" w14:textId="77777777" w:rsidR="009B2FA5" w:rsidRPr="00AB6C99" w:rsidRDefault="009B2FA5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3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62C198" w14:textId="77777777" w:rsidR="009B2FA5" w:rsidRPr="00AB6C99" w:rsidRDefault="009B2FA5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Editar carro</w:t>
            </w:r>
          </w:p>
        </w:tc>
      </w:tr>
      <w:tr w:rsidR="009B2FA5" w:rsidRPr="00D40FCB" w14:paraId="12F6B1E5" w14:textId="77777777" w:rsidTr="00313C44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0D8F40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3D551A" w14:textId="77777777" w:rsidR="009B2FA5" w:rsidRPr="00D40FCB" w:rsidRDefault="009B2FA5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9B2FA5" w:rsidRPr="00D40FCB" w14:paraId="4DFCD875" w14:textId="77777777" w:rsidTr="00313C44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1363F4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EE3F3E" w14:textId="77777777" w:rsidR="009B2FA5" w:rsidRPr="00D40FCB" w:rsidRDefault="009B2FA5">
            <w:r>
              <w:t xml:space="preserve">Um funcionário fará </w:t>
            </w:r>
            <w:r w:rsidR="00954480">
              <w:t>a edição de um carro no sistema</w:t>
            </w:r>
            <w:r>
              <w:t>.</w:t>
            </w:r>
          </w:p>
        </w:tc>
      </w:tr>
      <w:tr w:rsidR="009B2FA5" w:rsidRPr="00D40FCB" w14:paraId="66E9E98F" w14:textId="77777777" w:rsidTr="00313C44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08DD69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62A6E0" w14:textId="77777777" w:rsidR="00EB5832" w:rsidRDefault="00EB5832" w:rsidP="00EB5832">
            <w:r>
              <w:t>O funcionário deve estar logado no sistema.</w:t>
            </w:r>
          </w:p>
          <w:p w14:paraId="07230E58" w14:textId="77777777" w:rsidR="009B2FA5" w:rsidRPr="00D40FCB" w:rsidRDefault="009B2FA5">
            <w:r>
              <w:t xml:space="preserve">O funcionário deve estar na tela </w:t>
            </w:r>
            <w:r w:rsidR="00954480">
              <w:t>de listagem carros</w:t>
            </w:r>
            <w:r>
              <w:t>.</w:t>
            </w:r>
          </w:p>
        </w:tc>
      </w:tr>
      <w:tr w:rsidR="009B2FA5" w:rsidRPr="00D40FCB" w14:paraId="5963BFD7" w14:textId="77777777" w:rsidTr="00313C44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B1F781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70E08F" w14:textId="77777777" w:rsidR="009B2FA5" w:rsidRPr="00D40FCB" w:rsidRDefault="009B2FA5"/>
        </w:tc>
      </w:tr>
      <w:tr w:rsidR="009B2FA5" w:rsidRPr="00D40FCB" w14:paraId="5663E3A2" w14:textId="77777777" w:rsidTr="00313C44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C3788A" w14:textId="77777777" w:rsidR="009B2FA5" w:rsidRPr="00D40FCB" w:rsidRDefault="009B2FA5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F43360" w14:textId="77777777" w:rsidR="009B2FA5" w:rsidRPr="00D40FCB" w:rsidRDefault="00F569CC">
            <w:pPr>
              <w:rPr>
                <w:b/>
                <w:bCs/>
              </w:rPr>
            </w:pPr>
            <w:r>
              <w:rPr>
                <w:b/>
                <w:bCs/>
              </w:rPr>
              <w:t>I_ListarCarro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I_EditarCarro</w:t>
            </w:r>
          </w:p>
        </w:tc>
      </w:tr>
      <w:tr w:rsidR="009B2FA5" w:rsidRPr="00D40FCB" w14:paraId="16ABF843" w14:textId="77777777" w:rsidTr="00313C44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209E22" w14:textId="77777777" w:rsidR="009B2FA5" w:rsidRPr="00D40FCB" w:rsidRDefault="009B2FA5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5F67D9" w14:textId="77777777" w:rsidR="001C1F90" w:rsidRDefault="001C1F90" w:rsidP="001C1F90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Car</w:t>
            </w:r>
            <w:r w:rsidR="009376B2">
              <w:rPr>
                <w:b/>
                <w:bCs/>
              </w:rPr>
              <w:t>r</w:t>
            </w:r>
            <w:r w:rsidRPr="00693FF5">
              <w:rPr>
                <w:b/>
                <w:bCs/>
              </w:rPr>
              <w:t>o:</w:t>
            </w:r>
          </w:p>
          <w:p w14:paraId="461FE672" w14:textId="7ADB9C4E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2E1595">
              <w:t>Nome</w:t>
            </w:r>
            <w:r w:rsidRPr="00693FF5">
              <w:t xml:space="preserve">: </w:t>
            </w:r>
            <w:r>
              <w:t>Deve possuir até 20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50D86B92" w14:textId="2C3BCFE2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Placa:</w:t>
            </w:r>
            <w:r>
              <w:t xml:space="preserve"> Deve obedecer o formato de 3 letras e 4 numeros “ABC-1234”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19A396CF" w14:textId="4B5241FE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Combustivel:</w:t>
            </w:r>
            <w:r>
              <w:t xml:space="preserve"> Deve ser escolhido entre “Diesel – Gasolina – Etanol – Flex”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33DD43B7" w14:textId="4ACB2054" w:rsidR="001C1F90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Cor:</w:t>
            </w:r>
            <w:r>
              <w:t xml:space="preserve"> Deve possuir até 15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4A7B8604" w14:textId="62E0350B" w:rsidR="001C1F90" w:rsidRPr="00693FF5" w:rsidRDefault="001C1F90" w:rsidP="001C1F90">
            <w:pPr>
              <w:pStyle w:val="TextoNormal"/>
              <w:ind w:left="0"/>
              <w:jc w:val="left"/>
            </w:pPr>
            <w:r>
              <w:t xml:space="preserve">    Ano: Deve possuir 4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7FD12CAD" w14:textId="37482FDB" w:rsidR="009B2FA5" w:rsidRPr="00D40FCB" w:rsidRDefault="001C1F90" w:rsidP="001C1F90">
            <w:pPr>
              <w:pStyle w:val="TextoNormal"/>
              <w:ind w:left="0"/>
            </w:pPr>
            <w:r w:rsidRPr="00693FF5">
              <w:t xml:space="preserve">    Valor:</w:t>
            </w:r>
            <w:r>
              <w:t xml:space="preserve"> Deve aceitar números com casas decimais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</w:tc>
      </w:tr>
      <w:tr w:rsidR="009B2FA5" w:rsidRPr="00D40FCB" w14:paraId="33984CF5" w14:textId="77777777" w:rsidTr="00313C44">
        <w:trPr>
          <w:trHeight w:val="199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5FEF4A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6BD8A1" w14:textId="77777777" w:rsidR="009B2FA5" w:rsidRDefault="009B2FA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1625DCC" w14:textId="2F13AFB3" w:rsidR="00F569CC" w:rsidRDefault="009B2FA5" w:rsidP="00F569CC">
            <w:r>
              <w:t xml:space="preserve">1. </w:t>
            </w:r>
            <w:r w:rsidR="00F569CC">
              <w:t xml:space="preserve">Seleciona </w:t>
            </w:r>
            <w:r w:rsidR="00313C44">
              <w:t xml:space="preserve">a </w:t>
            </w:r>
            <w:r w:rsidR="0055625B">
              <w:t>opção editar</w:t>
            </w:r>
          </w:p>
          <w:p w14:paraId="2A88BB8D" w14:textId="568C338A" w:rsidR="00313C44" w:rsidRDefault="00313C44" w:rsidP="00F569CC"/>
          <w:p w14:paraId="5BA20681" w14:textId="71E066BD" w:rsidR="00313C44" w:rsidRDefault="00313C44" w:rsidP="00F569CC"/>
          <w:p w14:paraId="48D265BC" w14:textId="77777777" w:rsidR="00313C44" w:rsidRDefault="00313C44" w:rsidP="00F569CC"/>
          <w:p w14:paraId="75B5359F" w14:textId="0FF3B0C2" w:rsidR="00F569CC" w:rsidRDefault="00313C44" w:rsidP="00F569CC">
            <w:r>
              <w:t>4</w:t>
            </w:r>
            <w:r w:rsidR="00F569CC">
              <w:t xml:space="preserve">. </w:t>
            </w:r>
            <w:r>
              <w:t xml:space="preserve">Altera campos </w:t>
            </w:r>
            <w:r w:rsidR="0055625B">
              <w:t>já preenchidos</w:t>
            </w:r>
          </w:p>
          <w:p w14:paraId="43D6FEC9" w14:textId="7E9C9D76" w:rsidR="00F569CC" w:rsidRDefault="0055625B" w:rsidP="00F569CC">
            <w:r>
              <w:t>5</w:t>
            </w:r>
            <w:r w:rsidR="00F569CC">
              <w:t>. Clica bot</w:t>
            </w:r>
            <w:r>
              <w:t>ão</w:t>
            </w:r>
            <w:r w:rsidR="00F569CC">
              <w:t xml:space="preserve"> </w:t>
            </w:r>
            <w:r>
              <w:t>Editar</w:t>
            </w:r>
          </w:p>
          <w:p w14:paraId="29F93FC2" w14:textId="77777777" w:rsidR="00F569CC" w:rsidRPr="00D40FCB" w:rsidRDefault="00F569CC" w:rsidP="00F569CC"/>
          <w:p w14:paraId="5A0FCE0A" w14:textId="77777777" w:rsidR="009B2FA5" w:rsidRPr="00D40FCB" w:rsidRDefault="009B2FA5"/>
        </w:tc>
        <w:tc>
          <w:tcPr>
            <w:tcW w:w="57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604A4C" w14:textId="77777777" w:rsidR="009B2FA5" w:rsidRDefault="009B2FA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80F1855" w14:textId="15F4DFE0" w:rsidR="009B2FA5" w:rsidRDefault="009B2FA5"/>
          <w:p w14:paraId="6E3D4F6A" w14:textId="5B6A1CA5" w:rsidR="00313C44" w:rsidRDefault="00313C44">
            <w:r>
              <w:t>2. Consulta banco de dados</w:t>
            </w:r>
          </w:p>
          <w:p w14:paraId="10D9C1F5" w14:textId="6EEF8228" w:rsidR="00313C44" w:rsidRDefault="00313C44">
            <w:r>
              <w:t>3. Redireciona a tela de edição com campos preenchido.</w:t>
            </w:r>
          </w:p>
          <w:p w14:paraId="66253CBC" w14:textId="77777777" w:rsidR="009B2FA5" w:rsidRDefault="009B2FA5"/>
          <w:p w14:paraId="3D97D98E" w14:textId="77777777" w:rsidR="00F569CC" w:rsidRDefault="00F569CC"/>
          <w:p w14:paraId="0581ED96" w14:textId="77777777" w:rsidR="00DE6EC3" w:rsidRDefault="00DE6EC3"/>
          <w:p w14:paraId="64845487" w14:textId="77777777" w:rsidR="00DE6EC3" w:rsidRDefault="00DE6EC3"/>
          <w:p w14:paraId="43ABB25C" w14:textId="2EDAEA70" w:rsidR="009B2FA5" w:rsidRDefault="0055625B">
            <w:r>
              <w:t>6</w:t>
            </w:r>
            <w:r w:rsidR="009B2FA5">
              <w:t xml:space="preserve">. </w:t>
            </w:r>
            <w:r>
              <w:t>Valida os dados</w:t>
            </w:r>
          </w:p>
          <w:p w14:paraId="56061D3A" w14:textId="42DBE3D0" w:rsidR="0055625B" w:rsidRDefault="0055625B">
            <w:r>
              <w:t>7. Salva dados no banco de dados</w:t>
            </w:r>
          </w:p>
          <w:p w14:paraId="2CE63BCE" w14:textId="67B94B50" w:rsidR="009B2FA5" w:rsidRDefault="0055625B">
            <w:r>
              <w:t>8</w:t>
            </w:r>
            <w:r w:rsidR="009B2FA5">
              <w:t xml:space="preserve">. </w:t>
            </w:r>
            <w:r w:rsidR="00F569CC">
              <w:t>Exibe mensagem de “Carro editado com sucesso”</w:t>
            </w:r>
          </w:p>
          <w:p w14:paraId="17911326" w14:textId="564F7F85" w:rsidR="00F569CC" w:rsidRPr="00D40FCB" w:rsidRDefault="0055625B">
            <w:r>
              <w:t>9</w:t>
            </w:r>
            <w:r w:rsidR="00F569CC">
              <w:t>. Retorna a tela de listagem de carros</w:t>
            </w:r>
          </w:p>
        </w:tc>
      </w:tr>
      <w:tr w:rsidR="009B2FA5" w:rsidRPr="00D40FCB" w14:paraId="7513BA8F" w14:textId="77777777" w:rsidTr="00313C44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CD16A9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EB526B" w14:textId="77777777" w:rsidR="009B2FA5" w:rsidRPr="00D40FCB" w:rsidRDefault="009B2FA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7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C5CAFB" w14:textId="77777777" w:rsidR="009B2FA5" w:rsidRPr="00D40FCB" w:rsidRDefault="009B2FA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F08DF9E" w14:textId="35002DFF" w:rsidR="00F569CC" w:rsidRDefault="0055625B" w:rsidP="00F569CC">
            <w:r>
              <w:t>6</w:t>
            </w:r>
            <w:r w:rsidR="00F569CC">
              <w:t xml:space="preserve">. </w:t>
            </w:r>
            <w:r w:rsidR="00F569CC" w:rsidRPr="00D40FCB">
              <w:t xml:space="preserve">Caso </w:t>
            </w:r>
            <w:r w:rsidR="00F569CC">
              <w:t>algum campo esteja com formato incorreto exibe mensagem do formato correto.</w:t>
            </w:r>
          </w:p>
          <w:p w14:paraId="3DAEC6F7" w14:textId="023D086D" w:rsidR="009B2FA5" w:rsidRPr="00D40FCB" w:rsidRDefault="0055625B" w:rsidP="0055625B">
            <w:r>
              <w:t>7</w:t>
            </w:r>
            <w:r w:rsidR="00F569CC">
              <w:t>. Caso carro já exista no sistema exibe mensagem de “</w:t>
            </w:r>
            <w:r w:rsidR="00B54DFC">
              <w:t>Placa já existente no sistema</w:t>
            </w:r>
            <w:r w:rsidR="00F569CC">
              <w:t>”</w:t>
            </w:r>
            <w:r>
              <w:t xml:space="preserve"> e retorna a tela de</w:t>
            </w:r>
            <w:r w:rsidR="00C12547">
              <w:t xml:space="preserve"> listagem de carros</w:t>
            </w:r>
          </w:p>
        </w:tc>
      </w:tr>
    </w:tbl>
    <w:p w14:paraId="10E90613" w14:textId="77777777" w:rsidR="00E156E6" w:rsidRDefault="00E156E6"/>
    <w:p w14:paraId="569ABFC6" w14:textId="77777777" w:rsidR="00E156E6" w:rsidRDefault="00E156E6"/>
    <w:p w14:paraId="09BBE39A" w14:textId="77777777" w:rsidR="00E156E6" w:rsidRDefault="00E156E6">
      <w:r>
        <w:br w:type="page"/>
      </w:r>
    </w:p>
    <w:p w14:paraId="0817482A" w14:textId="77777777" w:rsidR="00E156E6" w:rsidRPr="00E156E6" w:rsidRDefault="00E156E6" w:rsidP="00E156E6">
      <w:pPr>
        <w:pStyle w:val="Requisito"/>
      </w:pPr>
      <w:bookmarkStart w:id="69" w:name="_Toc111397930"/>
      <w:r>
        <w:t>[RF004] &lt;Excluir carro&gt;</w:t>
      </w:r>
      <w:bookmarkEnd w:id="69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E156E6" w:rsidRPr="00AB6C99" w14:paraId="572A8E12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383619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4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801176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carro</w:t>
            </w:r>
          </w:p>
        </w:tc>
      </w:tr>
      <w:tr w:rsidR="00E156E6" w:rsidRPr="00D40FCB" w14:paraId="7E7AFEB0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992538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3593FD" w14:textId="77777777" w:rsidR="00E156E6" w:rsidRPr="00D40FCB" w:rsidRDefault="00E156E6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E156E6" w:rsidRPr="00D40FCB" w14:paraId="30F899DE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9A577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9DA610" w14:textId="77777777" w:rsidR="00E156E6" w:rsidRPr="00D40FCB" w:rsidRDefault="00E156E6">
            <w:r>
              <w:t xml:space="preserve">Um funcionário fará </w:t>
            </w:r>
            <w:r w:rsidR="00540228">
              <w:t>a exclusão de um carro do sistema</w:t>
            </w:r>
            <w:r>
              <w:t>.</w:t>
            </w:r>
          </w:p>
        </w:tc>
      </w:tr>
      <w:tr w:rsidR="00E156E6" w:rsidRPr="00D40FCB" w14:paraId="047B5CB3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339C69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D5C720" w14:textId="77777777" w:rsidR="00EB5832" w:rsidRDefault="00EB5832" w:rsidP="00EB5832">
            <w:r>
              <w:t>O funcionário deve estar logado no sistema.</w:t>
            </w:r>
          </w:p>
          <w:p w14:paraId="73043BE9" w14:textId="77777777" w:rsidR="00E156E6" w:rsidRPr="00D40FCB" w:rsidRDefault="00E156E6">
            <w:r>
              <w:t xml:space="preserve">O funcionário deve estar na tela </w:t>
            </w:r>
            <w:r w:rsidR="00540228">
              <w:t>de listagem de carros.</w:t>
            </w:r>
          </w:p>
        </w:tc>
      </w:tr>
      <w:tr w:rsidR="00E156E6" w:rsidRPr="00D40FCB" w14:paraId="703CD66E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9FE6AB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60E4F9" w14:textId="77777777" w:rsidR="00E156E6" w:rsidRPr="00D40FCB" w:rsidRDefault="00E156E6"/>
        </w:tc>
      </w:tr>
      <w:tr w:rsidR="00E156E6" w:rsidRPr="00D40FCB" w14:paraId="7C1CA6F3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FB4015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D644DE" w14:textId="77777777" w:rsidR="00E156E6" w:rsidRPr="00D40FCB" w:rsidRDefault="00540228">
            <w:pPr>
              <w:rPr>
                <w:b/>
                <w:bCs/>
              </w:rPr>
            </w:pPr>
            <w:r>
              <w:rPr>
                <w:b/>
                <w:bCs/>
              </w:rPr>
              <w:t>I_ListarCarro</w:t>
            </w:r>
          </w:p>
        </w:tc>
      </w:tr>
      <w:tr w:rsidR="00E156E6" w:rsidRPr="00D40FCB" w14:paraId="2406DA2F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3DC238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50C79E" w14:textId="77777777" w:rsidR="00E156E6" w:rsidRPr="00D40FCB" w:rsidRDefault="00E156E6">
            <w:pPr>
              <w:pStyle w:val="TextoNormal"/>
              <w:ind w:left="261"/>
            </w:pPr>
          </w:p>
        </w:tc>
      </w:tr>
      <w:tr w:rsidR="00E156E6" w:rsidRPr="00D40FCB" w14:paraId="3A0E1078" w14:textId="77777777" w:rsidTr="003C5923">
        <w:trPr>
          <w:trHeight w:val="161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ECF220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11802D" w14:textId="77777777" w:rsidR="00E156E6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6DF1790" w14:textId="459DA45F" w:rsidR="00E156E6" w:rsidRPr="00D40FCB" w:rsidRDefault="00E156E6">
            <w:r>
              <w:t xml:space="preserve">1. </w:t>
            </w:r>
            <w:r w:rsidR="00540228">
              <w:t xml:space="preserve">Seleciona </w:t>
            </w:r>
            <w:r w:rsidR="0055625B">
              <w:t xml:space="preserve">a opção Deletar do </w:t>
            </w:r>
            <w:r w:rsidR="00540228">
              <w:t>carro que será excluído.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97B094" w14:textId="77777777" w:rsidR="00E156E6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15DD942" w14:textId="77777777" w:rsidR="00E156E6" w:rsidRDefault="00E156E6"/>
          <w:p w14:paraId="68649B5B" w14:textId="77777777" w:rsidR="00540228" w:rsidRDefault="00540228"/>
          <w:p w14:paraId="477A4782" w14:textId="77777777" w:rsidR="00540228" w:rsidRDefault="00540228"/>
          <w:p w14:paraId="391618E0" w14:textId="64DC233C" w:rsidR="00E156E6" w:rsidRDefault="0055625B">
            <w:r>
              <w:t>2</w:t>
            </w:r>
            <w:r w:rsidR="00E156E6">
              <w:t xml:space="preserve">. </w:t>
            </w:r>
            <w:r>
              <w:t>Remove dados do banco de dados</w:t>
            </w:r>
          </w:p>
          <w:p w14:paraId="1FC50A44" w14:textId="52C83A16" w:rsidR="00E156E6" w:rsidRDefault="0055625B">
            <w:r>
              <w:t>3</w:t>
            </w:r>
            <w:r w:rsidR="00540228">
              <w:t xml:space="preserve">. </w:t>
            </w:r>
            <w:r>
              <w:t>Exibe mensagem “Deletado com sucesso”</w:t>
            </w:r>
          </w:p>
          <w:p w14:paraId="652791B7" w14:textId="702A9A0B" w:rsidR="00540228" w:rsidRPr="00D40FCB" w:rsidRDefault="0055625B">
            <w:r>
              <w:t>4</w:t>
            </w:r>
            <w:r w:rsidR="00540228">
              <w:t>. Retorna a tela de listagem de carros</w:t>
            </w:r>
          </w:p>
        </w:tc>
      </w:tr>
      <w:tr w:rsidR="00E156E6" w:rsidRPr="00D40FCB" w14:paraId="4849846C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A9027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9909B9" w14:textId="77777777" w:rsidR="00E156E6" w:rsidRPr="00D40FCB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16EB14" w14:textId="77777777" w:rsidR="00E156E6" w:rsidRPr="00D40FCB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8453541" w14:textId="73D18CB6" w:rsidR="00B735B6" w:rsidRDefault="0055625B">
            <w:r>
              <w:t>2</w:t>
            </w:r>
            <w:r w:rsidR="00E156E6" w:rsidRPr="00D40FCB">
              <w:t xml:space="preserve">. Caso </w:t>
            </w:r>
            <w:r w:rsidR="00B735B6">
              <w:t xml:space="preserve">o carro esteja alugado envia mensagem de erro “Carro </w:t>
            </w:r>
            <w:r w:rsidR="008A4CB6">
              <w:t xml:space="preserve">atualmente </w:t>
            </w:r>
            <w:r w:rsidR="00B735B6">
              <w:t>em aluguel”</w:t>
            </w:r>
            <w:r w:rsidR="003C5923">
              <w:t xml:space="preserve"> e retorna a listagem de carros.</w:t>
            </w:r>
          </w:p>
          <w:p w14:paraId="1218FA66" w14:textId="77777777" w:rsidR="00E156E6" w:rsidRPr="00D40FCB" w:rsidRDefault="00E156E6"/>
          <w:p w14:paraId="634AD13A" w14:textId="77777777" w:rsidR="00E156E6" w:rsidRPr="00D40FCB" w:rsidRDefault="00E156E6"/>
        </w:tc>
      </w:tr>
    </w:tbl>
    <w:p w14:paraId="476A01B8" w14:textId="77777777" w:rsidR="00E156E6" w:rsidRDefault="00E156E6">
      <w:r>
        <w:br w:type="page"/>
      </w:r>
    </w:p>
    <w:p w14:paraId="48D0CB8E" w14:textId="77777777" w:rsidR="004B2264" w:rsidRPr="00E156E6" w:rsidRDefault="004B2264" w:rsidP="004B2264">
      <w:pPr>
        <w:pStyle w:val="Requisito"/>
      </w:pPr>
      <w:bookmarkStart w:id="70" w:name="_Toc111198606"/>
      <w:bookmarkStart w:id="71" w:name="_Toc111397931"/>
      <w:r>
        <w:t>[RF005] &lt;</w:t>
      </w:r>
      <w:r w:rsidR="00DF0EAF">
        <w:t>Listar carros</w:t>
      </w:r>
      <w:r>
        <w:t>&gt;</w:t>
      </w:r>
      <w:bookmarkEnd w:id="70"/>
      <w:bookmarkEnd w:id="71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4B2264" w:rsidRPr="00AB6C99" w14:paraId="2182B917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1DED04" w14:textId="77777777" w:rsidR="004B2264" w:rsidRPr="00AB6C99" w:rsidRDefault="004B2264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 w:rsidR="006F3E3A">
              <w:rPr>
                <w:b/>
                <w:bCs/>
                <w:color w:val="FFFFFF"/>
                <w:sz w:val="24"/>
                <w:szCs w:val="24"/>
              </w:rPr>
              <w:t>5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1A718B" w14:textId="77777777" w:rsidR="004B2264" w:rsidRPr="00AB6C99" w:rsidRDefault="00DF0EAF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carros</w:t>
            </w:r>
          </w:p>
        </w:tc>
      </w:tr>
      <w:tr w:rsidR="004B2264" w:rsidRPr="00D40FCB" w14:paraId="2D06AE33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0367CC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B1B8AE" w14:textId="77777777" w:rsidR="004B2264" w:rsidRPr="00D40FCB" w:rsidRDefault="004B2264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4B2264" w:rsidRPr="00D40FCB" w14:paraId="190CAF03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59CD6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6EB46F" w14:textId="77777777" w:rsidR="004B2264" w:rsidRPr="00D40FCB" w:rsidRDefault="004B2264">
            <w:r>
              <w:t xml:space="preserve">Um funcionário fará </w:t>
            </w:r>
            <w:r w:rsidR="00FC1ACF">
              <w:t>a listagem de carros do sistema.</w:t>
            </w:r>
          </w:p>
        </w:tc>
      </w:tr>
      <w:tr w:rsidR="004B2264" w:rsidRPr="00D40FCB" w14:paraId="299EE768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A2D1C5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4DAA35" w14:textId="77777777" w:rsidR="00EB5832" w:rsidRDefault="00EB5832" w:rsidP="00EB5832">
            <w:r>
              <w:t>O funcionário deve estar logado no sistema.</w:t>
            </w:r>
          </w:p>
          <w:p w14:paraId="7F563792" w14:textId="77777777" w:rsidR="004B2264" w:rsidRPr="00D40FCB" w:rsidRDefault="004B2264">
            <w:r>
              <w:t xml:space="preserve">O funcionário deve estar na tela </w:t>
            </w:r>
            <w:r w:rsidR="00FC1ACF">
              <w:t>de carros.</w:t>
            </w:r>
          </w:p>
        </w:tc>
      </w:tr>
      <w:tr w:rsidR="004B2264" w:rsidRPr="00D40FCB" w14:paraId="1CDCA707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2054ED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66E144" w14:textId="77777777" w:rsidR="004B2264" w:rsidRPr="00D40FCB" w:rsidRDefault="00FC1ACF">
            <w:r>
              <w:t>A tela do sistema será a de listagem de carros.</w:t>
            </w:r>
          </w:p>
        </w:tc>
      </w:tr>
      <w:tr w:rsidR="004B2264" w:rsidRPr="00D40FCB" w14:paraId="4692C150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00694B" w14:textId="77777777" w:rsidR="004B2264" w:rsidRPr="00D40FCB" w:rsidRDefault="004B2264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45377" w14:textId="77777777" w:rsidR="004B2264" w:rsidRPr="00D40FCB" w:rsidRDefault="00FC1ACF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TelaCarro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I_ListarCarro</w:t>
            </w:r>
          </w:p>
        </w:tc>
      </w:tr>
      <w:tr w:rsidR="004B2264" w:rsidRPr="00D40FCB" w14:paraId="258CB1CA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0F060A" w14:textId="77777777" w:rsidR="004B2264" w:rsidRPr="00D40FCB" w:rsidRDefault="004B2264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67574A" w14:textId="77777777" w:rsidR="004B2264" w:rsidRPr="00D40FCB" w:rsidRDefault="004B2264">
            <w:pPr>
              <w:pStyle w:val="TextoNormal"/>
              <w:ind w:left="261"/>
            </w:pPr>
          </w:p>
        </w:tc>
      </w:tr>
      <w:tr w:rsidR="004B2264" w:rsidRPr="00D40FCB" w14:paraId="2DF2241D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8D482F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16F696" w14:textId="77777777" w:rsidR="004B2264" w:rsidRDefault="004B2264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FFEA538" w14:textId="77777777" w:rsidR="004B2264" w:rsidRDefault="004B2264">
            <w:r>
              <w:t xml:space="preserve">1. </w:t>
            </w:r>
            <w:r w:rsidR="0089404A">
              <w:t>Seleciona opção de listar carros</w:t>
            </w:r>
          </w:p>
          <w:p w14:paraId="27152F2F" w14:textId="77777777" w:rsidR="004B2264" w:rsidRPr="00D40FCB" w:rsidRDefault="004B2264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BFEFBE" w14:textId="77777777" w:rsidR="004B2264" w:rsidRDefault="004B2264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85D4BC7" w14:textId="77777777" w:rsidR="004B2264" w:rsidRDefault="004B2264"/>
          <w:p w14:paraId="3E30DF98" w14:textId="1C3AF306" w:rsidR="00DE6EC3" w:rsidRDefault="00DE6EC3"/>
          <w:p w14:paraId="73FE9CF0" w14:textId="2962C09F" w:rsidR="00B157A5" w:rsidRDefault="00B157A5">
            <w:r>
              <w:t xml:space="preserve">2. </w:t>
            </w:r>
            <w:r w:rsidR="00055BF5">
              <w:t>Consulta banco de dados</w:t>
            </w:r>
          </w:p>
          <w:p w14:paraId="09D79169" w14:textId="298AA4C6" w:rsidR="0089404A" w:rsidRPr="00D40FCB" w:rsidRDefault="00B157A5">
            <w:r>
              <w:t>3</w:t>
            </w:r>
            <w:r w:rsidR="0089404A">
              <w:t xml:space="preserve">. </w:t>
            </w:r>
            <w:r w:rsidR="00055BF5">
              <w:t>Exibe a tela com a listagem de carros do sistema</w:t>
            </w:r>
          </w:p>
        </w:tc>
      </w:tr>
      <w:tr w:rsidR="004B2264" w:rsidRPr="00D40FCB" w14:paraId="6E46E37F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604480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30C5C8" w14:textId="77777777" w:rsidR="004B2264" w:rsidRPr="00D40FCB" w:rsidRDefault="004B2264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895AD9" w14:textId="46E00DEE" w:rsidR="004B2264" w:rsidRPr="00D40FCB" w:rsidRDefault="004B2264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66F135F" w14:textId="77777777" w:rsidR="004B2264" w:rsidRPr="00D40FCB" w:rsidRDefault="004B2264"/>
        </w:tc>
      </w:tr>
    </w:tbl>
    <w:p w14:paraId="309283FC" w14:textId="77777777" w:rsidR="00E156E6" w:rsidRDefault="00E156E6"/>
    <w:p w14:paraId="7FDE3655" w14:textId="77777777" w:rsidR="00F877EF" w:rsidRDefault="00F877EF"/>
    <w:p w14:paraId="0AD74847" w14:textId="77777777" w:rsidR="00F877EF" w:rsidRDefault="00F877EF"/>
    <w:p w14:paraId="7FFC86C2" w14:textId="77777777" w:rsidR="00F877EF" w:rsidRDefault="00F877EF"/>
    <w:p w14:paraId="15CABECF" w14:textId="77777777" w:rsidR="00F877EF" w:rsidRDefault="00F877EF"/>
    <w:p w14:paraId="1E06C845" w14:textId="77777777" w:rsidR="00F877EF" w:rsidRDefault="00F877EF"/>
    <w:p w14:paraId="053DB3F8" w14:textId="77777777" w:rsidR="00F877EF" w:rsidRDefault="00F877EF"/>
    <w:p w14:paraId="2B2DEDB6" w14:textId="77777777" w:rsidR="00F877EF" w:rsidRDefault="00F877EF"/>
    <w:p w14:paraId="1C0536F0" w14:textId="77777777" w:rsidR="00F877EF" w:rsidRDefault="00F877EF"/>
    <w:p w14:paraId="0F19442C" w14:textId="77777777" w:rsidR="00F877EF" w:rsidRDefault="00F877EF"/>
    <w:p w14:paraId="5758FB30" w14:textId="77777777" w:rsidR="00F877EF" w:rsidRDefault="00F877EF"/>
    <w:p w14:paraId="0BA94AEA" w14:textId="77777777" w:rsidR="00F877EF" w:rsidRDefault="00F877EF"/>
    <w:p w14:paraId="78ABAAC0" w14:textId="77777777" w:rsidR="00F877EF" w:rsidRDefault="00F877EF"/>
    <w:p w14:paraId="6CC28D58" w14:textId="77777777" w:rsidR="00F877EF" w:rsidRDefault="00F877EF"/>
    <w:p w14:paraId="7EB56413" w14:textId="77777777" w:rsidR="00F877EF" w:rsidRDefault="00F877EF"/>
    <w:p w14:paraId="0FCD1787" w14:textId="77777777" w:rsidR="00F877EF" w:rsidRDefault="00F877EF"/>
    <w:p w14:paraId="4A0C5BCD" w14:textId="77777777" w:rsidR="00F877EF" w:rsidRDefault="00F877EF"/>
    <w:p w14:paraId="572AA56F" w14:textId="77777777" w:rsidR="00F877EF" w:rsidRDefault="00F877EF"/>
    <w:p w14:paraId="1A1964A0" w14:textId="77777777" w:rsidR="00F877EF" w:rsidRDefault="00F877EF"/>
    <w:p w14:paraId="5B3604AC" w14:textId="77777777" w:rsidR="00F877EF" w:rsidRDefault="00F877EF"/>
    <w:p w14:paraId="425E1D51" w14:textId="77777777" w:rsidR="00F877EF" w:rsidRDefault="00F877EF"/>
    <w:p w14:paraId="2F97764E" w14:textId="77777777" w:rsidR="00F877EF" w:rsidRDefault="00F877EF"/>
    <w:p w14:paraId="60A26BEB" w14:textId="77777777" w:rsidR="00F877EF" w:rsidRDefault="00F877EF"/>
    <w:p w14:paraId="5213118D" w14:textId="77777777" w:rsidR="00F877EF" w:rsidRDefault="00F877EF"/>
    <w:p w14:paraId="40953FBD" w14:textId="77777777" w:rsidR="00F877EF" w:rsidRDefault="00F877EF" w:rsidP="00DF0EAF">
      <w:pPr>
        <w:pStyle w:val="Requisito"/>
      </w:pPr>
    </w:p>
    <w:p w14:paraId="38BB169E" w14:textId="77777777" w:rsidR="00F877EF" w:rsidRDefault="00F877EF" w:rsidP="00DF0EAF">
      <w:pPr>
        <w:pStyle w:val="Requisito"/>
      </w:pPr>
    </w:p>
    <w:p w14:paraId="7C5F86E2" w14:textId="77777777" w:rsidR="00F877EF" w:rsidRPr="00E156E6" w:rsidRDefault="00F877EF" w:rsidP="00F877EF">
      <w:pPr>
        <w:pStyle w:val="Requisito"/>
      </w:pPr>
      <w:r>
        <w:br w:type="page"/>
      </w:r>
      <w:bookmarkStart w:id="72" w:name="_Toc111397932"/>
      <w:r>
        <w:lastRenderedPageBreak/>
        <w:t>[RF006] &lt;Cadastrar cliente&gt;</w:t>
      </w:r>
      <w:bookmarkEnd w:id="72"/>
    </w:p>
    <w:tbl>
      <w:tblPr>
        <w:tblW w:w="95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053"/>
      </w:tblGrid>
      <w:tr w:rsidR="00F877EF" w:rsidRPr="00AB6C99" w14:paraId="59F86253" w14:textId="77777777" w:rsidTr="00055BF5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C683FC" w14:textId="77777777" w:rsidR="00F877EF" w:rsidRPr="00AB6C99" w:rsidRDefault="00F877EF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6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C24C5E" w14:textId="77777777" w:rsidR="00F877EF" w:rsidRPr="00AB6C99" w:rsidRDefault="00F877EF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cliente</w:t>
            </w:r>
          </w:p>
        </w:tc>
      </w:tr>
      <w:tr w:rsidR="00F877EF" w:rsidRPr="00D40FCB" w14:paraId="592E6ECD" w14:textId="77777777" w:rsidTr="00055BF5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E1027D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29444F" w14:textId="77777777" w:rsidR="00F877EF" w:rsidRPr="00D40FCB" w:rsidRDefault="00F877EF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F877EF" w:rsidRPr="00D40FCB" w14:paraId="6C35EE12" w14:textId="77777777" w:rsidTr="00055BF5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5DA216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200A3F" w14:textId="77777777" w:rsidR="00F877EF" w:rsidRPr="00D40FCB" w:rsidRDefault="00F877EF" w:rsidP="004A3187">
            <w:r>
              <w:t>Um funcionário fará o cadastro de um carro.</w:t>
            </w:r>
          </w:p>
        </w:tc>
      </w:tr>
      <w:tr w:rsidR="00F877EF" w:rsidRPr="00D40FCB" w14:paraId="24D7CEF6" w14:textId="77777777" w:rsidTr="00055BF5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FB2AE9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1E2788" w14:textId="77777777" w:rsidR="00EB5832" w:rsidRDefault="00EB5832" w:rsidP="00EB5832">
            <w:r>
              <w:t>O funcionário deve estar logado no sistema.</w:t>
            </w:r>
          </w:p>
          <w:p w14:paraId="1DAA2EF2" w14:textId="77777777" w:rsidR="00F877EF" w:rsidRPr="00D40FCB" w:rsidRDefault="00F877EF" w:rsidP="004A3187">
            <w:r>
              <w:t>O funcionário deve estar na tela de clientes.</w:t>
            </w:r>
          </w:p>
        </w:tc>
      </w:tr>
      <w:tr w:rsidR="00F877EF" w:rsidRPr="00D40FCB" w14:paraId="6CD21964" w14:textId="77777777" w:rsidTr="00055BF5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2B6D11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03D368" w14:textId="77777777" w:rsidR="00F877EF" w:rsidRPr="00D40FCB" w:rsidRDefault="00F877EF" w:rsidP="004A3187"/>
        </w:tc>
      </w:tr>
      <w:tr w:rsidR="00F877EF" w:rsidRPr="00D40FCB" w14:paraId="2B0B5C15" w14:textId="77777777" w:rsidTr="00055BF5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24FEA6" w14:textId="77777777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4A00BE" w14:textId="2CB38CCE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>
              <w:rPr>
                <w:b/>
                <w:bCs/>
              </w:rPr>
              <w:t>Cliente</w:t>
            </w:r>
            <w:r w:rsidR="00E9713D">
              <w:rPr>
                <w:b/>
                <w:bCs/>
              </w:rPr>
              <w:t>,</w:t>
            </w:r>
            <w:r w:rsidR="004321EE">
              <w:rPr>
                <w:b/>
                <w:bCs/>
              </w:rPr>
              <w:t xml:space="preserve"> I_CadastrarCliente</w:t>
            </w:r>
            <w:r w:rsidR="001660F2">
              <w:rPr>
                <w:b/>
                <w:bCs/>
              </w:rPr>
              <w:t>, I_ListarCliente</w:t>
            </w:r>
          </w:p>
        </w:tc>
      </w:tr>
      <w:tr w:rsidR="00F877EF" w:rsidRPr="00D40FCB" w14:paraId="548BC28B" w14:textId="77777777" w:rsidTr="00055BF5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D84A0C" w14:textId="77777777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9DA5F3" w14:textId="77777777" w:rsidR="00F877EF" w:rsidRDefault="00F877EF" w:rsidP="004A3187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</w:t>
            </w:r>
            <w:r>
              <w:rPr>
                <w:b/>
                <w:bCs/>
              </w:rPr>
              <w:t>liente</w:t>
            </w:r>
            <w:r w:rsidRPr="00693FF5">
              <w:rPr>
                <w:b/>
                <w:bCs/>
              </w:rPr>
              <w:t>:</w:t>
            </w:r>
          </w:p>
          <w:p w14:paraId="43F40ADB" w14:textId="3F456448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Nome</w:t>
            </w:r>
            <w:r w:rsidRPr="00693FF5">
              <w:t xml:space="preserve">: </w:t>
            </w:r>
            <w:r>
              <w:t>Deve possuir até 50 caracteres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04515A84" w14:textId="5C487167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CPF</w:t>
            </w:r>
            <w:r w:rsidRPr="00693FF5">
              <w:t>:</w:t>
            </w:r>
            <w:r>
              <w:t xml:space="preserve"> Deve obedecer o formato “</w:t>
            </w:r>
            <w:r w:rsidR="00E646F6">
              <w:t>111</w:t>
            </w:r>
            <w:r>
              <w:t>.</w:t>
            </w:r>
            <w:r w:rsidR="00E646F6">
              <w:t>222</w:t>
            </w:r>
            <w:r>
              <w:t>.</w:t>
            </w:r>
            <w:r w:rsidR="00E646F6">
              <w:t>333</w:t>
            </w:r>
            <w:r>
              <w:t>-</w:t>
            </w:r>
            <w:r w:rsidR="00E646F6">
              <w:t>44</w:t>
            </w:r>
            <w:r>
              <w:t>”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400A1D18" w14:textId="5ADE8FF0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CNH</w:t>
            </w:r>
            <w:r w:rsidRPr="00693FF5">
              <w:t>:</w:t>
            </w:r>
            <w:r>
              <w:t xml:space="preserve"> Deve possuir 11 caracteres de apenas numeros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5F0B02D3" w14:textId="5DAFB511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Telefone</w:t>
            </w:r>
            <w:r w:rsidRPr="00693FF5">
              <w:t>:</w:t>
            </w:r>
            <w:r>
              <w:t xml:space="preserve"> Deve obedecer o formato de telefone </w:t>
            </w:r>
            <w:r w:rsidR="00E646F6">
              <w:t>35</w:t>
            </w:r>
            <w:r>
              <w:t>-</w:t>
            </w:r>
            <w:r w:rsidR="00E646F6">
              <w:t>9234</w:t>
            </w:r>
            <w:r>
              <w:t>-</w:t>
            </w:r>
            <w:r w:rsidR="00E646F6">
              <w:t>5678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44784214" w14:textId="4002E2FE" w:rsidR="00F877EF" w:rsidRPr="00693FF5" w:rsidRDefault="00F877EF" w:rsidP="004A3187">
            <w:pPr>
              <w:pStyle w:val="TextoNormal"/>
              <w:ind w:left="0"/>
              <w:jc w:val="left"/>
              <w:rPr>
                <w:b/>
                <w:bCs/>
              </w:rPr>
            </w:pPr>
            <w:r w:rsidRPr="00693FF5">
              <w:t xml:space="preserve">    </w:t>
            </w:r>
            <w:r>
              <w:t>Email</w:t>
            </w:r>
            <w:r w:rsidRPr="00693FF5">
              <w:t>:</w:t>
            </w:r>
            <w:r>
              <w:t xml:space="preserve"> Deve obedecer o formato de email </w:t>
            </w:r>
            <w:hyperlink r:id="rId19" w:history="1">
              <w:r w:rsidR="00055BF5" w:rsidRPr="00B50A11">
                <w:rPr>
                  <w:rStyle w:val="Hyperlink"/>
                </w:rPr>
                <w:t>x@x</w:t>
              </w:r>
            </w:hyperlink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</w:tc>
      </w:tr>
      <w:tr w:rsidR="00055BF5" w:rsidRPr="00D40FCB" w14:paraId="3B6BBEB9" w14:textId="77777777" w:rsidTr="00055BF5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B34111" w14:textId="77777777" w:rsidR="00055BF5" w:rsidRPr="00D40FCB" w:rsidRDefault="00055BF5" w:rsidP="00055BF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264D70" w14:textId="77777777" w:rsidR="00055BF5" w:rsidRDefault="00055BF5" w:rsidP="00055BF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52759528" w14:textId="1C023227" w:rsidR="00055BF5" w:rsidRDefault="00055BF5" w:rsidP="00055BF5">
            <w:r>
              <w:t>1. Seleciona opção de cadastrar cliente</w:t>
            </w:r>
          </w:p>
          <w:p w14:paraId="03E806B6" w14:textId="77777777" w:rsidR="00055BF5" w:rsidRDefault="00055BF5" w:rsidP="00055BF5"/>
          <w:p w14:paraId="77562C29" w14:textId="77777777" w:rsidR="00055BF5" w:rsidRDefault="00055BF5" w:rsidP="00055BF5">
            <w:r>
              <w:t>3. Digita dados de cadastro</w:t>
            </w:r>
          </w:p>
          <w:p w14:paraId="28E876AE" w14:textId="3FE91C01" w:rsidR="00055BF5" w:rsidRPr="00D40FCB" w:rsidRDefault="00055BF5" w:rsidP="00055BF5">
            <w:r>
              <w:t>4. Clica botão cadastrar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44BDD0" w14:textId="77777777" w:rsidR="00055BF5" w:rsidRDefault="00055BF5" w:rsidP="00055BF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9328557" w14:textId="77777777" w:rsidR="00055BF5" w:rsidRDefault="00055BF5" w:rsidP="00055BF5"/>
          <w:p w14:paraId="62323DF5" w14:textId="77777777" w:rsidR="00055BF5" w:rsidRDefault="00055BF5" w:rsidP="00055BF5">
            <w:r>
              <w:t>2. Redireciona a tela de cadastro</w:t>
            </w:r>
          </w:p>
          <w:p w14:paraId="3C7FDAA9" w14:textId="77777777" w:rsidR="00055BF5" w:rsidRDefault="00055BF5" w:rsidP="00055BF5"/>
          <w:p w14:paraId="0FF46C80" w14:textId="77777777" w:rsidR="00055BF5" w:rsidRDefault="00055BF5" w:rsidP="00055BF5"/>
          <w:p w14:paraId="2EF31B94" w14:textId="77777777" w:rsidR="00055BF5" w:rsidRDefault="00055BF5" w:rsidP="00055BF5"/>
          <w:p w14:paraId="3F75D5A2" w14:textId="77777777" w:rsidR="00055BF5" w:rsidRDefault="00055BF5" w:rsidP="00055BF5">
            <w:r>
              <w:t>5. Valida os dados</w:t>
            </w:r>
          </w:p>
          <w:p w14:paraId="26916BAA" w14:textId="77777777" w:rsidR="00055BF5" w:rsidRDefault="00055BF5" w:rsidP="00055BF5">
            <w:r>
              <w:t>6. Salva no banco de dados</w:t>
            </w:r>
          </w:p>
          <w:p w14:paraId="33DC1AFF" w14:textId="77777777" w:rsidR="00055BF5" w:rsidRDefault="00055BF5" w:rsidP="00055BF5">
            <w:r>
              <w:t>7. Envia mensagem “Cadastrado com sucesso”</w:t>
            </w:r>
          </w:p>
          <w:p w14:paraId="1D2F520F" w14:textId="75812377" w:rsidR="00055BF5" w:rsidRPr="00D40FCB" w:rsidRDefault="00055BF5" w:rsidP="00055BF5">
            <w:r>
              <w:t xml:space="preserve">8. </w:t>
            </w:r>
            <w:r w:rsidR="001660F2">
              <w:t>Redireciona a tela de listagem de clientes</w:t>
            </w:r>
          </w:p>
        </w:tc>
      </w:tr>
      <w:tr w:rsidR="00055BF5" w:rsidRPr="00D40FCB" w14:paraId="5E4F189F" w14:textId="77777777" w:rsidTr="00055BF5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809EAB" w14:textId="77777777" w:rsidR="00055BF5" w:rsidRPr="00D40FCB" w:rsidRDefault="00055BF5" w:rsidP="00055BF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3C954" w14:textId="323610B8" w:rsidR="00055BF5" w:rsidRPr="00D40FCB" w:rsidRDefault="00055BF5" w:rsidP="00055BF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2C2B5F" w14:textId="77777777" w:rsidR="00055BF5" w:rsidRPr="00D40FCB" w:rsidRDefault="00055BF5" w:rsidP="00055BF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C88D51F" w14:textId="77777777" w:rsidR="00055BF5" w:rsidRDefault="00055BF5" w:rsidP="00055BF5">
            <w:r>
              <w:t xml:space="preserve">5. </w:t>
            </w:r>
            <w:r w:rsidRPr="00D40FCB">
              <w:t xml:space="preserve">Caso </w:t>
            </w:r>
            <w:r>
              <w:t>algum campo esteja com formato incorreto exibe mensagem do formato correto.</w:t>
            </w:r>
          </w:p>
          <w:p w14:paraId="6864D888" w14:textId="2458D87B" w:rsidR="00055BF5" w:rsidRDefault="00055BF5" w:rsidP="00055BF5">
            <w:r>
              <w:t xml:space="preserve">6. Caso </w:t>
            </w:r>
            <w:r w:rsidR="00DB32DC">
              <w:t>cliente</w:t>
            </w:r>
            <w:r>
              <w:t xml:space="preserve"> já exista no sistema exibe mensagem de “</w:t>
            </w:r>
            <w:r w:rsidR="00DB32DC">
              <w:t>CPF</w:t>
            </w:r>
            <w:r>
              <w:t xml:space="preserve"> já existente</w:t>
            </w:r>
            <w:r w:rsidR="00DB32DC">
              <w:t xml:space="preserve"> no sistema</w:t>
            </w:r>
            <w:r>
              <w:t>”</w:t>
            </w:r>
            <w:r w:rsidR="00DB32DC">
              <w:t xml:space="preserve"> e retorna a tela de cadastro de cliente.</w:t>
            </w:r>
          </w:p>
          <w:p w14:paraId="7FD3C42D" w14:textId="77777777" w:rsidR="00055BF5" w:rsidRPr="00D40FCB" w:rsidRDefault="00055BF5" w:rsidP="00055BF5"/>
          <w:p w14:paraId="6E0C0600" w14:textId="77777777" w:rsidR="00055BF5" w:rsidRPr="00D40FCB" w:rsidRDefault="00055BF5" w:rsidP="00055BF5"/>
        </w:tc>
      </w:tr>
    </w:tbl>
    <w:p w14:paraId="1B7077E3" w14:textId="77777777" w:rsidR="00DF0EAF" w:rsidRPr="00E156E6" w:rsidRDefault="00E156E6" w:rsidP="00DF0EAF">
      <w:pPr>
        <w:pStyle w:val="Requisito"/>
      </w:pPr>
      <w:r>
        <w:br w:type="page"/>
      </w:r>
      <w:bookmarkStart w:id="73" w:name="_Toc111397933"/>
      <w:r w:rsidR="00DF0EAF">
        <w:lastRenderedPageBreak/>
        <w:t>[RF007] &lt;Editar cliente&gt;</w:t>
      </w:r>
      <w:bookmarkEnd w:id="73"/>
    </w:p>
    <w:tbl>
      <w:tblPr>
        <w:tblW w:w="95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053"/>
      </w:tblGrid>
      <w:tr w:rsidR="006F3E3A" w:rsidRPr="00AB6C99" w14:paraId="4969F915" w14:textId="77777777" w:rsidTr="00DB32DC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B3F710" w14:textId="77777777" w:rsidR="006F3E3A" w:rsidRPr="00AB6C99" w:rsidRDefault="006F3E3A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7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19F21C" w14:textId="77777777" w:rsidR="006F3E3A" w:rsidRPr="00AB6C99" w:rsidRDefault="006F3E3A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Editar cliente</w:t>
            </w:r>
          </w:p>
        </w:tc>
      </w:tr>
      <w:tr w:rsidR="006F3E3A" w:rsidRPr="00D40FCB" w14:paraId="7D2339F8" w14:textId="77777777" w:rsidTr="00DB32DC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857D77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2AE1BE" w14:textId="77777777" w:rsidR="006F3E3A" w:rsidRPr="00D40FCB" w:rsidRDefault="006F3E3A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6F3E3A" w:rsidRPr="00D40FCB" w14:paraId="1D9541CC" w14:textId="77777777" w:rsidTr="00DB32DC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3E5E4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472CFA" w14:textId="77777777" w:rsidR="006F3E3A" w:rsidRPr="00D40FCB" w:rsidRDefault="006F3E3A" w:rsidP="004A3187">
            <w:r>
              <w:t>Um funcionário fará a edição de um cliente no sistema.</w:t>
            </w:r>
          </w:p>
        </w:tc>
      </w:tr>
      <w:tr w:rsidR="006F3E3A" w:rsidRPr="00D40FCB" w14:paraId="4B0D5580" w14:textId="77777777" w:rsidTr="00DB32DC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09F3D3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8F1C20" w14:textId="77777777" w:rsidR="00EB5832" w:rsidRDefault="00EB5832" w:rsidP="00EB5832">
            <w:r>
              <w:t>O funcionário deve estar logado no sistema.</w:t>
            </w:r>
          </w:p>
          <w:p w14:paraId="52DB886B" w14:textId="77777777" w:rsidR="006F3E3A" w:rsidRPr="00D40FCB" w:rsidRDefault="006F3E3A" w:rsidP="004A3187">
            <w:r>
              <w:t>O funcionário deve estar na tela de listagem clientes.</w:t>
            </w:r>
          </w:p>
        </w:tc>
      </w:tr>
      <w:tr w:rsidR="006F3E3A" w:rsidRPr="00D40FCB" w14:paraId="652DFAC9" w14:textId="77777777" w:rsidTr="00DB32DC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95FE2B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449C53" w14:textId="77777777" w:rsidR="006F3E3A" w:rsidRPr="00D40FCB" w:rsidRDefault="006F3E3A" w:rsidP="004A3187"/>
        </w:tc>
      </w:tr>
      <w:tr w:rsidR="006F3E3A" w:rsidRPr="00D40FCB" w14:paraId="33AF868A" w14:textId="77777777" w:rsidTr="00DB32DC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FADAAB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A3B04E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I_Listar</w:t>
            </w:r>
            <w:r w:rsidR="00C14F18">
              <w:rPr>
                <w:b/>
                <w:bCs/>
              </w:rPr>
              <w:t>Cliente</w:t>
            </w:r>
            <w:r w:rsidR="00E9713D">
              <w:rPr>
                <w:b/>
                <w:bCs/>
              </w:rPr>
              <w:t>,</w:t>
            </w:r>
            <w:r w:rsidR="00C14F18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I_</w:t>
            </w:r>
            <w:r w:rsidR="00C14F18">
              <w:rPr>
                <w:b/>
                <w:bCs/>
              </w:rPr>
              <w:t>EditarCliente</w:t>
            </w:r>
          </w:p>
        </w:tc>
      </w:tr>
      <w:tr w:rsidR="006F3E3A" w:rsidRPr="00D40FCB" w14:paraId="2FCE3542" w14:textId="77777777" w:rsidTr="00DB32DC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C92CAE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3F32B" w14:textId="77777777" w:rsidR="006F3E3A" w:rsidRDefault="006F3E3A" w:rsidP="006F3E3A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</w:t>
            </w:r>
            <w:r>
              <w:rPr>
                <w:b/>
                <w:bCs/>
              </w:rPr>
              <w:t>liente</w:t>
            </w:r>
            <w:r w:rsidRPr="00693FF5">
              <w:rPr>
                <w:b/>
                <w:bCs/>
              </w:rPr>
              <w:t>:</w:t>
            </w:r>
          </w:p>
          <w:p w14:paraId="5F547815" w14:textId="66933E36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Nome</w:t>
            </w:r>
            <w:r w:rsidRPr="00693FF5">
              <w:t xml:space="preserve">: </w:t>
            </w:r>
            <w:r>
              <w:t>Deve possuir até 50 caracteres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468FB810" w14:textId="08F846EE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E646F6">
              <w:t>CPF</w:t>
            </w:r>
            <w:r w:rsidR="00E646F6" w:rsidRPr="00693FF5">
              <w:t>:</w:t>
            </w:r>
            <w:r w:rsidR="00E646F6">
              <w:t xml:space="preserve"> Deve obedecer o formato “111.222.333-44”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12951003" w14:textId="4715F683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CNH</w:t>
            </w:r>
            <w:r w:rsidRPr="00693FF5">
              <w:t>:</w:t>
            </w:r>
            <w:r>
              <w:t xml:space="preserve"> Deve possuir 11 caracteres de apenas numeros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7B940087" w14:textId="0686FE41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E646F6">
              <w:t>Telefone</w:t>
            </w:r>
            <w:r w:rsidR="00E646F6" w:rsidRPr="00693FF5">
              <w:t>:</w:t>
            </w:r>
            <w:r w:rsidR="00E646F6">
              <w:t xml:space="preserve"> Deve obedecer o formato de telefone (35)-(91234-5678)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77E53925" w14:textId="5453C159" w:rsidR="006F3E3A" w:rsidRPr="00D40FCB" w:rsidRDefault="006F3E3A" w:rsidP="006F3E3A">
            <w:pPr>
              <w:pStyle w:val="TextoNormal"/>
              <w:ind w:left="0"/>
            </w:pPr>
            <w:r w:rsidRPr="00693FF5">
              <w:t xml:space="preserve">    </w:t>
            </w:r>
            <w:r>
              <w:t>Email</w:t>
            </w:r>
            <w:r w:rsidRPr="00693FF5">
              <w:t>:</w:t>
            </w:r>
            <w:r>
              <w:t xml:space="preserve"> Deve obedecer o formato de email </w:t>
            </w:r>
            <w:hyperlink r:id="rId20" w:history="1">
              <w:r w:rsidR="00DB32DC" w:rsidRPr="00B50A11">
                <w:rPr>
                  <w:rStyle w:val="Hyperlink"/>
                </w:rPr>
                <w:t>x@x.x</w:t>
              </w:r>
            </w:hyperlink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</w:tc>
      </w:tr>
      <w:tr w:rsidR="00DB32DC" w:rsidRPr="00D40FCB" w14:paraId="19CFB131" w14:textId="77777777" w:rsidTr="00DB32DC">
        <w:trPr>
          <w:trHeight w:val="199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DDDF59" w14:textId="77777777" w:rsidR="00DB32DC" w:rsidRPr="00D40FCB" w:rsidRDefault="00DB32DC" w:rsidP="00DB32DC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881594" w14:textId="77777777" w:rsidR="00DB32DC" w:rsidRDefault="00DB32DC" w:rsidP="00DB32DC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4B09653" w14:textId="77777777" w:rsidR="00DB32DC" w:rsidRDefault="00DB32DC" w:rsidP="00DB32DC">
            <w:r>
              <w:t>1. Seleciona a opção editar</w:t>
            </w:r>
          </w:p>
          <w:p w14:paraId="5583B389" w14:textId="77777777" w:rsidR="00DB32DC" w:rsidRDefault="00DB32DC" w:rsidP="00DB32DC"/>
          <w:p w14:paraId="388B7041" w14:textId="77777777" w:rsidR="00DB32DC" w:rsidRDefault="00DB32DC" w:rsidP="00DB32DC"/>
          <w:p w14:paraId="585E2D27" w14:textId="77777777" w:rsidR="00DB32DC" w:rsidRDefault="00DB32DC" w:rsidP="00DB32DC"/>
          <w:p w14:paraId="2FF70C35" w14:textId="77777777" w:rsidR="00DB32DC" w:rsidRDefault="00DB32DC" w:rsidP="00DB32DC">
            <w:r>
              <w:t>4. Altera campos já preenchidos</w:t>
            </w:r>
          </w:p>
          <w:p w14:paraId="339C1B55" w14:textId="77777777" w:rsidR="00DB32DC" w:rsidRDefault="00DB32DC" w:rsidP="00DB32DC">
            <w:r>
              <w:t>5. Clica botão Editar</w:t>
            </w:r>
          </w:p>
          <w:p w14:paraId="06D149B3" w14:textId="77777777" w:rsidR="00DB32DC" w:rsidRPr="00D40FCB" w:rsidRDefault="00DB32DC" w:rsidP="00DB32DC"/>
          <w:p w14:paraId="151479F0" w14:textId="77777777" w:rsidR="00DB32DC" w:rsidRPr="00D40FCB" w:rsidRDefault="00DB32DC" w:rsidP="00DB32DC"/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BF8F3C" w14:textId="77777777" w:rsidR="00DB32DC" w:rsidRDefault="00DB32DC" w:rsidP="00DB32DC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4E6CC5C" w14:textId="77777777" w:rsidR="00DB32DC" w:rsidRDefault="00DB32DC" w:rsidP="00DB32DC"/>
          <w:p w14:paraId="153ABDEA" w14:textId="77777777" w:rsidR="00DB32DC" w:rsidRDefault="00DB32DC" w:rsidP="00DB32DC">
            <w:r>
              <w:t>2. Consulta banco de dados</w:t>
            </w:r>
          </w:p>
          <w:p w14:paraId="09948158" w14:textId="77777777" w:rsidR="00DB32DC" w:rsidRDefault="00DB32DC" w:rsidP="00DB32DC">
            <w:r>
              <w:t>3. Redireciona a tela de edição com campos preenchido.</w:t>
            </w:r>
          </w:p>
          <w:p w14:paraId="2132BD73" w14:textId="77777777" w:rsidR="00DB32DC" w:rsidRDefault="00DB32DC" w:rsidP="00DB32DC"/>
          <w:p w14:paraId="329AAC43" w14:textId="77777777" w:rsidR="00DB32DC" w:rsidRDefault="00DB32DC" w:rsidP="00DB32DC"/>
          <w:p w14:paraId="72CF44C1" w14:textId="77777777" w:rsidR="00DB32DC" w:rsidRDefault="00DB32DC" w:rsidP="00DB32DC"/>
          <w:p w14:paraId="148D85B8" w14:textId="77777777" w:rsidR="00DB32DC" w:rsidRDefault="00DB32DC" w:rsidP="00DB32DC"/>
          <w:p w14:paraId="144FA303" w14:textId="77777777" w:rsidR="00DB32DC" w:rsidRDefault="00DB32DC" w:rsidP="00DB32DC">
            <w:r>
              <w:t>6. Valida os dados</w:t>
            </w:r>
          </w:p>
          <w:p w14:paraId="4E2D6249" w14:textId="77777777" w:rsidR="00DB32DC" w:rsidRDefault="00DB32DC" w:rsidP="00DB32DC">
            <w:r>
              <w:t>7. Salva dados no banco de dados</w:t>
            </w:r>
          </w:p>
          <w:p w14:paraId="3E206D33" w14:textId="5DECE576" w:rsidR="00DB32DC" w:rsidRDefault="00DB32DC" w:rsidP="00DB32DC">
            <w:r>
              <w:t>8. Exibe mensagem de “Editado com sucesso”</w:t>
            </w:r>
          </w:p>
          <w:p w14:paraId="56DA8FE9" w14:textId="10C21124" w:rsidR="00DB32DC" w:rsidRPr="00D40FCB" w:rsidRDefault="00DB32DC" w:rsidP="00DB32DC">
            <w:r>
              <w:t xml:space="preserve">9. Retorna a tela de listagem de </w:t>
            </w:r>
            <w:r w:rsidR="00570548">
              <w:t>clientes</w:t>
            </w:r>
          </w:p>
        </w:tc>
      </w:tr>
      <w:tr w:rsidR="00DB32DC" w:rsidRPr="00D40FCB" w14:paraId="0A74C10A" w14:textId="77777777" w:rsidTr="00DB32DC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CD6C95" w14:textId="77777777" w:rsidR="00DB32DC" w:rsidRPr="00D40FCB" w:rsidRDefault="00DB32DC" w:rsidP="00DB32DC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CB6A6C" w14:textId="68380965" w:rsidR="00DB32DC" w:rsidRPr="00D40FCB" w:rsidRDefault="00DB32DC" w:rsidP="00DB32DC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CD6738" w14:textId="77777777" w:rsidR="00DB32DC" w:rsidRPr="00D40FCB" w:rsidRDefault="00DB32DC" w:rsidP="00DB32DC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AFDAF08" w14:textId="77777777" w:rsidR="00DB32DC" w:rsidRDefault="00DB32DC" w:rsidP="00DB32DC">
            <w:r>
              <w:t xml:space="preserve">6. </w:t>
            </w:r>
            <w:r w:rsidRPr="00D40FCB">
              <w:t xml:space="preserve">Caso </w:t>
            </w:r>
            <w:r>
              <w:t>algum campo esteja com formato incorreto exibe mensagem do formato correto.</w:t>
            </w:r>
          </w:p>
          <w:p w14:paraId="36CDA662" w14:textId="2F4F7085" w:rsidR="00DB32DC" w:rsidRPr="00D40FCB" w:rsidRDefault="00DB32DC" w:rsidP="00DB32DC">
            <w:r>
              <w:t>7. Caso cliente já exista no sistema exibe mensagem de “CPF já existente no sistema” e retorna a tela de Listagem</w:t>
            </w:r>
          </w:p>
        </w:tc>
      </w:tr>
    </w:tbl>
    <w:p w14:paraId="3C1E6264" w14:textId="77777777" w:rsidR="00DF0EAF" w:rsidRPr="00E156E6" w:rsidRDefault="00E156E6" w:rsidP="00DF0EAF">
      <w:pPr>
        <w:pStyle w:val="Requisito"/>
      </w:pPr>
      <w:r>
        <w:br w:type="page"/>
      </w:r>
      <w:bookmarkStart w:id="74" w:name="_Toc111397934"/>
      <w:r w:rsidR="00DF0EAF">
        <w:lastRenderedPageBreak/>
        <w:t>[RF008] &lt;Excluir cliente&gt;</w:t>
      </w:r>
      <w:bookmarkEnd w:id="74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C1A78" w:rsidRPr="00AB6C99" w14:paraId="2D2B1DB3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B17449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8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C70C2E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cliente</w:t>
            </w:r>
          </w:p>
        </w:tc>
      </w:tr>
      <w:tr w:rsidR="005C1A78" w:rsidRPr="00D40FCB" w14:paraId="6D7F10DE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1F1F76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06DDFD" w14:textId="77777777" w:rsidR="005C1A78" w:rsidRPr="00D40FCB" w:rsidRDefault="005C1A78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C1A78" w:rsidRPr="00D40FCB" w14:paraId="7346965F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B70C4F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600FB0" w14:textId="77777777" w:rsidR="005C1A78" w:rsidRPr="00D40FCB" w:rsidRDefault="005C1A78" w:rsidP="004A3187">
            <w:r>
              <w:t>Um funcionário fará a exclusão de um cliente do sistema.</w:t>
            </w:r>
          </w:p>
        </w:tc>
      </w:tr>
      <w:tr w:rsidR="005C1A78" w:rsidRPr="00D40FCB" w14:paraId="2F7046CE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03A6A1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B9A802" w14:textId="77777777" w:rsidR="00EB5832" w:rsidRDefault="00EB5832" w:rsidP="00EB5832">
            <w:r>
              <w:t>O funcionário deve estar logado no sistema.</w:t>
            </w:r>
          </w:p>
          <w:p w14:paraId="051C72E4" w14:textId="77777777" w:rsidR="005C1A78" w:rsidRPr="00D40FCB" w:rsidRDefault="005C1A78" w:rsidP="004A3187">
            <w:r>
              <w:t>O funcionário deve estar na tela de listagem de clientes.</w:t>
            </w:r>
          </w:p>
        </w:tc>
      </w:tr>
      <w:tr w:rsidR="005C1A78" w:rsidRPr="00D40FCB" w14:paraId="7A2F5111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592C99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10A24D" w14:textId="77777777" w:rsidR="005C1A78" w:rsidRPr="00D40FCB" w:rsidRDefault="005C1A78" w:rsidP="004A3187"/>
        </w:tc>
      </w:tr>
      <w:tr w:rsidR="005C1A78" w:rsidRPr="00D40FCB" w14:paraId="0B85BE0C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45F077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26BF4E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I_ListarCliente</w:t>
            </w:r>
          </w:p>
        </w:tc>
      </w:tr>
      <w:tr w:rsidR="005C1A78" w:rsidRPr="00D40FCB" w14:paraId="2EABF5F1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D89A5E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A6D0FB" w14:textId="77777777" w:rsidR="005C1A78" w:rsidRPr="00D40FCB" w:rsidRDefault="005C1A78" w:rsidP="004A3187">
            <w:pPr>
              <w:pStyle w:val="TextoNormal"/>
              <w:ind w:left="261"/>
            </w:pPr>
          </w:p>
        </w:tc>
      </w:tr>
      <w:tr w:rsidR="00A8287A" w:rsidRPr="00D40FCB" w14:paraId="3E064C4F" w14:textId="77777777" w:rsidTr="00A8287A">
        <w:trPr>
          <w:trHeight w:val="1715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06E057" w14:textId="77777777" w:rsidR="00A8287A" w:rsidRPr="00D40FCB" w:rsidRDefault="00A8287A" w:rsidP="00A8287A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0FEDC9" w14:textId="77777777" w:rsidR="00A8287A" w:rsidRDefault="00A8287A" w:rsidP="00A8287A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8C746E4" w14:textId="7E21F23C" w:rsidR="00A8287A" w:rsidRPr="00D40FCB" w:rsidRDefault="00A8287A" w:rsidP="00A8287A">
            <w:r>
              <w:t>1. Seleciona a opção Deletar do carro que será excluído.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D57E89" w14:textId="77777777" w:rsidR="00A8287A" w:rsidRDefault="00A8287A" w:rsidP="00A8287A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564279D" w14:textId="77777777" w:rsidR="00A8287A" w:rsidRDefault="00A8287A" w:rsidP="00A8287A"/>
          <w:p w14:paraId="6E505D57" w14:textId="77777777" w:rsidR="00A8287A" w:rsidRDefault="00A8287A" w:rsidP="00A8287A"/>
          <w:p w14:paraId="1C19D25C" w14:textId="77777777" w:rsidR="00A8287A" w:rsidRDefault="00A8287A" w:rsidP="00A8287A"/>
          <w:p w14:paraId="25A7E1B9" w14:textId="77777777" w:rsidR="00A8287A" w:rsidRDefault="00A8287A" w:rsidP="00A8287A">
            <w:r>
              <w:t>2. Remove dados do banco de dados</w:t>
            </w:r>
          </w:p>
          <w:p w14:paraId="348B48EE" w14:textId="77777777" w:rsidR="00A8287A" w:rsidRDefault="00A8287A" w:rsidP="00A8287A">
            <w:r>
              <w:t>3. Exibe mensagem “Deletado com sucesso”</w:t>
            </w:r>
          </w:p>
          <w:p w14:paraId="33D64448" w14:textId="565D1A81" w:rsidR="00A8287A" w:rsidRPr="005C1A78" w:rsidRDefault="00A8287A" w:rsidP="00A8287A">
            <w:pPr>
              <w:rPr>
                <w:u w:val="single"/>
              </w:rPr>
            </w:pPr>
            <w:r>
              <w:t>4. Retorna a tela de listagem de clientes</w:t>
            </w:r>
          </w:p>
        </w:tc>
      </w:tr>
      <w:tr w:rsidR="00A8287A" w:rsidRPr="00D40FCB" w14:paraId="6CD62035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AA377D" w14:textId="77777777" w:rsidR="00A8287A" w:rsidRPr="00D40FCB" w:rsidRDefault="00A8287A" w:rsidP="00A8287A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1F6026" w14:textId="04016893" w:rsidR="00A8287A" w:rsidRPr="00D40FCB" w:rsidRDefault="00A8287A" w:rsidP="00A8287A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159084" w14:textId="77777777" w:rsidR="00A8287A" w:rsidRPr="00D40FCB" w:rsidRDefault="00A8287A" w:rsidP="00A8287A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755EBDF" w14:textId="605D2E65" w:rsidR="00A8287A" w:rsidRDefault="00A8287A" w:rsidP="00A8287A">
            <w:r>
              <w:t>2</w:t>
            </w:r>
            <w:r w:rsidRPr="00D40FCB">
              <w:t xml:space="preserve">. Caso </w:t>
            </w:r>
            <w:r>
              <w:t>o cliente esteja com um aluguel</w:t>
            </w:r>
            <w:r w:rsidR="008810ED">
              <w:t xml:space="preserve"> em andamento </w:t>
            </w:r>
            <w:r>
              <w:t>envia mensagem de erro “</w:t>
            </w:r>
            <w:r w:rsidR="008810ED">
              <w:t>Cliente</w:t>
            </w:r>
            <w:r>
              <w:t xml:space="preserve"> </w:t>
            </w:r>
            <w:r w:rsidR="008D43BA">
              <w:t xml:space="preserve">com </w:t>
            </w:r>
            <w:r>
              <w:t>aluguel</w:t>
            </w:r>
            <w:r w:rsidR="008D43BA">
              <w:t xml:space="preserve"> em andamento</w:t>
            </w:r>
            <w:r>
              <w:t xml:space="preserve">” e retorna a listagem de </w:t>
            </w:r>
            <w:r w:rsidR="00F37A1E">
              <w:t>clientes</w:t>
            </w:r>
            <w:r>
              <w:t>.</w:t>
            </w:r>
          </w:p>
          <w:p w14:paraId="6646B4A2" w14:textId="77777777" w:rsidR="00A8287A" w:rsidRPr="00D40FCB" w:rsidRDefault="00A8287A" w:rsidP="00A8287A"/>
          <w:p w14:paraId="4CC997EC" w14:textId="77777777" w:rsidR="00A8287A" w:rsidRPr="00D40FCB" w:rsidRDefault="00A8287A" w:rsidP="00A8287A"/>
        </w:tc>
      </w:tr>
    </w:tbl>
    <w:p w14:paraId="6D9E8B89" w14:textId="77777777" w:rsidR="00DF0EAF" w:rsidRDefault="00DF0EAF" w:rsidP="00DF0EAF">
      <w:pPr>
        <w:pStyle w:val="Requisito"/>
      </w:pPr>
    </w:p>
    <w:p w14:paraId="765BF164" w14:textId="77777777" w:rsidR="00364AAD" w:rsidRPr="00E156E6" w:rsidRDefault="00DF0EAF" w:rsidP="00364AAD">
      <w:pPr>
        <w:pStyle w:val="Requisito"/>
      </w:pPr>
      <w:r>
        <w:br w:type="page"/>
      </w:r>
      <w:bookmarkStart w:id="75" w:name="_Toc111397935"/>
      <w:r w:rsidR="00364AAD">
        <w:lastRenderedPageBreak/>
        <w:t>[RF009] &lt;Listar clientes&gt;</w:t>
      </w:r>
      <w:bookmarkEnd w:id="75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C1A78" w:rsidRPr="00AB6C99" w14:paraId="2F15F5D4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487573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 w:rsidR="001C08EE">
              <w:rPr>
                <w:b/>
                <w:bCs/>
                <w:color w:val="FFFFFF"/>
                <w:sz w:val="24"/>
                <w:szCs w:val="24"/>
              </w:rPr>
              <w:t>9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CE9AD0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clientes</w:t>
            </w:r>
          </w:p>
        </w:tc>
      </w:tr>
      <w:tr w:rsidR="005C1A78" w:rsidRPr="00D40FCB" w14:paraId="6385F45A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849ECD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CD280B" w14:textId="77777777" w:rsidR="005C1A78" w:rsidRPr="00D40FCB" w:rsidRDefault="005C1A78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C1A78" w:rsidRPr="00D40FCB" w14:paraId="21CB1E10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FC100A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002652" w14:textId="77777777" w:rsidR="005C1A78" w:rsidRPr="00D40FCB" w:rsidRDefault="005C1A78" w:rsidP="004A3187">
            <w:r>
              <w:t>Um funcionário fará a listagem de clientes do sistema.</w:t>
            </w:r>
          </w:p>
        </w:tc>
      </w:tr>
      <w:tr w:rsidR="005C1A78" w:rsidRPr="00D40FCB" w14:paraId="636283FC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4D1279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FE6113" w14:textId="77777777" w:rsidR="00EB5832" w:rsidRDefault="00EB5832" w:rsidP="00EB5832">
            <w:r>
              <w:t>O funcionário deve estar logado no sistema.</w:t>
            </w:r>
          </w:p>
          <w:p w14:paraId="0FCA6A73" w14:textId="77777777" w:rsidR="005C1A78" w:rsidRPr="00D40FCB" w:rsidRDefault="005C1A78" w:rsidP="004A3187">
            <w:r>
              <w:t>O funcionário deve estar na tela de clientes.</w:t>
            </w:r>
          </w:p>
        </w:tc>
      </w:tr>
      <w:tr w:rsidR="005C1A78" w:rsidRPr="00D40FCB" w14:paraId="4CAD8C90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6E3BF4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FEDE94" w14:textId="77777777" w:rsidR="005C1A78" w:rsidRPr="00D40FCB" w:rsidRDefault="005C1A78" w:rsidP="004A3187">
            <w:r>
              <w:t>A tela do sistema será a de listagem de clientes.</w:t>
            </w:r>
          </w:p>
        </w:tc>
      </w:tr>
      <w:tr w:rsidR="005C1A78" w:rsidRPr="00D40FCB" w14:paraId="33355A6C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F63E04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B5EC41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</w:t>
            </w:r>
            <w:r w:rsidR="00C343E6">
              <w:rPr>
                <w:b/>
                <w:bCs/>
              </w:rPr>
              <w:t>Tela</w:t>
            </w:r>
            <w:r>
              <w:rPr>
                <w:b/>
                <w:bCs/>
              </w:rPr>
              <w:t>Cliente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I_ListarCliente</w:t>
            </w:r>
          </w:p>
        </w:tc>
      </w:tr>
      <w:tr w:rsidR="005C1A78" w:rsidRPr="00D40FCB" w14:paraId="6ABF9FB9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DAAECA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702ECA" w14:textId="77777777" w:rsidR="005C1A78" w:rsidRPr="00D40FCB" w:rsidRDefault="005C1A78" w:rsidP="004A3187">
            <w:pPr>
              <w:pStyle w:val="TextoNormal"/>
              <w:ind w:left="261"/>
            </w:pPr>
          </w:p>
        </w:tc>
      </w:tr>
      <w:tr w:rsidR="008810ED" w:rsidRPr="00D40FCB" w14:paraId="14F58685" w14:textId="77777777" w:rsidTr="004A318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F59B8" w14:textId="77777777" w:rsidR="008810ED" w:rsidRPr="00D40FCB" w:rsidRDefault="008810ED" w:rsidP="008810ED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4788C0" w14:textId="77777777" w:rsidR="008810ED" w:rsidRDefault="008810ED" w:rsidP="008810ED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D560424" w14:textId="77777777" w:rsidR="008810ED" w:rsidRDefault="008810ED" w:rsidP="008810ED">
            <w:r>
              <w:t>1. Seleciona opção de listar carros</w:t>
            </w:r>
          </w:p>
          <w:p w14:paraId="7CD7ED0A" w14:textId="77777777" w:rsidR="008810ED" w:rsidRPr="00D40FCB" w:rsidRDefault="008810ED" w:rsidP="008810ED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FCF676" w14:textId="77777777" w:rsidR="008810ED" w:rsidRDefault="008810ED" w:rsidP="008810ED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C87F04C" w14:textId="77777777" w:rsidR="008810ED" w:rsidRDefault="008810ED" w:rsidP="008810ED"/>
          <w:p w14:paraId="161A6EE0" w14:textId="77777777" w:rsidR="008810ED" w:rsidRDefault="008810ED" w:rsidP="008810ED"/>
          <w:p w14:paraId="0F1C43FF" w14:textId="77777777" w:rsidR="008810ED" w:rsidRDefault="008810ED" w:rsidP="008810ED">
            <w:r>
              <w:t>2. Consulta banco de dados</w:t>
            </w:r>
          </w:p>
          <w:p w14:paraId="59AB1FF3" w14:textId="25401257" w:rsidR="008810ED" w:rsidRPr="00D40FCB" w:rsidRDefault="008810ED" w:rsidP="008810ED">
            <w:r>
              <w:t>3. Exibe a tela com a listagem de clientes do sistema</w:t>
            </w:r>
          </w:p>
        </w:tc>
      </w:tr>
      <w:tr w:rsidR="008810ED" w:rsidRPr="00D40FCB" w14:paraId="19BA19EB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365C9B" w14:textId="77777777" w:rsidR="008810ED" w:rsidRPr="00D40FCB" w:rsidRDefault="008810ED" w:rsidP="008810ED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8B7A4F" w14:textId="7BC0EA98" w:rsidR="008810ED" w:rsidRPr="00D40FCB" w:rsidRDefault="008810ED" w:rsidP="008810ED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F4B3B1" w14:textId="77777777" w:rsidR="008810ED" w:rsidRPr="00D40FCB" w:rsidRDefault="008810ED" w:rsidP="008810ED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AF8113C" w14:textId="77777777" w:rsidR="008810ED" w:rsidRPr="00D40FCB" w:rsidRDefault="008810ED" w:rsidP="008810ED"/>
        </w:tc>
      </w:tr>
    </w:tbl>
    <w:p w14:paraId="13810E3C" w14:textId="77777777" w:rsidR="00DF0EAF" w:rsidRDefault="00DF0EAF"/>
    <w:p w14:paraId="590BE0AC" w14:textId="77777777" w:rsidR="00DF0EAF" w:rsidRDefault="00DF0EAF">
      <w:r>
        <w:br w:type="page"/>
      </w:r>
    </w:p>
    <w:p w14:paraId="37B70E43" w14:textId="77777777" w:rsidR="005B7290" w:rsidRPr="00E156E6" w:rsidRDefault="005B7290" w:rsidP="005B7290">
      <w:pPr>
        <w:pStyle w:val="Requisito"/>
      </w:pPr>
      <w:bookmarkStart w:id="76" w:name="_Toc111397936"/>
      <w:r>
        <w:t>[RF010] &lt;</w:t>
      </w:r>
      <w:r w:rsidR="00FF67B6">
        <w:t>Cadastrar aluguel</w:t>
      </w:r>
      <w:r>
        <w:t>&gt;</w:t>
      </w:r>
      <w:bookmarkEnd w:id="76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72DC5AEF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AAE9C6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>
              <w:rPr>
                <w:b/>
                <w:bCs/>
                <w:color w:val="FFFFFF"/>
                <w:sz w:val="24"/>
                <w:szCs w:val="24"/>
              </w:rPr>
              <w:t>10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D704B5" w14:textId="77777777" w:rsidR="005B7290" w:rsidRPr="00AB6C99" w:rsidRDefault="00FF67B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aluguel</w:t>
            </w:r>
          </w:p>
        </w:tc>
      </w:tr>
      <w:tr w:rsidR="005B7290" w:rsidRPr="00D40FCB" w14:paraId="092AFCF4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99721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BAD285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B7290" w:rsidRPr="00D40FCB" w14:paraId="5BCF2CFF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36DECD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0E4739" w14:textId="77777777" w:rsidR="005B7290" w:rsidRPr="00D40FCB" w:rsidRDefault="005B7290">
            <w:r>
              <w:t xml:space="preserve">Um funcionário fará o </w:t>
            </w:r>
            <w:r w:rsidR="005C1A78">
              <w:t>aluguel de um carro</w:t>
            </w:r>
            <w:r>
              <w:t>.</w:t>
            </w:r>
          </w:p>
        </w:tc>
      </w:tr>
      <w:tr w:rsidR="005B7290" w:rsidRPr="00D40FCB" w14:paraId="4E9FE271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FE23EE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2E53E8" w14:textId="77777777" w:rsidR="00EB5832" w:rsidRDefault="00EB5832" w:rsidP="00EB5832">
            <w:r>
              <w:t>O funcionário deve estar logado no sistema.</w:t>
            </w:r>
          </w:p>
          <w:p w14:paraId="71B52D83" w14:textId="77777777" w:rsidR="005B7290" w:rsidRPr="00D40FCB" w:rsidRDefault="005B7290">
            <w:r>
              <w:t xml:space="preserve">O funcionário deve estar na tela de </w:t>
            </w:r>
            <w:r w:rsidR="005C1A78">
              <w:t>listagem de carros</w:t>
            </w:r>
            <w:r>
              <w:t>.</w:t>
            </w:r>
          </w:p>
        </w:tc>
      </w:tr>
      <w:tr w:rsidR="005B7290" w:rsidRPr="00D40FCB" w14:paraId="4137BB73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BED99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AEA689" w14:textId="77777777" w:rsidR="005B7290" w:rsidRPr="00D40FCB" w:rsidRDefault="005B7290"/>
        </w:tc>
      </w:tr>
      <w:tr w:rsidR="005B7290" w:rsidRPr="00D40FCB" w14:paraId="342309AF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1EF0EA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0CF515" w14:textId="45D7DBDB" w:rsidR="005B7290" w:rsidRPr="00D40FCB" w:rsidRDefault="00817E37">
            <w:pPr>
              <w:rPr>
                <w:b/>
                <w:bCs/>
              </w:rPr>
            </w:pPr>
            <w:r>
              <w:rPr>
                <w:b/>
                <w:bCs/>
              </w:rPr>
              <w:t>I_ListarCarro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I_</w:t>
            </w:r>
            <w:r w:rsidR="00C343E6">
              <w:rPr>
                <w:b/>
                <w:bCs/>
              </w:rPr>
              <w:t>CadastrarAluguel</w:t>
            </w:r>
            <w:r w:rsidR="00015464">
              <w:rPr>
                <w:b/>
                <w:bCs/>
              </w:rPr>
              <w:t>, I_ListarAlugueis</w:t>
            </w:r>
          </w:p>
        </w:tc>
      </w:tr>
      <w:tr w:rsidR="005B7290" w:rsidRPr="00D40FCB" w14:paraId="4BCC86E2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375D5C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0563A5" w14:textId="19A585A4" w:rsidR="005B7290" w:rsidRPr="00D40FCB" w:rsidRDefault="00CB1B86">
            <w:pPr>
              <w:pStyle w:val="TextoNormal"/>
              <w:ind w:left="261"/>
            </w:pPr>
            <w:r>
              <w:t>CPF</w:t>
            </w:r>
            <w:r w:rsidRPr="00693FF5">
              <w:t>:</w:t>
            </w:r>
            <w:r>
              <w:t xml:space="preserve"> Deve obedecer o formato “111.222.333-44”</w:t>
            </w:r>
            <w:r w:rsidR="00BE6107">
              <w:t xml:space="preserve"> - </w:t>
            </w:r>
            <w:r w:rsidR="00BE6107" w:rsidRPr="00BE6107">
              <w:rPr>
                <w:b/>
                <w:bCs/>
              </w:rPr>
              <w:t>Obrigatório</w:t>
            </w:r>
          </w:p>
        </w:tc>
      </w:tr>
      <w:tr w:rsidR="005B7290" w:rsidRPr="00D40FCB" w14:paraId="3A45F561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F730F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CDA997" w14:textId="77777777" w:rsidR="005B7290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4EFE6F7" w14:textId="2EBA4CA0" w:rsidR="005B7290" w:rsidRDefault="005B7290">
            <w:r>
              <w:t xml:space="preserve">1. </w:t>
            </w:r>
            <w:r w:rsidR="0044401B">
              <w:t xml:space="preserve">Seleciona a </w:t>
            </w:r>
            <w:r w:rsidR="00015464">
              <w:t>opção alugar</w:t>
            </w:r>
            <w:r w:rsidR="00BE6107">
              <w:t xml:space="preserve"> no carro listado.</w:t>
            </w:r>
          </w:p>
          <w:p w14:paraId="0C15F81D" w14:textId="77777777" w:rsidR="00015464" w:rsidRDefault="00015464"/>
          <w:p w14:paraId="0BDDACE8" w14:textId="77777777" w:rsidR="0044401B" w:rsidRDefault="00015464">
            <w:r>
              <w:t>3</w:t>
            </w:r>
            <w:r w:rsidR="005B7290">
              <w:t xml:space="preserve">. </w:t>
            </w:r>
            <w:r w:rsidR="0044401B">
              <w:t>Adiciona dados para o aluguel</w:t>
            </w:r>
          </w:p>
          <w:p w14:paraId="727C632D" w14:textId="33EE12A4" w:rsidR="00015464" w:rsidRPr="00D40FCB" w:rsidRDefault="00015464">
            <w:r>
              <w:t>4. Clica botão confirmar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F5A032" w14:textId="77777777" w:rsidR="005B7290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20F78E6" w14:textId="77777777" w:rsidR="005B7290" w:rsidRDefault="005B7290"/>
          <w:p w14:paraId="569E0E7B" w14:textId="190C65E6" w:rsidR="005B7290" w:rsidRDefault="005B7290"/>
          <w:p w14:paraId="0BADF330" w14:textId="0FB3C06D" w:rsidR="00015464" w:rsidRDefault="00015464">
            <w:r>
              <w:t>2. Redireciona a tela de cadastrar aluguel</w:t>
            </w:r>
          </w:p>
          <w:p w14:paraId="089E7980" w14:textId="77777777" w:rsidR="0044401B" w:rsidRDefault="0044401B"/>
          <w:p w14:paraId="42A7DDCB" w14:textId="3C1A719D" w:rsidR="0044401B" w:rsidRDefault="0044401B"/>
          <w:p w14:paraId="5D85658E" w14:textId="77777777" w:rsidR="00015464" w:rsidRDefault="00015464"/>
          <w:p w14:paraId="3CF49AB9" w14:textId="4F4E47E2" w:rsidR="005B7290" w:rsidRDefault="00015464">
            <w:r>
              <w:t>5</w:t>
            </w:r>
            <w:r w:rsidR="005B7290">
              <w:t xml:space="preserve">. </w:t>
            </w:r>
            <w:r>
              <w:t>Valida os dados</w:t>
            </w:r>
          </w:p>
          <w:p w14:paraId="0EE08D37" w14:textId="77777777" w:rsidR="005B7290" w:rsidRDefault="005B7290">
            <w:r>
              <w:t xml:space="preserve">4. </w:t>
            </w:r>
            <w:r w:rsidR="0044401B">
              <w:t>Exibe mensagem de “Aluguel concluído com sucesso”</w:t>
            </w:r>
          </w:p>
          <w:p w14:paraId="579640EF" w14:textId="497859D3" w:rsidR="0044401B" w:rsidRPr="00D40FCB" w:rsidRDefault="0044401B">
            <w:r>
              <w:t xml:space="preserve">5. </w:t>
            </w:r>
            <w:r w:rsidR="002C0F87">
              <w:t>Redireciona</w:t>
            </w:r>
            <w:r>
              <w:t xml:space="preserve"> tela de listagem de </w:t>
            </w:r>
            <w:r w:rsidR="00015464">
              <w:t>alugueis</w:t>
            </w:r>
            <w:r>
              <w:t>.</w:t>
            </w:r>
          </w:p>
        </w:tc>
      </w:tr>
      <w:tr w:rsidR="005B7290" w:rsidRPr="00D40FCB" w14:paraId="31D87B5B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E35AF0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2474B7" w14:textId="77777777" w:rsidR="005B7290" w:rsidRPr="00D40FCB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9E6DEA" w14:textId="77777777" w:rsidR="005B7290" w:rsidRPr="00D40FCB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2EB9741" w14:textId="66CF1DFE" w:rsidR="005B7290" w:rsidRDefault="00015464" w:rsidP="0044401B">
            <w:r>
              <w:t>4(a)</w:t>
            </w:r>
            <w:r w:rsidR="0044401B">
              <w:t xml:space="preserve">. Caso CPF não seja encontrado, envia mensagem </w:t>
            </w:r>
            <w:r w:rsidR="00185CFA">
              <w:t>“Não existe cliente com CPF informado</w:t>
            </w:r>
            <w:r w:rsidR="0044401B">
              <w:t>”</w:t>
            </w:r>
            <w:r>
              <w:t xml:space="preserve"> e retorna a listagem de carros</w:t>
            </w:r>
          </w:p>
          <w:p w14:paraId="7A810014" w14:textId="2A9253A8" w:rsidR="00015464" w:rsidRDefault="00015464" w:rsidP="0044401B">
            <w:r>
              <w:t>4(b). Caso carro já esteja alugado, envia mensagem “Carro com aluguel em andamento” e retorna a listagem de carros</w:t>
            </w:r>
          </w:p>
          <w:p w14:paraId="43166C02" w14:textId="77777777" w:rsidR="005B7290" w:rsidRPr="00D40FCB" w:rsidRDefault="005B7290"/>
          <w:p w14:paraId="4E3A68EF" w14:textId="77777777" w:rsidR="005B7290" w:rsidRPr="00D40FCB" w:rsidRDefault="005B7290"/>
        </w:tc>
      </w:tr>
    </w:tbl>
    <w:p w14:paraId="5901266D" w14:textId="77777777" w:rsidR="00DF0EAF" w:rsidRDefault="00DF0EAF">
      <w:r>
        <w:br w:type="page"/>
      </w:r>
    </w:p>
    <w:p w14:paraId="1C2C11AB" w14:textId="77777777" w:rsidR="005B7290" w:rsidRPr="00E156E6" w:rsidRDefault="005B7290" w:rsidP="005B7290">
      <w:pPr>
        <w:pStyle w:val="Requisito"/>
      </w:pPr>
      <w:bookmarkStart w:id="77" w:name="_Toc111397937"/>
      <w:r>
        <w:t>[RF011] &lt;</w:t>
      </w:r>
      <w:r w:rsidR="003C1E36">
        <w:t>Concluir aluguel</w:t>
      </w:r>
      <w:r>
        <w:t>&gt;</w:t>
      </w:r>
      <w:bookmarkEnd w:id="77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5ED54588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AEA071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 w:rsidR="003C1E36">
              <w:rPr>
                <w:b/>
                <w:bCs/>
                <w:color w:val="FFFFFF"/>
                <w:sz w:val="24"/>
                <w:szCs w:val="24"/>
              </w:rPr>
              <w:t>11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4DE84B" w14:textId="77777777" w:rsidR="005B7290" w:rsidRPr="00AB6C99" w:rsidRDefault="003C1E3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Concluir aluguel</w:t>
            </w:r>
          </w:p>
        </w:tc>
      </w:tr>
      <w:tr w:rsidR="005B7290" w:rsidRPr="00D40FCB" w14:paraId="688EEA2E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D96CC4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2E7D6F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B7290" w:rsidRPr="00D40FCB" w14:paraId="3A978302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BAE544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FA3387" w14:textId="77777777" w:rsidR="005B7290" w:rsidRPr="00D40FCB" w:rsidRDefault="005B7290">
            <w:r>
              <w:t xml:space="preserve">Um funcionário </w:t>
            </w:r>
            <w:r w:rsidR="00817E37">
              <w:t>concluirá o aluguel de um carro</w:t>
            </w:r>
            <w:r>
              <w:t>.</w:t>
            </w:r>
          </w:p>
        </w:tc>
      </w:tr>
      <w:tr w:rsidR="005B7290" w:rsidRPr="00D40FCB" w14:paraId="3939D3B2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89A9B5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6C7EA9" w14:textId="77777777" w:rsidR="00EB5832" w:rsidRDefault="00EB5832" w:rsidP="00EB5832">
            <w:r>
              <w:t>O funcionário deve estar logado no sistema.</w:t>
            </w:r>
          </w:p>
          <w:p w14:paraId="7940779E" w14:textId="77777777" w:rsidR="005B7290" w:rsidRPr="00D40FCB" w:rsidRDefault="005B7290">
            <w:r>
              <w:t xml:space="preserve">O funcionário deve estar na tela de </w:t>
            </w:r>
            <w:r w:rsidR="00817E37">
              <w:t>listagem de alugueis</w:t>
            </w:r>
            <w:r>
              <w:t>.</w:t>
            </w:r>
          </w:p>
        </w:tc>
      </w:tr>
      <w:tr w:rsidR="005B7290" w:rsidRPr="00D40FCB" w14:paraId="08C9AE31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7B31B2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2E784B" w14:textId="77777777" w:rsidR="005B7290" w:rsidRPr="00D40FCB" w:rsidRDefault="005B7290"/>
        </w:tc>
      </w:tr>
      <w:tr w:rsidR="005B7290" w:rsidRPr="00D40FCB" w14:paraId="42751499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2C3237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8F4C77" w14:textId="77777777" w:rsidR="005B7290" w:rsidRPr="00D40FCB" w:rsidRDefault="00817E37">
            <w:pPr>
              <w:rPr>
                <w:b/>
                <w:bCs/>
              </w:rPr>
            </w:pPr>
            <w:r>
              <w:rPr>
                <w:b/>
                <w:bCs/>
              </w:rPr>
              <w:t>I_ListarAlugue</w:t>
            </w:r>
            <w:r w:rsidR="006B3784">
              <w:rPr>
                <w:b/>
                <w:bCs/>
              </w:rPr>
              <w:t>l</w:t>
            </w:r>
          </w:p>
        </w:tc>
      </w:tr>
      <w:tr w:rsidR="005B7290" w:rsidRPr="00D40FCB" w14:paraId="1F3BFF8B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A4013C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D0117E" w14:textId="77777777" w:rsidR="005B7290" w:rsidRPr="00D40FCB" w:rsidRDefault="005B7290">
            <w:pPr>
              <w:pStyle w:val="TextoNormal"/>
              <w:ind w:left="261"/>
            </w:pPr>
          </w:p>
        </w:tc>
      </w:tr>
      <w:tr w:rsidR="005B7290" w:rsidRPr="00D40FCB" w14:paraId="4CBCEC0A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C73922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E7ABB1" w14:textId="77777777" w:rsidR="005B7290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135D0C9" w14:textId="1C4C1211" w:rsidR="005B7290" w:rsidRPr="00D40FCB" w:rsidRDefault="005B7290" w:rsidP="00015464">
            <w:r>
              <w:t xml:space="preserve">1. </w:t>
            </w:r>
            <w:r w:rsidR="00015464">
              <w:t>Clica no botão finalizar do aluguel</w:t>
            </w:r>
            <w:r w:rsidR="00151592">
              <w:t xml:space="preserve"> escolhido da listagem.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793B9" w14:textId="77777777" w:rsidR="005B7290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A0AFED7" w14:textId="77777777" w:rsidR="005B7290" w:rsidRDefault="005B7290"/>
          <w:p w14:paraId="12DF67C2" w14:textId="77777777" w:rsidR="005B7290" w:rsidRDefault="005B7290"/>
          <w:p w14:paraId="1F9C3573" w14:textId="77777777" w:rsidR="00817E37" w:rsidRDefault="00817E37"/>
          <w:p w14:paraId="19A796C8" w14:textId="6997C312" w:rsidR="00151592" w:rsidRDefault="00015464">
            <w:r>
              <w:t>2</w:t>
            </w:r>
            <w:r w:rsidR="005B7290">
              <w:t xml:space="preserve">. </w:t>
            </w:r>
            <w:r w:rsidR="00151592">
              <w:t>Altera dados no banco de dados</w:t>
            </w:r>
          </w:p>
          <w:p w14:paraId="1A27F1E5" w14:textId="335CBBB9" w:rsidR="00817E37" w:rsidRDefault="00151592">
            <w:r>
              <w:t>3</w:t>
            </w:r>
            <w:r w:rsidR="00817E37">
              <w:t>. Exibe mensagem de “Aluguel finalizado com sucesso”</w:t>
            </w:r>
          </w:p>
          <w:p w14:paraId="09779C89" w14:textId="6019B9BB" w:rsidR="005B7290" w:rsidRPr="00D40FCB" w:rsidRDefault="00817E37">
            <w:r>
              <w:t>5</w:t>
            </w:r>
            <w:r w:rsidR="005B7290">
              <w:t xml:space="preserve">. </w:t>
            </w:r>
            <w:r w:rsidR="00151592">
              <w:t>Retorna</w:t>
            </w:r>
            <w:r w:rsidR="005B7290">
              <w:t xml:space="preserve"> tela </w:t>
            </w:r>
            <w:r>
              <w:t xml:space="preserve">de listagem </w:t>
            </w:r>
            <w:r w:rsidR="007F2342">
              <w:t>de alugueis</w:t>
            </w:r>
          </w:p>
        </w:tc>
      </w:tr>
      <w:tr w:rsidR="005B7290" w:rsidRPr="00D40FCB" w14:paraId="4313D749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B8254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7B1957" w14:textId="77777777" w:rsidR="005B7290" w:rsidRPr="00D40FCB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8804CF" w14:textId="77777777" w:rsidR="005B7290" w:rsidRPr="00D40FCB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F2D49BF" w14:textId="34CF55AA" w:rsidR="005B7290" w:rsidRPr="00D40FCB" w:rsidRDefault="007F2342">
            <w:r>
              <w:t>2. Caso o aluguel já tenha sido finalizado envia mensagem “Aluguel já estava finalizado”</w:t>
            </w:r>
          </w:p>
          <w:p w14:paraId="67730857" w14:textId="77777777" w:rsidR="005B7290" w:rsidRPr="00D40FCB" w:rsidRDefault="005B7290"/>
        </w:tc>
      </w:tr>
    </w:tbl>
    <w:p w14:paraId="6B36D1A6" w14:textId="77777777" w:rsidR="00DF0EAF" w:rsidRDefault="00DF0EAF">
      <w:r>
        <w:br w:type="page"/>
      </w:r>
    </w:p>
    <w:p w14:paraId="3115CE1C" w14:textId="77777777" w:rsidR="005B7290" w:rsidRPr="00E156E6" w:rsidRDefault="005B7290" w:rsidP="005B7290">
      <w:pPr>
        <w:pStyle w:val="Requisito"/>
      </w:pPr>
      <w:bookmarkStart w:id="78" w:name="_Toc111397938"/>
      <w:r>
        <w:t>[RF012] &lt;</w:t>
      </w:r>
      <w:r w:rsidR="005C1A78">
        <w:t>Excluir aluguel</w:t>
      </w:r>
      <w:r>
        <w:t>&gt;</w:t>
      </w:r>
      <w:bookmarkEnd w:id="78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3741D5" w:rsidRPr="00AB6C99" w14:paraId="56F6BAA7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90C4F1" w14:textId="77777777" w:rsidR="003741D5" w:rsidRPr="00AB6C99" w:rsidRDefault="003741D5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>
              <w:rPr>
                <w:b/>
                <w:bCs/>
                <w:color w:val="FFFFFF"/>
                <w:sz w:val="24"/>
                <w:szCs w:val="24"/>
              </w:rPr>
              <w:t>12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E010F1" w14:textId="77777777" w:rsidR="003741D5" w:rsidRPr="00AB6C99" w:rsidRDefault="003741D5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aluguel</w:t>
            </w:r>
          </w:p>
        </w:tc>
      </w:tr>
      <w:tr w:rsidR="003741D5" w:rsidRPr="00D40FCB" w14:paraId="2B83FE16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636EFC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A59CFA" w14:textId="77777777" w:rsidR="003741D5" w:rsidRPr="00D40FCB" w:rsidRDefault="003741D5" w:rsidP="004A3187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3741D5" w:rsidRPr="00D40FCB" w14:paraId="371A26C2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B74E9D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4F8E7C" w14:textId="77777777" w:rsidR="003741D5" w:rsidRPr="00D40FCB" w:rsidRDefault="003741D5" w:rsidP="004A3187">
            <w:r>
              <w:t xml:space="preserve">Um funcionário fará a exclusão de um </w:t>
            </w:r>
            <w:r w:rsidR="00A3558F">
              <w:t>aluguel</w:t>
            </w:r>
            <w:r>
              <w:t xml:space="preserve"> do sistema.</w:t>
            </w:r>
          </w:p>
        </w:tc>
      </w:tr>
      <w:tr w:rsidR="003741D5" w:rsidRPr="00D40FCB" w14:paraId="79C8441E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4DA6B0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8605F0" w14:textId="77777777" w:rsidR="00EB5832" w:rsidRDefault="00EB5832" w:rsidP="00EB5832">
            <w:r>
              <w:t>O funcionário deve estar logado no sistema.</w:t>
            </w:r>
          </w:p>
          <w:p w14:paraId="1B0068FC" w14:textId="77777777" w:rsidR="003741D5" w:rsidRPr="00D40FCB" w:rsidRDefault="003741D5" w:rsidP="004A3187">
            <w:r>
              <w:t xml:space="preserve">O funcionário deve estar na tela de listagem de </w:t>
            </w:r>
            <w:r w:rsidR="00A3558F">
              <w:t>alugueis</w:t>
            </w:r>
            <w:r>
              <w:t>.</w:t>
            </w:r>
          </w:p>
        </w:tc>
      </w:tr>
      <w:tr w:rsidR="003741D5" w:rsidRPr="00D40FCB" w14:paraId="61C462A8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EA1D90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7CD356" w14:textId="77777777" w:rsidR="003741D5" w:rsidRPr="00D40FCB" w:rsidRDefault="003741D5" w:rsidP="004A3187"/>
        </w:tc>
      </w:tr>
      <w:tr w:rsidR="003741D5" w:rsidRPr="00D40FCB" w14:paraId="67D8A428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09ADC2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5BC670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I_ListarAlugue</w:t>
            </w:r>
            <w:r w:rsidR="006B3784">
              <w:rPr>
                <w:b/>
                <w:bCs/>
              </w:rPr>
              <w:t>l</w:t>
            </w:r>
          </w:p>
        </w:tc>
      </w:tr>
      <w:tr w:rsidR="003741D5" w:rsidRPr="00D40FCB" w14:paraId="4FF70540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1E7AE7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5DF119" w14:textId="77777777" w:rsidR="003741D5" w:rsidRPr="00D40FCB" w:rsidRDefault="003741D5" w:rsidP="004A3187">
            <w:pPr>
              <w:pStyle w:val="TextoNormal"/>
              <w:ind w:left="261"/>
            </w:pPr>
          </w:p>
        </w:tc>
      </w:tr>
      <w:tr w:rsidR="003741D5" w:rsidRPr="00D40FCB" w14:paraId="3800CFB7" w14:textId="77777777" w:rsidTr="00870DDD">
        <w:trPr>
          <w:trHeight w:val="204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9158CB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0836D8" w14:textId="77777777" w:rsidR="003741D5" w:rsidRDefault="003741D5" w:rsidP="004A3187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9416D48" w14:textId="28B54361" w:rsidR="003741D5" w:rsidRPr="00D40FCB" w:rsidRDefault="003741D5" w:rsidP="004A3187">
            <w:r>
              <w:t xml:space="preserve">1. </w:t>
            </w:r>
            <w:r w:rsidR="00151592">
              <w:t>Clica botão deletar do aluguel escolhido da listagem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0A38F2" w14:textId="77777777" w:rsidR="003741D5" w:rsidRDefault="003741D5" w:rsidP="004A3187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19379B4B" w14:textId="77777777" w:rsidR="003741D5" w:rsidRDefault="003741D5" w:rsidP="004A3187"/>
          <w:p w14:paraId="36AD45F5" w14:textId="77777777" w:rsidR="003741D5" w:rsidRDefault="003741D5" w:rsidP="004A3187"/>
          <w:p w14:paraId="30619422" w14:textId="6E380A81" w:rsidR="003741D5" w:rsidRDefault="00151592" w:rsidP="004A3187">
            <w:r>
              <w:t>2</w:t>
            </w:r>
            <w:r w:rsidR="003741D5">
              <w:t xml:space="preserve">. </w:t>
            </w:r>
            <w:r>
              <w:t>Remove dados do banco de dados</w:t>
            </w:r>
          </w:p>
          <w:p w14:paraId="76F7E228" w14:textId="3909C22C" w:rsidR="00151592" w:rsidRDefault="00151592" w:rsidP="004A3187">
            <w:r>
              <w:t>3. Exibe mensagem “Deletado com sucesso”</w:t>
            </w:r>
          </w:p>
          <w:p w14:paraId="0ACB657B" w14:textId="0FF6E30B" w:rsidR="003741D5" w:rsidRPr="005C1A78" w:rsidRDefault="00151592" w:rsidP="004A3187">
            <w:pPr>
              <w:rPr>
                <w:u w:val="single"/>
              </w:rPr>
            </w:pPr>
            <w:r>
              <w:t>4</w:t>
            </w:r>
            <w:r w:rsidR="003741D5">
              <w:t xml:space="preserve">. Retorna a tela de listagem de </w:t>
            </w:r>
            <w:r>
              <w:t>alugueis</w:t>
            </w:r>
          </w:p>
        </w:tc>
      </w:tr>
      <w:tr w:rsidR="003741D5" w:rsidRPr="00D40FCB" w14:paraId="50B91E9A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2D6385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4F9618" w14:textId="77777777" w:rsidR="003741D5" w:rsidRPr="00D40FCB" w:rsidRDefault="003741D5" w:rsidP="004A3187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3DFA12" w14:textId="77777777" w:rsidR="003741D5" w:rsidRPr="00D40FCB" w:rsidRDefault="003741D5" w:rsidP="004A3187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EAF7F59" w14:textId="3ABB71FC" w:rsidR="003741D5" w:rsidRDefault="00151592" w:rsidP="004A3187">
            <w:r>
              <w:t>2</w:t>
            </w:r>
            <w:r w:rsidR="003741D5" w:rsidRPr="00D40FCB">
              <w:t xml:space="preserve">. Caso </w:t>
            </w:r>
            <w:r w:rsidR="003741D5">
              <w:t xml:space="preserve">o </w:t>
            </w:r>
            <w:r w:rsidR="00A3558F">
              <w:t>aluguel</w:t>
            </w:r>
            <w:r w:rsidR="003741D5">
              <w:t xml:space="preserve"> esteja </w:t>
            </w:r>
            <w:r w:rsidR="00A3558F">
              <w:t xml:space="preserve">em andamento envia mensagem </w:t>
            </w:r>
            <w:r w:rsidR="003741D5">
              <w:t>“</w:t>
            </w:r>
            <w:r w:rsidR="00A3558F">
              <w:t>Aluguel ainda em andamento</w:t>
            </w:r>
            <w:r w:rsidR="003741D5">
              <w:t>”.</w:t>
            </w:r>
          </w:p>
          <w:p w14:paraId="3DB54815" w14:textId="77777777" w:rsidR="003741D5" w:rsidRPr="00D40FCB" w:rsidRDefault="003741D5" w:rsidP="004A3187"/>
          <w:p w14:paraId="6E9B23CB" w14:textId="77777777" w:rsidR="003741D5" w:rsidRPr="00D40FCB" w:rsidRDefault="003741D5" w:rsidP="004A3187"/>
        </w:tc>
      </w:tr>
    </w:tbl>
    <w:p w14:paraId="68D7DD86" w14:textId="77777777" w:rsidR="00DF0EAF" w:rsidRDefault="00DF0EAF">
      <w:r>
        <w:br w:type="page"/>
      </w:r>
    </w:p>
    <w:p w14:paraId="3C5A46E1" w14:textId="77777777" w:rsidR="005B7290" w:rsidRPr="00E156E6" w:rsidRDefault="005B7290" w:rsidP="005B7290">
      <w:pPr>
        <w:pStyle w:val="Requisito"/>
      </w:pPr>
      <w:bookmarkStart w:id="79" w:name="_Toc111397939"/>
      <w:r>
        <w:t>[RF013] &lt;</w:t>
      </w:r>
      <w:r w:rsidR="003C1E36">
        <w:t>Listar alugueis</w:t>
      </w:r>
      <w:r>
        <w:t>&gt;</w:t>
      </w:r>
      <w:bookmarkEnd w:id="79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220B72EB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5E0079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 w:rsidR="003C1E36">
              <w:rPr>
                <w:b/>
                <w:bCs/>
                <w:color w:val="FFFFFF"/>
                <w:sz w:val="24"/>
                <w:szCs w:val="24"/>
              </w:rPr>
              <w:t>13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4520E3" w14:textId="77777777" w:rsidR="005B7290" w:rsidRPr="00AB6C99" w:rsidRDefault="003C1E3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alugueis</w:t>
            </w:r>
          </w:p>
        </w:tc>
      </w:tr>
      <w:tr w:rsidR="005B7290" w:rsidRPr="00D40FCB" w14:paraId="480E044E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445BAB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7D6EBC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>)  Essencial                (   ) Importante       (   ) Desejável</w:t>
            </w:r>
          </w:p>
        </w:tc>
      </w:tr>
      <w:tr w:rsidR="005B7290" w:rsidRPr="00D40FCB" w14:paraId="07C5A664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C7EE4A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0D716F" w14:textId="77777777" w:rsidR="005B7290" w:rsidRPr="00D40FCB" w:rsidRDefault="005B7290">
            <w:r>
              <w:t xml:space="preserve">Um funcionário fará </w:t>
            </w:r>
            <w:r w:rsidR="003741D5">
              <w:t>a listagem de alugueis</w:t>
            </w:r>
            <w:r>
              <w:t>.</w:t>
            </w:r>
          </w:p>
        </w:tc>
      </w:tr>
      <w:tr w:rsidR="005B7290" w:rsidRPr="00D40FCB" w14:paraId="4A585264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8CEF91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23A4EF" w14:textId="77777777" w:rsidR="00EB5832" w:rsidRDefault="00EB5832" w:rsidP="00EB5832">
            <w:r>
              <w:t>O funcionário deve estar logado no sistema.</w:t>
            </w:r>
          </w:p>
          <w:p w14:paraId="6DCF7214" w14:textId="77777777" w:rsidR="005B7290" w:rsidRPr="00D40FCB" w:rsidRDefault="005B7290">
            <w:r>
              <w:t xml:space="preserve">O funcionário deve estar na tela de </w:t>
            </w:r>
            <w:r w:rsidR="003741D5">
              <w:t>carros</w:t>
            </w:r>
            <w:r>
              <w:t>.</w:t>
            </w:r>
          </w:p>
        </w:tc>
      </w:tr>
      <w:tr w:rsidR="005B7290" w:rsidRPr="00D40FCB" w14:paraId="60AAF661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5D9A2C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F06DA3" w14:textId="77777777" w:rsidR="005B7290" w:rsidRPr="00D40FCB" w:rsidRDefault="005B7290">
            <w:r>
              <w:t>A tela do sistema será a</w:t>
            </w:r>
            <w:r w:rsidR="003741D5">
              <w:t xml:space="preserve"> tela de listagem de alugueis</w:t>
            </w:r>
            <w:r>
              <w:t>.</w:t>
            </w:r>
          </w:p>
        </w:tc>
      </w:tr>
      <w:tr w:rsidR="005B7290" w:rsidRPr="00D40FCB" w14:paraId="62EDE84C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BAE439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D21149" w14:textId="77777777" w:rsidR="005B7290" w:rsidRPr="00D40FCB" w:rsidRDefault="00C343E6">
            <w:pPr>
              <w:rPr>
                <w:b/>
                <w:bCs/>
              </w:rPr>
            </w:pPr>
            <w:r>
              <w:rPr>
                <w:b/>
                <w:bCs/>
              </w:rPr>
              <w:t>I_TelaCarro</w:t>
            </w:r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r w:rsidR="003741D5">
              <w:rPr>
                <w:b/>
                <w:bCs/>
              </w:rPr>
              <w:t>I_</w:t>
            </w:r>
            <w:r>
              <w:rPr>
                <w:b/>
                <w:bCs/>
              </w:rPr>
              <w:t>ListarAlugue</w:t>
            </w:r>
            <w:r w:rsidR="006B3784">
              <w:rPr>
                <w:b/>
                <w:bCs/>
              </w:rPr>
              <w:t>l</w:t>
            </w:r>
          </w:p>
        </w:tc>
      </w:tr>
      <w:tr w:rsidR="005B7290" w:rsidRPr="00D40FCB" w14:paraId="47FBF7A4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F59016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A58C15" w14:textId="77777777" w:rsidR="005B7290" w:rsidRPr="00D40FCB" w:rsidRDefault="005B7290">
            <w:pPr>
              <w:pStyle w:val="TextoNormal"/>
              <w:ind w:left="261"/>
            </w:pPr>
          </w:p>
        </w:tc>
      </w:tr>
      <w:tr w:rsidR="00151592" w:rsidRPr="00D40FCB" w14:paraId="3E4DCA9A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582BB7" w14:textId="77777777" w:rsidR="00151592" w:rsidRPr="00D40FCB" w:rsidRDefault="00151592" w:rsidP="00151592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C48D5E" w14:textId="77777777" w:rsidR="00151592" w:rsidRDefault="00151592" w:rsidP="00151592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37033A1" w14:textId="77777777" w:rsidR="00151592" w:rsidRDefault="00151592" w:rsidP="00151592">
            <w:r>
              <w:t>1. Seleciona opção de listar carros</w:t>
            </w:r>
          </w:p>
          <w:p w14:paraId="4BD27B13" w14:textId="5B909582" w:rsidR="00151592" w:rsidRPr="00D40FCB" w:rsidRDefault="00151592" w:rsidP="00151592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F940FF" w14:textId="77777777" w:rsidR="00151592" w:rsidRDefault="00151592" w:rsidP="00151592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03F2D55" w14:textId="77777777" w:rsidR="00151592" w:rsidRDefault="00151592" w:rsidP="00151592"/>
          <w:p w14:paraId="22BB06A6" w14:textId="77777777" w:rsidR="00151592" w:rsidRDefault="00151592" w:rsidP="00151592"/>
          <w:p w14:paraId="7BFACFF0" w14:textId="77777777" w:rsidR="00151592" w:rsidRDefault="00151592" w:rsidP="00151592">
            <w:r>
              <w:t>2. Consulta banco de dados</w:t>
            </w:r>
          </w:p>
          <w:p w14:paraId="1CDBFB8B" w14:textId="60082EE2" w:rsidR="00151592" w:rsidRPr="00D40FCB" w:rsidRDefault="00151592" w:rsidP="00151592">
            <w:r>
              <w:t>3. Exibe a tela com a listagem de clientes do sistema</w:t>
            </w:r>
          </w:p>
        </w:tc>
      </w:tr>
      <w:tr w:rsidR="00151592" w:rsidRPr="00D40FCB" w14:paraId="215200B0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625E3F" w14:textId="77777777" w:rsidR="00151592" w:rsidRPr="00D40FCB" w:rsidRDefault="00151592" w:rsidP="00151592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C66ABB" w14:textId="30A95AB4" w:rsidR="00151592" w:rsidRPr="00D40FCB" w:rsidRDefault="00151592" w:rsidP="00151592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09659C" w14:textId="77777777" w:rsidR="00151592" w:rsidRPr="00D40FCB" w:rsidRDefault="00151592" w:rsidP="00151592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8ADDF07" w14:textId="77777777" w:rsidR="00151592" w:rsidRPr="00D40FCB" w:rsidRDefault="00151592" w:rsidP="00151592"/>
        </w:tc>
      </w:tr>
    </w:tbl>
    <w:p w14:paraId="61F11E0D" w14:textId="77777777" w:rsidR="004F3DEB" w:rsidRDefault="004F3DEB" w:rsidP="00DF0EAF">
      <w:pPr>
        <w:sectPr w:rsidR="004F3DEB">
          <w:headerReference w:type="default" r:id="rId21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80" w:name="_Toc467473455"/>
    <w:bookmarkStart w:id="81" w:name="_Toc467474002"/>
    <w:bookmarkStart w:id="82" w:name="_Toc467477741"/>
    <w:bookmarkStart w:id="83" w:name="_Toc467494887"/>
    <w:bookmarkStart w:id="84" w:name="_Toc467495253"/>
    <w:bookmarkStart w:id="85" w:name="_Toc468086059"/>
    <w:p w14:paraId="7A1AC8D0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5FDE0F25">
          <v:shape id="_x0000_i1028" type="#_x0000_t75" style="width:29.25pt;height:36.75pt" o:ole="">
            <v:imagedata r:id="rId22" o:title=""/>
          </v:shape>
          <o:OLEObject Type="Embed" ProgID="Word.Document.8" ShapeID="_x0000_i1028" DrawAspect="Content" ObjectID="_1725140655" r:id="rId23"/>
        </w:object>
      </w:r>
    </w:p>
    <w:p w14:paraId="7096C992" w14:textId="77777777" w:rsidR="00F26727" w:rsidRDefault="00F26727">
      <w:pPr>
        <w:pStyle w:val="TextoNormal"/>
        <w:spacing w:before="0" w:after="0"/>
        <w:ind w:left="0"/>
        <w:jc w:val="right"/>
      </w:pPr>
      <w:r>
        <w:rPr>
          <w:rFonts w:ascii="Arial" w:hAnsi="Arial"/>
          <w:b/>
          <w:sz w:val="24"/>
        </w:rPr>
        <w:t>Capítulo</w:t>
      </w:r>
    </w:p>
    <w:p w14:paraId="63BFE989" w14:textId="77777777" w:rsidR="00F26727" w:rsidRDefault="00F26727">
      <w:pPr>
        <w:pStyle w:val="Ttulo1"/>
      </w:pPr>
      <w:r>
        <w:t>Requisitos não funcionais</w:t>
      </w:r>
      <w:bookmarkEnd w:id="80"/>
      <w:bookmarkEnd w:id="81"/>
      <w:bookmarkEnd w:id="82"/>
      <w:bookmarkEnd w:id="83"/>
      <w:bookmarkEnd w:id="84"/>
      <w:bookmarkEnd w:id="85"/>
    </w:p>
    <w:p w14:paraId="546F2494" w14:textId="77777777" w:rsidR="00F26727" w:rsidRDefault="00F26727">
      <w:pPr>
        <w:pStyle w:val="Ttulo2"/>
      </w:pPr>
      <w:bookmarkStart w:id="86" w:name="_Toc467473456"/>
      <w:bookmarkStart w:id="87" w:name="_Toc467474003"/>
      <w:bookmarkStart w:id="88" w:name="_Toc467477742"/>
      <w:bookmarkStart w:id="89" w:name="_Toc467494888"/>
      <w:bookmarkStart w:id="90" w:name="_Toc467495254"/>
      <w:bookmarkStart w:id="91" w:name="_Toc468086060"/>
      <w:bookmarkStart w:id="92" w:name="_Toc111397940"/>
      <w:r>
        <w:t>Usabilidade</w:t>
      </w:r>
      <w:bookmarkEnd w:id="86"/>
      <w:bookmarkEnd w:id="87"/>
      <w:bookmarkEnd w:id="88"/>
      <w:bookmarkEnd w:id="89"/>
      <w:bookmarkEnd w:id="90"/>
      <w:bookmarkEnd w:id="91"/>
      <w:bookmarkEnd w:id="92"/>
    </w:p>
    <w:p w14:paraId="46DB2C9D" w14:textId="77777777" w:rsidR="00F26727" w:rsidRDefault="00F26727">
      <w:pPr>
        <w:pStyle w:val="TextoNormal"/>
      </w:pPr>
      <w:r>
        <w:t>Esta seção descreve os requisitos não funcionais associados à facilidade de uso da interface com o usuário, material de treinamento e documentação do sistema.</w:t>
      </w:r>
    </w:p>
    <w:p w14:paraId="614B5D9F" w14:textId="77777777" w:rsidR="00F26727" w:rsidRDefault="00F26727">
      <w:pPr>
        <w:pStyle w:val="Requisito"/>
      </w:pPr>
      <w:bookmarkStart w:id="93" w:name="_Toc467473457"/>
      <w:bookmarkStart w:id="94" w:name="_Toc467474004"/>
      <w:bookmarkStart w:id="95" w:name="_Toc467477743"/>
      <w:bookmarkStart w:id="96" w:name="_Toc467494889"/>
      <w:bookmarkStart w:id="97" w:name="_Toc467495255"/>
      <w:bookmarkStart w:id="98" w:name="_Toc468086061"/>
      <w:bookmarkStart w:id="99" w:name="_Toc111397941"/>
      <w:r>
        <w:t>[NF001]</w:t>
      </w:r>
      <w:bookmarkEnd w:id="93"/>
      <w:bookmarkEnd w:id="94"/>
      <w:bookmarkEnd w:id="95"/>
      <w:bookmarkEnd w:id="96"/>
      <w:bookmarkEnd w:id="97"/>
      <w:bookmarkEnd w:id="98"/>
      <w:r>
        <w:t xml:space="preserve"> &lt;</w:t>
      </w:r>
      <w:r w:rsidR="00C62894">
        <w:t>Facilidade de uso</w:t>
      </w:r>
      <w:r>
        <w:t>&gt;</w:t>
      </w:r>
      <w:bookmarkEnd w:id="99"/>
    </w:p>
    <w:p w14:paraId="23538DC1" w14:textId="744C6E15" w:rsidR="00F26727" w:rsidRDefault="00FB2FD7">
      <w:pPr>
        <w:pStyle w:val="TextoNormal"/>
      </w:pPr>
      <w:r>
        <w:t xml:space="preserve">O usuario deve conseguir utilizar o sistema após </w:t>
      </w:r>
      <w:r w:rsidR="00657090">
        <w:t>20 horas de treinamento</w:t>
      </w:r>
      <w:r w:rsidR="0051178D">
        <w:t xml:space="preserve"> 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F26727" w14:paraId="5B4B6A8B" w14:textId="77777777">
        <w:tc>
          <w:tcPr>
            <w:tcW w:w="1559" w:type="dxa"/>
            <w:vAlign w:val="center"/>
          </w:tcPr>
          <w:p w14:paraId="5771FBA8" w14:textId="77777777" w:rsidR="00F26727" w:rsidRDefault="00F26727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4AD02E01" w14:textId="77777777" w:rsidR="00F26727" w:rsidRDefault="00C62894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701" w:type="dxa"/>
            <w:vAlign w:val="center"/>
          </w:tcPr>
          <w:p w14:paraId="2F81AB44" w14:textId="77777777" w:rsidR="00F26727" w:rsidRDefault="00F26727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1C940D72" w14:textId="77777777" w:rsidR="00F26727" w:rsidRDefault="00F26727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  <w:vAlign w:val="center"/>
          </w:tcPr>
          <w:p w14:paraId="76D49BAA" w14:textId="77777777" w:rsidR="00F26727" w:rsidRDefault="00F26727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5564AD03" w14:textId="77777777" w:rsidR="00F26727" w:rsidRDefault="00F26727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124E276E" w14:textId="77777777" w:rsidR="00F26727" w:rsidRDefault="00F26727">
            <w:pPr>
              <w:pStyle w:val="TextoNormal"/>
              <w:ind w:left="0"/>
            </w:pPr>
            <w:r>
              <w:t>Desejável</w:t>
            </w:r>
          </w:p>
        </w:tc>
      </w:tr>
      <w:tr w:rsidR="001E07FE" w14:paraId="6A55DAA2" w14:textId="77777777">
        <w:tc>
          <w:tcPr>
            <w:tcW w:w="1559" w:type="dxa"/>
            <w:vAlign w:val="center"/>
          </w:tcPr>
          <w:p w14:paraId="7743508D" w14:textId="77777777" w:rsidR="001E07FE" w:rsidRDefault="001E07FE">
            <w:pPr>
              <w:pStyle w:val="TextoNormal"/>
              <w:ind w:left="33"/>
              <w:rPr>
                <w:b/>
              </w:rPr>
            </w:pPr>
          </w:p>
        </w:tc>
        <w:tc>
          <w:tcPr>
            <w:tcW w:w="425" w:type="dxa"/>
            <w:vAlign w:val="center"/>
          </w:tcPr>
          <w:p w14:paraId="6C762D4D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14:paraId="0CB4DB63" w14:textId="77777777" w:rsidR="001E07FE" w:rsidRDefault="001E07FE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1151148C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985" w:type="dxa"/>
            <w:vAlign w:val="center"/>
          </w:tcPr>
          <w:p w14:paraId="6E8DFF72" w14:textId="77777777" w:rsidR="001E07FE" w:rsidRDefault="001E07FE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588DA848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381" w:type="dxa"/>
            <w:vAlign w:val="center"/>
          </w:tcPr>
          <w:p w14:paraId="4D7DB356" w14:textId="77777777" w:rsidR="001E07FE" w:rsidRDefault="001E07FE">
            <w:pPr>
              <w:pStyle w:val="TextoNormal"/>
              <w:ind w:left="0"/>
            </w:pPr>
          </w:p>
        </w:tc>
      </w:tr>
    </w:tbl>
    <w:p w14:paraId="7AB1645F" w14:textId="77777777" w:rsidR="00F26727" w:rsidRDefault="00F26727" w:rsidP="00C62894">
      <w:pPr>
        <w:pStyle w:val="Ttulo2"/>
        <w:numPr>
          <w:ilvl w:val="0"/>
          <w:numId w:val="0"/>
        </w:numPr>
      </w:pPr>
      <w:bookmarkStart w:id="100" w:name="_Toc467473459"/>
      <w:bookmarkStart w:id="101" w:name="_Toc467474006"/>
      <w:bookmarkStart w:id="102" w:name="_Toc467477745"/>
      <w:bookmarkStart w:id="103" w:name="_Toc467494891"/>
      <w:bookmarkStart w:id="104" w:name="_Toc467495257"/>
      <w:bookmarkStart w:id="105" w:name="_Toc468086063"/>
      <w:bookmarkStart w:id="106" w:name="_Toc111397942"/>
      <w:r>
        <w:t>Confiabilidade</w:t>
      </w:r>
      <w:bookmarkEnd w:id="100"/>
      <w:bookmarkEnd w:id="101"/>
      <w:bookmarkEnd w:id="102"/>
      <w:bookmarkEnd w:id="103"/>
      <w:bookmarkEnd w:id="104"/>
      <w:bookmarkEnd w:id="105"/>
      <w:bookmarkEnd w:id="106"/>
    </w:p>
    <w:p w14:paraId="02648375" w14:textId="77777777" w:rsidR="00F26727" w:rsidRDefault="00F26727">
      <w:pPr>
        <w:pStyle w:val="TextoNormal"/>
      </w:pPr>
      <w:r>
        <w:t xml:space="preserve">Esta seção descreve os requisitos não funcionais associados à freqüência, severidade de falhas do sistema e habilidade de recuperação das mesmas, bem como à corretude do sistema. </w:t>
      </w:r>
    </w:p>
    <w:p w14:paraId="6513C531" w14:textId="77777777" w:rsidR="00F26727" w:rsidRDefault="00F26727">
      <w:pPr>
        <w:pStyle w:val="Requisito"/>
      </w:pPr>
      <w:bookmarkStart w:id="107" w:name="_Toc467473460"/>
      <w:bookmarkStart w:id="108" w:name="_Toc467474007"/>
      <w:bookmarkStart w:id="109" w:name="_Toc467477746"/>
      <w:bookmarkStart w:id="110" w:name="_Toc467494892"/>
      <w:bookmarkStart w:id="111" w:name="_Toc467495258"/>
      <w:bookmarkStart w:id="112" w:name="_Toc468086064"/>
      <w:bookmarkStart w:id="113" w:name="_Toc111397943"/>
      <w:r>
        <w:t>[NF</w:t>
      </w:r>
      <w:r w:rsidR="005C785E">
        <w:t>00</w:t>
      </w:r>
      <w:r w:rsidR="00C62894">
        <w:t>2</w:t>
      </w:r>
      <w:r>
        <w:t>]</w:t>
      </w:r>
      <w:bookmarkEnd w:id="107"/>
      <w:bookmarkEnd w:id="108"/>
      <w:bookmarkEnd w:id="109"/>
      <w:bookmarkEnd w:id="110"/>
      <w:bookmarkEnd w:id="111"/>
      <w:bookmarkEnd w:id="112"/>
      <w:r>
        <w:t xml:space="preserve"> &lt;</w:t>
      </w:r>
      <w:r w:rsidR="001E07FE">
        <w:t>Tempo de execução</w:t>
      </w:r>
      <w:r>
        <w:t>&gt;</w:t>
      </w:r>
      <w:bookmarkEnd w:id="113"/>
    </w:p>
    <w:p w14:paraId="4280D0A7" w14:textId="77777777" w:rsidR="005C785E" w:rsidRDefault="0051178D" w:rsidP="005C785E">
      <w:pPr>
        <w:pStyle w:val="TextoNormal"/>
      </w:pPr>
      <w:bookmarkStart w:id="114" w:name="_Toc467473461"/>
      <w:bookmarkStart w:id="115" w:name="_Toc467474008"/>
      <w:bookmarkStart w:id="116" w:name="_Toc467477747"/>
      <w:bookmarkStart w:id="117" w:name="_Toc467494893"/>
      <w:bookmarkStart w:id="118" w:name="_Toc467495259"/>
      <w:bookmarkStart w:id="119" w:name="_Toc468086065"/>
      <w:r>
        <w:t>O sistema deverá funcionar 99% do tempo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5C785E" w14:paraId="3F38195B" w14:textId="77777777" w:rsidTr="00506043">
        <w:tc>
          <w:tcPr>
            <w:tcW w:w="1559" w:type="dxa"/>
            <w:vAlign w:val="center"/>
          </w:tcPr>
          <w:p w14:paraId="62D17E11" w14:textId="77777777" w:rsidR="005C785E" w:rsidRDefault="005C785E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19DE457E" w14:textId="77777777" w:rsidR="005C785E" w:rsidRDefault="005C785E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01" w:type="dxa"/>
            <w:vAlign w:val="center"/>
          </w:tcPr>
          <w:p w14:paraId="7F1CBB27" w14:textId="77777777" w:rsidR="005C785E" w:rsidRDefault="005C785E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0C44B2D8" w14:textId="77777777" w:rsidR="005C785E" w:rsidRDefault="00C62894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985" w:type="dxa"/>
            <w:vAlign w:val="center"/>
          </w:tcPr>
          <w:p w14:paraId="428DBCB2" w14:textId="77777777" w:rsidR="005C785E" w:rsidRDefault="005C785E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528CC34B" w14:textId="77777777" w:rsidR="005C785E" w:rsidRDefault="005C785E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7D2CEAC9" w14:textId="77777777" w:rsidR="005C785E" w:rsidRDefault="005C785E" w:rsidP="00506043">
            <w:pPr>
              <w:pStyle w:val="TextoNormal"/>
              <w:ind w:left="0"/>
            </w:pPr>
            <w:r>
              <w:t>Desejável</w:t>
            </w:r>
          </w:p>
        </w:tc>
      </w:tr>
      <w:tr w:rsidR="001E07FE" w14:paraId="1835DA59" w14:textId="77777777" w:rsidTr="00506043">
        <w:tc>
          <w:tcPr>
            <w:tcW w:w="1559" w:type="dxa"/>
            <w:vAlign w:val="center"/>
          </w:tcPr>
          <w:p w14:paraId="6631871B" w14:textId="77777777" w:rsidR="001E07FE" w:rsidRDefault="001E07FE" w:rsidP="00506043">
            <w:pPr>
              <w:pStyle w:val="TextoNormal"/>
              <w:ind w:left="33"/>
              <w:rPr>
                <w:b/>
              </w:rPr>
            </w:pPr>
          </w:p>
        </w:tc>
        <w:tc>
          <w:tcPr>
            <w:tcW w:w="425" w:type="dxa"/>
            <w:vAlign w:val="center"/>
          </w:tcPr>
          <w:p w14:paraId="151908DA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14:paraId="7C755833" w14:textId="77777777" w:rsidR="001E07FE" w:rsidRDefault="001E07FE" w:rsidP="00506043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3CC5A7E5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985" w:type="dxa"/>
            <w:vAlign w:val="center"/>
          </w:tcPr>
          <w:p w14:paraId="05C6D057" w14:textId="77777777" w:rsidR="001E07FE" w:rsidRDefault="001E07FE" w:rsidP="00506043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37334C68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381" w:type="dxa"/>
            <w:vAlign w:val="center"/>
          </w:tcPr>
          <w:p w14:paraId="46071177" w14:textId="77777777" w:rsidR="001E07FE" w:rsidRDefault="001E07FE" w:rsidP="00506043">
            <w:pPr>
              <w:pStyle w:val="TextoNormal"/>
              <w:ind w:left="0"/>
            </w:pPr>
          </w:p>
        </w:tc>
      </w:tr>
    </w:tbl>
    <w:p w14:paraId="6506532F" w14:textId="77777777" w:rsidR="00F26727" w:rsidRDefault="00F26727">
      <w:pPr>
        <w:pStyle w:val="Ttulo2"/>
      </w:pPr>
      <w:bookmarkStart w:id="120" w:name="_Toc467473463"/>
      <w:bookmarkStart w:id="121" w:name="_Toc467474010"/>
      <w:bookmarkStart w:id="122" w:name="_Toc467477749"/>
      <w:bookmarkStart w:id="123" w:name="_Toc467494895"/>
      <w:bookmarkStart w:id="124" w:name="_Toc467495261"/>
      <w:bookmarkStart w:id="125" w:name="_Toc468086067"/>
      <w:bookmarkStart w:id="126" w:name="_Toc111397944"/>
      <w:bookmarkEnd w:id="114"/>
      <w:bookmarkEnd w:id="115"/>
      <w:bookmarkEnd w:id="116"/>
      <w:bookmarkEnd w:id="117"/>
      <w:bookmarkEnd w:id="118"/>
      <w:bookmarkEnd w:id="119"/>
      <w:r>
        <w:t>Segurança</w:t>
      </w:r>
      <w:bookmarkEnd w:id="120"/>
      <w:bookmarkEnd w:id="121"/>
      <w:bookmarkEnd w:id="122"/>
      <w:bookmarkEnd w:id="123"/>
      <w:bookmarkEnd w:id="124"/>
      <w:bookmarkEnd w:id="125"/>
      <w:bookmarkEnd w:id="126"/>
    </w:p>
    <w:p w14:paraId="3EB21D86" w14:textId="77777777" w:rsidR="00F26727" w:rsidRDefault="00F26727">
      <w:pPr>
        <w:pStyle w:val="TextoNormal"/>
      </w:pPr>
      <w:r>
        <w:t xml:space="preserve">Esta seção descreve os requisitos não funcionais associados à integridade, privacidade e autenticidade dos dados do sistema. </w:t>
      </w:r>
    </w:p>
    <w:p w14:paraId="5223634A" w14:textId="77777777" w:rsidR="00F26727" w:rsidRDefault="00F26727">
      <w:pPr>
        <w:pStyle w:val="Requisito"/>
      </w:pPr>
      <w:bookmarkStart w:id="127" w:name="_Toc467473464"/>
      <w:bookmarkStart w:id="128" w:name="_Toc467474011"/>
      <w:bookmarkStart w:id="129" w:name="_Toc467477750"/>
      <w:bookmarkStart w:id="130" w:name="_Toc467494896"/>
      <w:bookmarkStart w:id="131" w:name="_Toc467495262"/>
      <w:bookmarkStart w:id="132" w:name="_Toc468086068"/>
      <w:bookmarkStart w:id="133" w:name="_Toc111397945"/>
      <w:r>
        <w:t>[NF</w:t>
      </w:r>
      <w:r w:rsidR="00C62894">
        <w:t>003</w:t>
      </w:r>
      <w:r>
        <w:t>]</w:t>
      </w:r>
      <w:bookmarkEnd w:id="127"/>
      <w:bookmarkEnd w:id="128"/>
      <w:bookmarkEnd w:id="129"/>
      <w:bookmarkEnd w:id="130"/>
      <w:bookmarkEnd w:id="131"/>
      <w:bookmarkEnd w:id="132"/>
      <w:r>
        <w:t xml:space="preserve"> &lt;</w:t>
      </w:r>
      <w:r w:rsidR="00C62894">
        <w:t>Backup</w:t>
      </w:r>
      <w:r>
        <w:t>&gt;</w:t>
      </w:r>
      <w:bookmarkEnd w:id="133"/>
    </w:p>
    <w:p w14:paraId="32A4DDE8" w14:textId="77777777" w:rsidR="00BB4A40" w:rsidRDefault="00C62894" w:rsidP="00BB4A40">
      <w:pPr>
        <w:pStyle w:val="TextoNormal"/>
      </w:pPr>
      <w:bookmarkStart w:id="134" w:name="_Toc467473465"/>
      <w:bookmarkStart w:id="135" w:name="_Toc467474012"/>
      <w:bookmarkStart w:id="136" w:name="_Toc467477751"/>
      <w:bookmarkStart w:id="137" w:name="_Toc467494897"/>
      <w:bookmarkStart w:id="138" w:name="_Toc467495263"/>
      <w:bookmarkStart w:id="139" w:name="_Toc468086069"/>
      <w:r>
        <w:t>O sistema deve ter backups que ocorram diariamente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BB4A40" w14:paraId="7AD88624" w14:textId="77777777" w:rsidTr="00506043">
        <w:tc>
          <w:tcPr>
            <w:tcW w:w="1559" w:type="dxa"/>
            <w:vAlign w:val="center"/>
          </w:tcPr>
          <w:p w14:paraId="79E1E6D1" w14:textId="77777777" w:rsidR="00BB4A40" w:rsidRDefault="00BB4A40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6A60E273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01" w:type="dxa"/>
            <w:vAlign w:val="center"/>
          </w:tcPr>
          <w:p w14:paraId="21DC3FCE" w14:textId="77777777" w:rsidR="00BB4A40" w:rsidRDefault="00BB4A40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19887623" w14:textId="77777777" w:rsidR="00BB4A40" w:rsidRDefault="00C62894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985" w:type="dxa"/>
            <w:vAlign w:val="center"/>
          </w:tcPr>
          <w:p w14:paraId="2328EE50" w14:textId="77777777" w:rsidR="00BB4A40" w:rsidRDefault="00BB4A40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744B457B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06B57866" w14:textId="77777777" w:rsidR="00BB4A40" w:rsidRDefault="00BB4A40" w:rsidP="00506043">
            <w:pPr>
              <w:pStyle w:val="TextoNormal"/>
              <w:ind w:left="0"/>
            </w:pPr>
            <w:r>
              <w:t>Desejável</w:t>
            </w:r>
          </w:p>
        </w:tc>
      </w:tr>
    </w:tbl>
    <w:p w14:paraId="5F9F0FE8" w14:textId="77777777" w:rsidR="00BB4A40" w:rsidRDefault="00BB4A40" w:rsidP="00C62894">
      <w:pPr>
        <w:pStyle w:val="TextoNormal"/>
        <w:ind w:left="0"/>
      </w:pPr>
      <w:bookmarkStart w:id="140" w:name="_Toc467473469"/>
      <w:bookmarkStart w:id="141" w:name="_Toc467474016"/>
      <w:bookmarkStart w:id="142" w:name="_Toc467477755"/>
      <w:bookmarkStart w:id="143" w:name="_Toc467494901"/>
      <w:bookmarkStart w:id="144" w:name="_Toc467495267"/>
      <w:bookmarkStart w:id="145" w:name="_Toc468086073"/>
      <w:bookmarkEnd w:id="134"/>
      <w:bookmarkEnd w:id="135"/>
      <w:bookmarkEnd w:id="136"/>
      <w:bookmarkEnd w:id="137"/>
      <w:bookmarkEnd w:id="138"/>
      <w:bookmarkEnd w:id="139"/>
    </w:p>
    <w:p w14:paraId="743228CB" w14:textId="77777777" w:rsidR="001E07FE" w:rsidRDefault="001E07FE" w:rsidP="00C62894">
      <w:pPr>
        <w:pStyle w:val="TextoNormal"/>
        <w:ind w:left="0"/>
      </w:pPr>
    </w:p>
    <w:p w14:paraId="4353FB11" w14:textId="77777777" w:rsidR="001E07FE" w:rsidRDefault="001E07FE" w:rsidP="00C62894">
      <w:pPr>
        <w:pStyle w:val="TextoNormal"/>
        <w:ind w:left="0"/>
      </w:pPr>
    </w:p>
    <w:p w14:paraId="07D396D1" w14:textId="77777777" w:rsidR="001E07FE" w:rsidRDefault="001E07FE" w:rsidP="00C62894">
      <w:pPr>
        <w:pStyle w:val="TextoNormal"/>
        <w:ind w:left="0"/>
      </w:pPr>
    </w:p>
    <w:p w14:paraId="5B4D8905" w14:textId="77777777" w:rsidR="001E07FE" w:rsidRDefault="001E07FE" w:rsidP="00C62894">
      <w:pPr>
        <w:pStyle w:val="TextoNormal"/>
        <w:ind w:left="0"/>
      </w:pPr>
    </w:p>
    <w:p w14:paraId="488E6E64" w14:textId="77777777" w:rsidR="001E07FE" w:rsidRDefault="001E07FE" w:rsidP="00C62894">
      <w:pPr>
        <w:pStyle w:val="TextoNormal"/>
        <w:ind w:left="0"/>
      </w:pPr>
    </w:p>
    <w:p w14:paraId="1B2DC98C" w14:textId="77777777" w:rsidR="001E07FE" w:rsidRDefault="001E07FE" w:rsidP="00C62894">
      <w:pPr>
        <w:pStyle w:val="TextoNormal"/>
        <w:ind w:left="0"/>
      </w:pPr>
    </w:p>
    <w:p w14:paraId="4699C3D2" w14:textId="77777777" w:rsidR="00F26727" w:rsidRDefault="00F26727">
      <w:pPr>
        <w:pStyle w:val="Ttulo2"/>
      </w:pPr>
      <w:bookmarkStart w:id="146" w:name="_Toc111397946"/>
      <w:r>
        <w:t>Hardware e software</w:t>
      </w:r>
      <w:bookmarkEnd w:id="140"/>
      <w:bookmarkEnd w:id="141"/>
      <w:bookmarkEnd w:id="142"/>
      <w:bookmarkEnd w:id="143"/>
      <w:bookmarkEnd w:id="144"/>
      <w:bookmarkEnd w:id="145"/>
      <w:bookmarkEnd w:id="146"/>
    </w:p>
    <w:p w14:paraId="13FA1F77" w14:textId="77777777" w:rsidR="00F26727" w:rsidRDefault="00F26727">
      <w:pPr>
        <w:pStyle w:val="TextoNormal"/>
      </w:pPr>
      <w:bookmarkStart w:id="147" w:name="_Ref471381570"/>
      <w:r>
        <w:t xml:space="preserve">Esta seção descreve os requisitos não funcionais associados ao hardware e software usados para desenvolver ou para executar o sistema. </w:t>
      </w:r>
    </w:p>
    <w:p w14:paraId="7D95D957" w14:textId="77777777" w:rsidR="00F26727" w:rsidRDefault="00F26727">
      <w:pPr>
        <w:pStyle w:val="Requisito"/>
      </w:pPr>
      <w:bookmarkStart w:id="148" w:name="_Toc467473470"/>
      <w:bookmarkStart w:id="149" w:name="_Toc467474017"/>
      <w:bookmarkStart w:id="150" w:name="_Toc467477756"/>
      <w:bookmarkStart w:id="151" w:name="_Toc467494902"/>
      <w:bookmarkStart w:id="152" w:name="_Toc467495268"/>
      <w:bookmarkStart w:id="153" w:name="_Toc468086074"/>
      <w:bookmarkStart w:id="154" w:name="_Toc111397947"/>
      <w:r>
        <w:t>[NF</w:t>
      </w:r>
      <w:r w:rsidR="00FB2FD7">
        <w:t>004</w:t>
      </w:r>
      <w:r>
        <w:t>]</w:t>
      </w:r>
      <w:bookmarkEnd w:id="148"/>
      <w:bookmarkEnd w:id="149"/>
      <w:bookmarkEnd w:id="150"/>
      <w:bookmarkEnd w:id="151"/>
      <w:bookmarkEnd w:id="152"/>
      <w:bookmarkEnd w:id="153"/>
      <w:r>
        <w:t xml:space="preserve"> &lt;</w:t>
      </w:r>
      <w:r w:rsidR="00FB2FD7">
        <w:t>Compativel com Windows 10</w:t>
      </w:r>
      <w:r>
        <w:t>&gt;</w:t>
      </w:r>
      <w:bookmarkEnd w:id="154"/>
    </w:p>
    <w:p w14:paraId="78BFD8E3" w14:textId="77777777" w:rsidR="00BB4A40" w:rsidRDefault="00FB2FD7" w:rsidP="00BB4A40">
      <w:pPr>
        <w:pStyle w:val="TextoNormal"/>
      </w:pPr>
      <w:r>
        <w:t>O sistema deve ser compativel com sistema operacional Windows 10 ou superior.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BB4A40" w14:paraId="7D5AAFEF" w14:textId="77777777" w:rsidTr="00506043">
        <w:tc>
          <w:tcPr>
            <w:tcW w:w="1559" w:type="dxa"/>
            <w:vAlign w:val="center"/>
          </w:tcPr>
          <w:p w14:paraId="72F06716" w14:textId="77777777" w:rsidR="00BB4A40" w:rsidRDefault="00BB4A40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0BAFA31E" w14:textId="77777777" w:rsidR="00BB4A40" w:rsidRDefault="00FB2FD7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701" w:type="dxa"/>
            <w:vAlign w:val="center"/>
          </w:tcPr>
          <w:p w14:paraId="6C116D91" w14:textId="77777777" w:rsidR="00BB4A40" w:rsidRDefault="00BB4A40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73A5524D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  <w:vAlign w:val="center"/>
          </w:tcPr>
          <w:p w14:paraId="28535347" w14:textId="77777777" w:rsidR="00BB4A40" w:rsidRDefault="00BB4A40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1FAE95A6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07AFC664" w14:textId="77777777" w:rsidR="00BB4A40" w:rsidRDefault="00BB4A40" w:rsidP="00506043">
            <w:pPr>
              <w:pStyle w:val="TextoNormal"/>
              <w:ind w:left="0"/>
            </w:pPr>
            <w:r>
              <w:t>Desejável</w:t>
            </w:r>
          </w:p>
        </w:tc>
      </w:tr>
    </w:tbl>
    <w:p w14:paraId="1B1C5A37" w14:textId="77777777" w:rsidR="00F26727" w:rsidRDefault="00F26727">
      <w:pPr>
        <w:pStyle w:val="TextoNormal"/>
      </w:pPr>
    </w:p>
    <w:p w14:paraId="29BDA328" w14:textId="77777777" w:rsidR="00F26727" w:rsidRDefault="00F26727">
      <w:pPr>
        <w:pStyle w:val="TextoNormal"/>
        <w:sectPr w:rsidR="00F26727">
          <w:headerReference w:type="default" r:id="rId24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155" w:name="_Toc467473471"/>
    <w:bookmarkStart w:id="156" w:name="_Toc467474018"/>
    <w:bookmarkStart w:id="157" w:name="_Toc467477757"/>
    <w:bookmarkStart w:id="158" w:name="_Toc467494903"/>
    <w:bookmarkStart w:id="159" w:name="_Toc467495269"/>
    <w:bookmarkStart w:id="160" w:name="_Toc468086075"/>
    <w:p w14:paraId="6B2911B1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64F7ED09">
          <v:shape id="_x0000_i1029" type="#_x0000_t75" style="width:29.25pt;height:36.75pt" o:ole="">
            <v:imagedata r:id="rId25" o:title=""/>
          </v:shape>
          <o:OLEObject Type="Embed" ProgID="Word.Document.8" ShapeID="_x0000_i1029" DrawAspect="Content" ObjectID="_1725140656" r:id="rId26"/>
        </w:object>
      </w:r>
    </w:p>
    <w:p w14:paraId="21989D2D" w14:textId="77777777"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14:paraId="76D29425" w14:textId="77777777" w:rsidR="00F26727" w:rsidRDefault="00F26727">
      <w:pPr>
        <w:pStyle w:val="Ttulo1"/>
      </w:pPr>
      <w:r>
        <w:t>Descrição da interface</w:t>
      </w:r>
      <w:bookmarkEnd w:id="147"/>
      <w:r>
        <w:t xml:space="preserve"> com o usuário</w:t>
      </w:r>
      <w:bookmarkEnd w:id="155"/>
      <w:bookmarkEnd w:id="156"/>
      <w:bookmarkEnd w:id="157"/>
      <w:bookmarkEnd w:id="158"/>
      <w:bookmarkEnd w:id="159"/>
      <w:bookmarkEnd w:id="160"/>
    </w:p>
    <w:p w14:paraId="078A569E" w14:textId="77777777" w:rsidR="00686F78" w:rsidRDefault="00686F78" w:rsidP="00E9713D">
      <w:pPr>
        <w:pStyle w:val="TextoNormal"/>
        <w:ind w:left="0"/>
      </w:pPr>
      <w:r>
        <w:t>Neste documento, adota-se “I_” para indicar uma interface</w:t>
      </w:r>
      <w:r w:rsidR="00E71CF3">
        <w:t>.</w:t>
      </w:r>
    </w:p>
    <w:p w14:paraId="61299296" w14:textId="77777777" w:rsidR="006221EF" w:rsidRDefault="006221EF" w:rsidP="006221EF">
      <w:pPr>
        <w:pStyle w:val="Ttulo2"/>
      </w:pPr>
      <w:bookmarkStart w:id="161" w:name="_Toc111397948"/>
      <w:r>
        <w:t>MAPA DE NAVEGAÇÃO DE INTERFACES</w:t>
      </w:r>
      <w:bookmarkEnd w:id="161"/>
    </w:p>
    <w:p w14:paraId="12E95E42" w14:textId="77777777" w:rsidR="006221EF" w:rsidRDefault="00000000" w:rsidP="00E77561">
      <w:pPr>
        <w:pStyle w:val="TextoNormal"/>
        <w:ind w:left="0"/>
      </w:pPr>
      <w:hyperlink r:id="rId27" w:history="1">
        <w:r w:rsidR="00E9713D" w:rsidRPr="00E9713D">
          <w:rPr>
            <w:rStyle w:val="Hyperlink"/>
          </w:rPr>
          <w:t>Mapa de navegação Figma</w:t>
        </w:r>
      </w:hyperlink>
    </w:p>
    <w:p w14:paraId="1DD1D4AF" w14:textId="77777777" w:rsidR="00B36119" w:rsidRDefault="00B36119" w:rsidP="00B36119">
      <w:pPr>
        <w:pStyle w:val="Ttulo2"/>
      </w:pPr>
      <w:bookmarkStart w:id="162" w:name="_Toc111397949"/>
      <w:r>
        <w:t>I_TelaLogin</w:t>
      </w:r>
      <w:bookmarkEnd w:id="162"/>
    </w:p>
    <w:p w14:paraId="15D8F4B9" w14:textId="2EB89821" w:rsidR="00B36119" w:rsidRDefault="00F37A1E" w:rsidP="00B36119">
      <w:pPr>
        <w:pStyle w:val="TextoNormal"/>
        <w:ind w:left="0"/>
      </w:pPr>
      <w:r>
        <w:pict w14:anchorId="5832C4E6">
          <v:shape id="Imagem 1" o:spid="_x0000_i1030" type="#_x0000_t75" style="width:451.5pt;height:267pt;visibility:visible;mso-wrap-style:square">
            <v:imagedata r:id="rId28" o:title=""/>
          </v:shape>
        </w:pict>
      </w:r>
    </w:p>
    <w:p w14:paraId="3896EA16" w14:textId="77777777" w:rsidR="00B36119" w:rsidRDefault="00B36119" w:rsidP="006F58FD">
      <w:pPr>
        <w:pStyle w:val="Ttulo2"/>
        <w:numPr>
          <w:ilvl w:val="0"/>
          <w:numId w:val="0"/>
        </w:numPr>
      </w:pPr>
      <w:bookmarkStart w:id="163" w:name="_Toc111397951"/>
      <w:r>
        <w:lastRenderedPageBreak/>
        <w:t>I_TelaPrincipal</w:t>
      </w:r>
      <w:bookmarkEnd w:id="163"/>
    </w:p>
    <w:p w14:paraId="109F0FB5" w14:textId="2F36FBB6" w:rsidR="00686F78" w:rsidRDefault="00F37A1E" w:rsidP="00B36119">
      <w:pPr>
        <w:pStyle w:val="TextoNormal"/>
        <w:ind w:left="0"/>
      </w:pPr>
      <w:r>
        <w:pict w14:anchorId="5F5DDEBE">
          <v:shape id="_x0000_i1031" type="#_x0000_t75" style="width:450.75pt;height:220.5pt;visibility:visible;mso-wrap-style:square">
            <v:imagedata r:id="rId29" o:title=""/>
          </v:shape>
        </w:pict>
      </w:r>
    </w:p>
    <w:p w14:paraId="412A51B2" w14:textId="77777777" w:rsidR="00686F78" w:rsidRDefault="00686F78" w:rsidP="00686F78">
      <w:pPr>
        <w:pStyle w:val="Ttulo2"/>
      </w:pPr>
      <w:bookmarkStart w:id="164" w:name="_Toc111397952"/>
      <w:r>
        <w:t>I</w:t>
      </w:r>
      <w:r w:rsidR="00B36119">
        <w:t>_</w:t>
      </w:r>
      <w:r w:rsidR="0040638A">
        <w:t>Tela</w:t>
      </w:r>
      <w:r w:rsidR="00B36119">
        <w:t>Cliente</w:t>
      </w:r>
      <w:bookmarkEnd w:id="164"/>
    </w:p>
    <w:p w14:paraId="0F8CE352" w14:textId="0931A801" w:rsidR="00686F78" w:rsidRDefault="00F37A1E" w:rsidP="00B36119">
      <w:pPr>
        <w:pStyle w:val="TextoNormal"/>
        <w:ind w:left="0"/>
      </w:pPr>
      <w:r>
        <w:pict w14:anchorId="6CC62977">
          <v:shape id="_x0000_i1032" type="#_x0000_t75" style="width:450.75pt;height:221.25pt;visibility:visible;mso-wrap-style:square">
            <v:imagedata r:id="rId30" o:title=""/>
          </v:shape>
        </w:pict>
      </w:r>
    </w:p>
    <w:p w14:paraId="2AF98979" w14:textId="77777777" w:rsidR="0040638A" w:rsidRDefault="0040638A" w:rsidP="00B36119">
      <w:pPr>
        <w:pStyle w:val="TextoNormal"/>
        <w:ind w:left="0"/>
      </w:pPr>
    </w:p>
    <w:p w14:paraId="421BA1C7" w14:textId="77777777" w:rsidR="0040638A" w:rsidRDefault="0040638A" w:rsidP="00B36119">
      <w:pPr>
        <w:pStyle w:val="TextoNormal"/>
        <w:ind w:left="0"/>
      </w:pPr>
    </w:p>
    <w:p w14:paraId="391A1953" w14:textId="77777777" w:rsidR="0040638A" w:rsidRDefault="0040638A" w:rsidP="00B36119">
      <w:pPr>
        <w:pStyle w:val="TextoNormal"/>
        <w:ind w:left="0"/>
      </w:pPr>
    </w:p>
    <w:p w14:paraId="394A4A50" w14:textId="77777777" w:rsidR="0040638A" w:rsidRDefault="0040638A" w:rsidP="00B36119">
      <w:pPr>
        <w:pStyle w:val="TextoNormal"/>
        <w:ind w:left="0"/>
      </w:pPr>
    </w:p>
    <w:p w14:paraId="7211ABA3" w14:textId="77777777" w:rsidR="0040638A" w:rsidRDefault="0040638A" w:rsidP="0040638A">
      <w:pPr>
        <w:pStyle w:val="Ttulo2"/>
      </w:pPr>
      <w:bookmarkStart w:id="165" w:name="_Toc111397953"/>
      <w:r>
        <w:lastRenderedPageBreak/>
        <w:t>I_CadastrarCliente</w:t>
      </w:r>
      <w:bookmarkEnd w:id="165"/>
    </w:p>
    <w:p w14:paraId="2AF27E7B" w14:textId="28DA090C" w:rsidR="0040638A" w:rsidRDefault="00F37A1E" w:rsidP="00B36119">
      <w:pPr>
        <w:pStyle w:val="TextoNormal"/>
        <w:ind w:left="0"/>
      </w:pPr>
      <w:r>
        <w:pict w14:anchorId="512C3AD6">
          <v:shape id="_x0000_i1033" type="#_x0000_t75" style="width:450.75pt;height:221.25pt;visibility:visible;mso-wrap-style:square">
            <v:imagedata r:id="rId31" o:title=""/>
          </v:shape>
        </w:pict>
      </w:r>
    </w:p>
    <w:p w14:paraId="33EB0EAC" w14:textId="77777777" w:rsidR="0040638A" w:rsidRDefault="0040638A" w:rsidP="00B36119">
      <w:pPr>
        <w:pStyle w:val="TextoNormal"/>
        <w:ind w:left="0"/>
      </w:pPr>
    </w:p>
    <w:p w14:paraId="5B9EBC17" w14:textId="77777777" w:rsidR="0040638A" w:rsidRDefault="0040638A" w:rsidP="0040638A">
      <w:pPr>
        <w:pStyle w:val="Ttulo2"/>
      </w:pPr>
      <w:bookmarkStart w:id="166" w:name="_Toc111397954"/>
      <w:r>
        <w:t>I_EditarCliente</w:t>
      </w:r>
      <w:bookmarkEnd w:id="166"/>
    </w:p>
    <w:p w14:paraId="73A2B5DD" w14:textId="375DF13D" w:rsidR="0040638A" w:rsidRDefault="00F37A1E" w:rsidP="00B36119">
      <w:pPr>
        <w:pStyle w:val="TextoNormal"/>
        <w:ind w:left="0"/>
      </w:pPr>
      <w:r>
        <w:pict w14:anchorId="1FCDDB2C">
          <v:shape id="_x0000_i1034" type="#_x0000_t75" style="width:450.75pt;height:220.5pt;visibility:visible;mso-wrap-style:square">
            <v:imagedata r:id="rId32" o:title=""/>
          </v:shape>
        </w:pict>
      </w:r>
    </w:p>
    <w:p w14:paraId="4427D49F" w14:textId="77777777" w:rsidR="0040638A" w:rsidRDefault="0040638A" w:rsidP="00B36119">
      <w:pPr>
        <w:pStyle w:val="TextoNormal"/>
        <w:ind w:left="0"/>
      </w:pPr>
    </w:p>
    <w:p w14:paraId="4714C2FC" w14:textId="77777777" w:rsidR="0040638A" w:rsidRDefault="0040638A" w:rsidP="00B36119">
      <w:pPr>
        <w:pStyle w:val="TextoNormal"/>
        <w:ind w:left="0"/>
      </w:pPr>
    </w:p>
    <w:p w14:paraId="0289149E" w14:textId="77777777" w:rsidR="0040638A" w:rsidRDefault="0040638A" w:rsidP="00B36119">
      <w:pPr>
        <w:pStyle w:val="TextoNormal"/>
        <w:ind w:left="0"/>
      </w:pPr>
    </w:p>
    <w:p w14:paraId="5FE8A76C" w14:textId="77777777" w:rsidR="0040638A" w:rsidRDefault="0040638A" w:rsidP="0040638A">
      <w:pPr>
        <w:pStyle w:val="Ttulo2"/>
      </w:pPr>
      <w:bookmarkStart w:id="167" w:name="_Toc111397955"/>
      <w:r>
        <w:lastRenderedPageBreak/>
        <w:t>I_ListarCliente</w:t>
      </w:r>
      <w:bookmarkEnd w:id="167"/>
    </w:p>
    <w:p w14:paraId="7B6BB2A6" w14:textId="49C1A9B2" w:rsidR="0040638A" w:rsidRDefault="00F37A1E" w:rsidP="00B36119">
      <w:pPr>
        <w:pStyle w:val="TextoNormal"/>
        <w:ind w:left="0"/>
      </w:pPr>
      <w:r>
        <w:pict w14:anchorId="16FB8247">
          <v:shape id="_x0000_i1035" type="#_x0000_t75" style="width:450.75pt;height:219.75pt;visibility:visible;mso-wrap-style:square">
            <v:imagedata r:id="rId33" o:title=""/>
          </v:shape>
        </w:pict>
      </w:r>
    </w:p>
    <w:p w14:paraId="6DB18808" w14:textId="77777777" w:rsidR="0040638A" w:rsidRDefault="0040638A" w:rsidP="00B36119">
      <w:pPr>
        <w:pStyle w:val="TextoNormal"/>
        <w:ind w:left="0"/>
      </w:pPr>
    </w:p>
    <w:p w14:paraId="4EBC9351" w14:textId="77777777" w:rsidR="0040638A" w:rsidRDefault="0040638A" w:rsidP="0040638A">
      <w:pPr>
        <w:pStyle w:val="Ttulo2"/>
      </w:pPr>
      <w:bookmarkStart w:id="168" w:name="_Toc111397956"/>
      <w:r>
        <w:t>I_TelaCarro</w:t>
      </w:r>
      <w:bookmarkEnd w:id="168"/>
    </w:p>
    <w:p w14:paraId="336C605F" w14:textId="77D8294D" w:rsidR="0040638A" w:rsidRDefault="00F37A1E" w:rsidP="00B36119">
      <w:pPr>
        <w:pStyle w:val="TextoNormal"/>
        <w:ind w:left="0"/>
      </w:pPr>
      <w:r>
        <w:pict w14:anchorId="56A0F4B2">
          <v:shape id="_x0000_i1036" type="#_x0000_t75" style="width:450.75pt;height:219.75pt;visibility:visible;mso-wrap-style:square">
            <v:imagedata r:id="rId34" o:title=""/>
          </v:shape>
        </w:pict>
      </w:r>
    </w:p>
    <w:p w14:paraId="5FB9DD19" w14:textId="77777777" w:rsidR="0040638A" w:rsidRDefault="0040638A" w:rsidP="00B36119">
      <w:pPr>
        <w:pStyle w:val="TextoNormal"/>
        <w:ind w:left="0"/>
      </w:pPr>
    </w:p>
    <w:p w14:paraId="7863F7F2" w14:textId="77777777" w:rsidR="0040638A" w:rsidRDefault="0040638A" w:rsidP="00B36119">
      <w:pPr>
        <w:pStyle w:val="TextoNormal"/>
        <w:ind w:left="0"/>
      </w:pPr>
    </w:p>
    <w:p w14:paraId="2E2C0663" w14:textId="77777777" w:rsidR="0040638A" w:rsidRDefault="0040638A" w:rsidP="00B36119">
      <w:pPr>
        <w:pStyle w:val="TextoNormal"/>
        <w:ind w:left="0"/>
      </w:pPr>
    </w:p>
    <w:p w14:paraId="69FDC706" w14:textId="77777777" w:rsidR="0040638A" w:rsidRDefault="0040638A" w:rsidP="0040638A">
      <w:pPr>
        <w:pStyle w:val="Ttulo2"/>
      </w:pPr>
      <w:bookmarkStart w:id="169" w:name="_Toc111397957"/>
      <w:r>
        <w:lastRenderedPageBreak/>
        <w:t>I_CadastrarCarro</w:t>
      </w:r>
      <w:bookmarkEnd w:id="169"/>
    </w:p>
    <w:p w14:paraId="47C920D3" w14:textId="6B35AAE6" w:rsidR="0040638A" w:rsidRDefault="00F37A1E" w:rsidP="00B36119">
      <w:pPr>
        <w:pStyle w:val="TextoNormal"/>
        <w:ind w:left="0"/>
      </w:pPr>
      <w:r>
        <w:pict w14:anchorId="1DE81335">
          <v:shape id="_x0000_i1037" type="#_x0000_t75" style="width:450.75pt;height:220.5pt;visibility:visible;mso-wrap-style:square">
            <v:imagedata r:id="rId35" o:title=""/>
          </v:shape>
        </w:pict>
      </w:r>
    </w:p>
    <w:p w14:paraId="09FD0ADC" w14:textId="77777777" w:rsidR="0040638A" w:rsidRDefault="0040638A" w:rsidP="00B36119">
      <w:pPr>
        <w:pStyle w:val="TextoNormal"/>
        <w:ind w:left="0"/>
      </w:pPr>
    </w:p>
    <w:p w14:paraId="4B9642FB" w14:textId="77777777" w:rsidR="0040638A" w:rsidRDefault="0040638A" w:rsidP="0040638A">
      <w:pPr>
        <w:pStyle w:val="Ttulo2"/>
      </w:pPr>
      <w:bookmarkStart w:id="170" w:name="_Toc111397958"/>
      <w:r>
        <w:t>I_EditarCarro</w:t>
      </w:r>
      <w:bookmarkEnd w:id="170"/>
    </w:p>
    <w:p w14:paraId="5E9485B4" w14:textId="7AC3E13A" w:rsidR="0040638A" w:rsidRPr="004C7F37" w:rsidRDefault="00F37A1E" w:rsidP="00B36119">
      <w:pPr>
        <w:pStyle w:val="TextoNormal"/>
        <w:ind w:left="0"/>
      </w:pPr>
      <w:r>
        <w:pict w14:anchorId="5DD97755">
          <v:shape id="_x0000_i1038" type="#_x0000_t75" style="width:450.75pt;height:220.5pt;visibility:visible;mso-wrap-style:square">
            <v:imagedata r:id="rId36" o:title=""/>
          </v:shape>
        </w:pict>
      </w:r>
    </w:p>
    <w:p w14:paraId="02DA2129" w14:textId="77777777" w:rsidR="0040638A" w:rsidRDefault="0040638A" w:rsidP="00B36119">
      <w:pPr>
        <w:pStyle w:val="TextoNormal"/>
        <w:ind w:left="0"/>
      </w:pPr>
    </w:p>
    <w:p w14:paraId="0536E269" w14:textId="77777777" w:rsidR="0040638A" w:rsidRDefault="0040638A" w:rsidP="00B36119">
      <w:pPr>
        <w:pStyle w:val="TextoNormal"/>
        <w:ind w:left="0"/>
      </w:pPr>
    </w:p>
    <w:p w14:paraId="259898AF" w14:textId="77777777" w:rsidR="0040638A" w:rsidRDefault="0040638A" w:rsidP="00B36119">
      <w:pPr>
        <w:pStyle w:val="TextoNormal"/>
        <w:ind w:left="0"/>
      </w:pPr>
    </w:p>
    <w:p w14:paraId="6A26476E" w14:textId="77777777" w:rsidR="0040638A" w:rsidRDefault="0040638A" w:rsidP="0040638A">
      <w:pPr>
        <w:pStyle w:val="Ttulo2"/>
      </w:pPr>
      <w:bookmarkStart w:id="171" w:name="_Toc111397959"/>
      <w:r>
        <w:lastRenderedPageBreak/>
        <w:t>I_</w:t>
      </w:r>
      <w:r w:rsidR="0026405B">
        <w:t>ListarCarro</w:t>
      </w:r>
      <w:bookmarkEnd w:id="171"/>
    </w:p>
    <w:p w14:paraId="598F3E0F" w14:textId="74076C32" w:rsidR="0040638A" w:rsidRDefault="00F37A1E" w:rsidP="00B36119">
      <w:pPr>
        <w:pStyle w:val="TextoNormal"/>
        <w:ind w:left="0"/>
      </w:pPr>
      <w:r>
        <w:pict w14:anchorId="4E783148">
          <v:shape id="_x0000_i1039" type="#_x0000_t75" style="width:450.75pt;height:220.5pt;visibility:visible;mso-wrap-style:square">
            <v:imagedata r:id="rId37" o:title=""/>
          </v:shape>
        </w:pict>
      </w:r>
    </w:p>
    <w:p w14:paraId="674CA79A" w14:textId="77777777" w:rsidR="0026405B" w:rsidRDefault="0026405B" w:rsidP="00B36119">
      <w:pPr>
        <w:pStyle w:val="TextoNormal"/>
        <w:ind w:left="0"/>
      </w:pPr>
    </w:p>
    <w:p w14:paraId="02C6BD34" w14:textId="77777777" w:rsidR="0026405B" w:rsidRDefault="0026405B" w:rsidP="0026405B">
      <w:pPr>
        <w:pStyle w:val="Ttulo2"/>
        <w:numPr>
          <w:ilvl w:val="0"/>
          <w:numId w:val="0"/>
        </w:numPr>
      </w:pPr>
      <w:bookmarkStart w:id="172" w:name="_Toc111397960"/>
      <w:r>
        <w:t>I_CadastrarAluguel</w:t>
      </w:r>
      <w:bookmarkEnd w:id="172"/>
    </w:p>
    <w:p w14:paraId="1D5529D7" w14:textId="7BDFF8B7" w:rsidR="0026405B" w:rsidRDefault="00F37A1E" w:rsidP="00B36119">
      <w:pPr>
        <w:pStyle w:val="TextoNormal"/>
        <w:ind w:left="0"/>
      </w:pPr>
      <w:r>
        <w:pict w14:anchorId="59DFDAF6">
          <v:shape id="_x0000_i1040" type="#_x0000_t75" style="width:450.75pt;height:220.5pt;visibility:visible;mso-wrap-style:square">
            <v:imagedata r:id="rId38" o:title=""/>
          </v:shape>
        </w:pict>
      </w:r>
    </w:p>
    <w:p w14:paraId="6732EE8E" w14:textId="77777777" w:rsidR="0026405B" w:rsidRDefault="0026405B" w:rsidP="00B36119">
      <w:pPr>
        <w:pStyle w:val="TextoNormal"/>
        <w:ind w:left="0"/>
      </w:pPr>
    </w:p>
    <w:p w14:paraId="27F69913" w14:textId="77777777" w:rsidR="0026405B" w:rsidRDefault="0026405B" w:rsidP="00B36119">
      <w:pPr>
        <w:pStyle w:val="TextoNormal"/>
        <w:ind w:left="0"/>
      </w:pPr>
    </w:p>
    <w:p w14:paraId="3A5B3F6D" w14:textId="77777777" w:rsidR="0026405B" w:rsidRDefault="0026405B" w:rsidP="00B36119">
      <w:pPr>
        <w:pStyle w:val="TextoNormal"/>
        <w:ind w:left="0"/>
      </w:pPr>
    </w:p>
    <w:p w14:paraId="599D040D" w14:textId="77777777" w:rsidR="0026405B" w:rsidRDefault="0026405B" w:rsidP="0026405B">
      <w:pPr>
        <w:pStyle w:val="Ttulo2"/>
        <w:numPr>
          <w:ilvl w:val="0"/>
          <w:numId w:val="0"/>
        </w:numPr>
      </w:pPr>
      <w:bookmarkStart w:id="173" w:name="_Toc111397961"/>
      <w:r>
        <w:lastRenderedPageBreak/>
        <w:t>I_ListarAlugue</w:t>
      </w:r>
      <w:r w:rsidR="006B3784">
        <w:t>l</w:t>
      </w:r>
      <w:bookmarkEnd w:id="173"/>
    </w:p>
    <w:p w14:paraId="77B13D30" w14:textId="4F8D4103" w:rsidR="0026405B" w:rsidRDefault="00F37A1E" w:rsidP="00B36119">
      <w:pPr>
        <w:pStyle w:val="TextoNormal"/>
        <w:ind w:left="0"/>
      </w:pPr>
      <w:r>
        <w:pict w14:anchorId="67B96CBB">
          <v:shape id="_x0000_i1041" type="#_x0000_t75" style="width:450.75pt;height:219.75pt;visibility:visible;mso-wrap-style:square">
            <v:imagedata r:id="rId39" o:title=""/>
          </v:shape>
        </w:pict>
      </w:r>
    </w:p>
    <w:sectPr w:rsidR="0026405B">
      <w:headerReference w:type="default" r:id="rId40"/>
      <w:pgSz w:w="11906" w:h="16838" w:code="9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5A03BF" w14:textId="77777777" w:rsidR="00B91459" w:rsidRDefault="00B91459">
      <w:r>
        <w:separator/>
      </w:r>
    </w:p>
  </w:endnote>
  <w:endnote w:type="continuationSeparator" w:id="0">
    <w:p w14:paraId="485BFA1D" w14:textId="77777777" w:rsidR="00B91459" w:rsidRDefault="00B914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6487"/>
      <w:gridCol w:w="2799"/>
    </w:tblGrid>
    <w:tr w:rsidR="00F26727" w14:paraId="74D11467" w14:textId="77777777">
      <w:tc>
        <w:tcPr>
          <w:tcW w:w="6487" w:type="dxa"/>
        </w:tcPr>
        <w:p w14:paraId="3F802F72" w14:textId="77777777" w:rsidR="00F26727" w:rsidRDefault="00F26727">
          <w:pPr>
            <w:pStyle w:val="Rodap"/>
          </w:pPr>
          <w:r>
            <w:t>Versão &lt;</w:t>
          </w:r>
          <w:r w:rsidR="00F01767">
            <w:t>1</w:t>
          </w:r>
          <w:r>
            <w:t>.</w:t>
          </w:r>
          <w:r w:rsidR="00F01767">
            <w:t>0</w:t>
          </w:r>
          <w:r>
            <w:t xml:space="preserve">&gt; </w:t>
          </w:r>
        </w:p>
      </w:tc>
      <w:tc>
        <w:tcPr>
          <w:tcW w:w="2799" w:type="dxa"/>
        </w:tcPr>
        <w:p w14:paraId="33A8FBCF" w14:textId="77777777" w:rsidR="00F26727" w:rsidRDefault="00F26727">
          <w:pPr>
            <w:pStyle w:val="Rodap"/>
            <w:jc w:val="right"/>
          </w:pPr>
          <w:bookmarkStart w:id="2" w:name="_Ref471361557"/>
          <w:r>
            <w:t>&lt;</w:t>
          </w:r>
          <w:r w:rsidR="00F01767">
            <w:t>8</w:t>
          </w:r>
          <w:r>
            <w:t>/</w:t>
          </w:r>
          <w:r w:rsidR="00F01767">
            <w:t>2022</w:t>
          </w:r>
          <w:r>
            <w:t>&gt;</w:t>
          </w:r>
        </w:p>
      </w:tc>
    </w:tr>
    <w:bookmarkEnd w:id="2"/>
  </w:tbl>
  <w:p w14:paraId="1408BC51" w14:textId="77777777" w:rsidR="00F26727" w:rsidRDefault="00F2672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D726B6" w14:textId="77777777" w:rsidR="00B91459" w:rsidRDefault="00B91459">
      <w:r>
        <w:separator/>
      </w:r>
    </w:p>
  </w:footnote>
  <w:footnote w:type="continuationSeparator" w:id="0">
    <w:p w14:paraId="7142F9BA" w14:textId="77777777" w:rsidR="00B91459" w:rsidRDefault="00B914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5B66C" w14:textId="77777777" w:rsidR="00F26727" w:rsidRDefault="00F26727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4E4195C" w14:textId="77777777" w:rsidR="00F26727" w:rsidRDefault="00F26727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78FE0" w14:textId="77777777" w:rsidR="00F26727" w:rsidRDefault="00F26727">
    <w:pPr>
      <w:pStyle w:val="Cabealho"/>
      <w:rPr>
        <w:rStyle w:val="Nmerodepgina"/>
      </w:rPr>
    </w:pPr>
    <w:r>
      <w:rPr>
        <w:rStyle w:val="Nmerodepgina"/>
      </w:rPr>
      <w:t>Documento de Requisitos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1D2E7" w14:textId="77777777" w:rsidR="00F26727" w:rsidRDefault="00F2672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46061799" w14:textId="77777777">
      <w:tc>
        <w:tcPr>
          <w:tcW w:w="4621" w:type="dxa"/>
        </w:tcPr>
        <w:p w14:paraId="2B41D384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175C2BB9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Introdução –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72C415AE" w14:textId="77777777" w:rsidR="00F26727" w:rsidRDefault="00F26727">
    <w:pPr>
      <w:pStyle w:val="Cabealho"/>
      <w:rPr>
        <w:rStyle w:val="Nmerodepgin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78FED823" w14:textId="77777777">
      <w:tc>
        <w:tcPr>
          <w:tcW w:w="4621" w:type="dxa"/>
        </w:tcPr>
        <w:p w14:paraId="4F0EFE42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0D3D053E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geral do sistema – C1.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63B6B4E4" w14:textId="77777777" w:rsidR="00F26727" w:rsidRDefault="00F26727">
    <w:pPr>
      <w:pStyle w:val="Cabealho"/>
      <w:rPr>
        <w:rStyle w:val="Nmerodepgin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E156E6" w14:paraId="34073A68" w14:textId="77777777">
      <w:tc>
        <w:tcPr>
          <w:tcW w:w="4621" w:type="dxa"/>
        </w:tcPr>
        <w:p w14:paraId="743D7F56" w14:textId="77777777" w:rsidR="00E156E6" w:rsidRDefault="00E156E6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764AF0DD" w14:textId="77777777" w:rsidR="00E156E6" w:rsidRDefault="00E156E6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145885D2" w14:textId="77777777" w:rsidR="00E156E6" w:rsidRDefault="00E156E6">
    <w:pPr>
      <w:pStyle w:val="Cabealho"/>
      <w:rPr>
        <w:rStyle w:val="Nmerodepgina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74C372C" w14:textId="77777777">
      <w:tc>
        <w:tcPr>
          <w:tcW w:w="4621" w:type="dxa"/>
        </w:tcPr>
        <w:p w14:paraId="170CDF98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63EA870F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01ED5BF8" w14:textId="77777777" w:rsidR="00F26727" w:rsidRDefault="00F26727">
    <w:pPr>
      <w:pStyle w:val="Cabealho"/>
      <w:rPr>
        <w:rStyle w:val="Nmerodepgina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5E7DE40" w14:textId="77777777">
      <w:tc>
        <w:tcPr>
          <w:tcW w:w="4621" w:type="dxa"/>
        </w:tcPr>
        <w:p w14:paraId="0720B426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0CABCD19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não funcionais – C3.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1B460998" w14:textId="77777777" w:rsidR="00F26727" w:rsidRDefault="00F26727">
    <w:pPr>
      <w:pStyle w:val="Cabealho"/>
      <w:rPr>
        <w:rStyle w:val="Nmerodepgina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30F420F" w14:textId="77777777">
      <w:tc>
        <w:tcPr>
          <w:tcW w:w="4621" w:type="dxa"/>
        </w:tcPr>
        <w:p w14:paraId="14C5536E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711E50D0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da interface com o usuário – C4.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6B661516" w14:textId="77777777" w:rsidR="00F26727" w:rsidRDefault="00F26727">
    <w:pPr>
      <w:pStyle w:val="Cabealho"/>
      <w:rPr>
        <w:rStyle w:val="Nmerodepgin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B06E0C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2"/>
    <w:multiLevelType w:val="singleLevel"/>
    <w:tmpl w:val="D29E884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2" w15:restartNumberingAfterBreak="0">
    <w:nsid w:val="FFFFFF88"/>
    <w:multiLevelType w:val="singleLevel"/>
    <w:tmpl w:val="B7FCD4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0F88313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FFFFFFFB"/>
    <w:multiLevelType w:val="multilevel"/>
    <w:tmpl w:val="B4AE035A"/>
    <w:lvl w:ilvl="0">
      <w:start w:val="1"/>
      <w:numFmt w:val="none"/>
      <w:pStyle w:val="Ttulo1"/>
      <w:suff w:val="nothing"/>
      <w:lvlText w:val=""/>
      <w:lvlJc w:val="left"/>
    </w:lvl>
    <w:lvl w:ilvl="1">
      <w:start w:val="1"/>
      <w:numFmt w:val="none"/>
      <w:pStyle w:val="Ttulo2"/>
      <w:suff w:val="nothing"/>
      <w:lvlText w:val=""/>
      <w:lvlJc w:val="left"/>
    </w:lvl>
    <w:lvl w:ilvl="2">
      <w:start w:val="1"/>
      <w:numFmt w:val="bullet"/>
      <w:pStyle w:val="Ttulo3"/>
      <w:lvlText w:val=""/>
      <w:lvlJc w:val="left"/>
      <w:rPr>
        <w:rFonts w:ascii="Symbol" w:hAnsi="Symbol" w:hint="default"/>
      </w:rPr>
    </w:lvl>
    <w:lvl w:ilvl="3">
      <w:start w:val="1"/>
      <w:numFmt w:val="decimal"/>
      <w:pStyle w:val="Ttulo4"/>
      <w:lvlText w:val="%3.%4."/>
      <w:legacy w:legacy="1" w:legacySpace="0" w:legacyIndent="576"/>
      <w:lvlJc w:val="left"/>
    </w:lvl>
    <w:lvl w:ilvl="4">
      <w:start w:val="1"/>
      <w:numFmt w:val="decimal"/>
      <w:pStyle w:val="Ttulo5"/>
      <w:lvlText w:val="%3.%4..%5"/>
      <w:legacy w:legacy="1" w:legacySpace="144" w:legacyIndent="0"/>
      <w:lvlJc w:val="left"/>
    </w:lvl>
    <w:lvl w:ilvl="5">
      <w:start w:val="1"/>
      <w:numFmt w:val="decimal"/>
      <w:pStyle w:val="Ttulo6"/>
      <w:lvlText w:val="%3.%4..%5.%6"/>
      <w:legacy w:legacy="1" w:legacySpace="144" w:legacyIndent="0"/>
      <w:lvlJc w:val="left"/>
    </w:lvl>
    <w:lvl w:ilvl="6">
      <w:start w:val="1"/>
      <w:numFmt w:val="decimal"/>
      <w:pStyle w:val="Ttulo7"/>
      <w:lvlText w:val="%3.%4..%5.%6.%7"/>
      <w:legacy w:legacy="1" w:legacySpace="144" w:legacyIndent="0"/>
      <w:lvlJc w:val="left"/>
    </w:lvl>
    <w:lvl w:ilvl="7">
      <w:start w:val="1"/>
      <w:numFmt w:val="decimal"/>
      <w:pStyle w:val="Ttulo8"/>
      <w:lvlText w:val="%3.%4..%5.%6.%7.%8"/>
      <w:legacy w:legacy="1" w:legacySpace="144" w:legacyIndent="0"/>
      <w:lvlJc w:val="left"/>
    </w:lvl>
    <w:lvl w:ilvl="8">
      <w:start w:val="1"/>
      <w:numFmt w:val="decimal"/>
      <w:pStyle w:val="Ttulo9"/>
      <w:lvlText w:val="%3.%4..%5.%6.%7.%8.%9"/>
      <w:legacy w:legacy="1" w:legacySpace="144" w:legacyIndent="0"/>
      <w:lvlJc w:val="left"/>
    </w:lvl>
  </w:abstractNum>
  <w:abstractNum w:abstractNumId="5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6" w15:restartNumberingAfterBreak="0">
    <w:nsid w:val="045310CE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8705617"/>
    <w:multiLevelType w:val="singleLevel"/>
    <w:tmpl w:val="EBD2946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8" w15:restartNumberingAfterBreak="0">
    <w:nsid w:val="139F6ED1"/>
    <w:multiLevelType w:val="singleLevel"/>
    <w:tmpl w:val="8236D84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9" w15:restartNumberingAfterBreak="0">
    <w:nsid w:val="143D2BBF"/>
    <w:multiLevelType w:val="hybridMultilevel"/>
    <w:tmpl w:val="0F98C1B0"/>
    <w:lvl w:ilvl="0" w:tplc="ED2E8F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05DC4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1B1D5AE0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1C6E62DE"/>
    <w:multiLevelType w:val="multilevel"/>
    <w:tmpl w:val="032038C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E7B10E2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1F73455A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9462A00"/>
    <w:multiLevelType w:val="singleLevel"/>
    <w:tmpl w:val="EBD2946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29CC433D"/>
    <w:multiLevelType w:val="hybridMultilevel"/>
    <w:tmpl w:val="6186C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059DE"/>
    <w:multiLevelType w:val="singleLevel"/>
    <w:tmpl w:val="0416000F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18" w15:restartNumberingAfterBreak="0">
    <w:nsid w:val="4820271F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4B927418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513C2A66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54A16E79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552B2B43"/>
    <w:multiLevelType w:val="hybridMultilevel"/>
    <w:tmpl w:val="DE7827A4"/>
    <w:lvl w:ilvl="0" w:tplc="0416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23" w15:restartNumberingAfterBreak="0">
    <w:nsid w:val="675155F3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4" w15:restartNumberingAfterBreak="0">
    <w:nsid w:val="697756A4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D120F1E"/>
    <w:multiLevelType w:val="hybridMultilevel"/>
    <w:tmpl w:val="70F4AEF8"/>
    <w:lvl w:ilvl="0" w:tplc="75B630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0C03CE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79324472">
    <w:abstractNumId w:val="4"/>
  </w:num>
  <w:num w:numId="2" w16cid:durableId="1174150714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3" w16cid:durableId="1354771312">
    <w:abstractNumId w:val="3"/>
  </w:num>
  <w:num w:numId="4" w16cid:durableId="413017441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5" w16cid:durableId="696008959">
    <w:abstractNumId w:val="12"/>
  </w:num>
  <w:num w:numId="6" w16cid:durableId="854658559">
    <w:abstractNumId w:val="19"/>
  </w:num>
  <w:num w:numId="7" w16cid:durableId="589434397">
    <w:abstractNumId w:val="11"/>
  </w:num>
  <w:num w:numId="8" w16cid:durableId="709450420">
    <w:abstractNumId w:val="10"/>
  </w:num>
  <w:num w:numId="9" w16cid:durableId="57703810">
    <w:abstractNumId w:val="23"/>
  </w:num>
  <w:num w:numId="10" w16cid:durableId="1079518733">
    <w:abstractNumId w:val="2"/>
  </w:num>
  <w:num w:numId="11" w16cid:durableId="2098018574">
    <w:abstractNumId w:val="18"/>
  </w:num>
  <w:num w:numId="12" w16cid:durableId="261033243">
    <w:abstractNumId w:val="6"/>
  </w:num>
  <w:num w:numId="13" w16cid:durableId="2060785502">
    <w:abstractNumId w:val="26"/>
  </w:num>
  <w:num w:numId="14" w16cid:durableId="387151306">
    <w:abstractNumId w:val="14"/>
  </w:num>
  <w:num w:numId="15" w16cid:durableId="577710419">
    <w:abstractNumId w:val="21"/>
  </w:num>
  <w:num w:numId="16" w16cid:durableId="374349255">
    <w:abstractNumId w:val="24"/>
  </w:num>
  <w:num w:numId="17" w16cid:durableId="52123199">
    <w:abstractNumId w:val="0"/>
  </w:num>
  <w:num w:numId="18" w16cid:durableId="2085954917">
    <w:abstractNumId w:val="13"/>
  </w:num>
  <w:num w:numId="19" w16cid:durableId="1470705043">
    <w:abstractNumId w:val="20"/>
  </w:num>
  <w:num w:numId="20" w16cid:durableId="687215117">
    <w:abstractNumId w:val="1"/>
  </w:num>
  <w:num w:numId="21" w16cid:durableId="864826303">
    <w:abstractNumId w:val="15"/>
  </w:num>
  <w:num w:numId="22" w16cid:durableId="1907837471">
    <w:abstractNumId w:val="7"/>
  </w:num>
  <w:num w:numId="23" w16cid:durableId="1139151300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24" w16cid:durableId="1107892110">
    <w:abstractNumId w:val="8"/>
  </w:num>
  <w:num w:numId="25" w16cid:durableId="1731463912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26" w16cid:durableId="143857805">
    <w:abstractNumId w:val="17"/>
  </w:num>
  <w:num w:numId="27" w16cid:durableId="2100759945">
    <w:abstractNumId w:val="4"/>
  </w:num>
  <w:num w:numId="28" w16cid:durableId="1805930818">
    <w:abstractNumId w:val="4"/>
  </w:num>
  <w:num w:numId="29" w16cid:durableId="172763414">
    <w:abstractNumId w:val="4"/>
  </w:num>
  <w:num w:numId="30" w16cid:durableId="1594974287">
    <w:abstractNumId w:val="4"/>
  </w:num>
  <w:num w:numId="31" w16cid:durableId="81531350">
    <w:abstractNumId w:val="4"/>
  </w:num>
  <w:num w:numId="32" w16cid:durableId="1957756984">
    <w:abstractNumId w:val="4"/>
  </w:num>
  <w:num w:numId="33" w16cid:durableId="2144080421">
    <w:abstractNumId w:val="22"/>
  </w:num>
  <w:num w:numId="34" w16cid:durableId="1371225933">
    <w:abstractNumId w:val="16"/>
  </w:num>
  <w:num w:numId="35" w16cid:durableId="552817258">
    <w:abstractNumId w:val="9"/>
  </w:num>
  <w:num w:numId="36" w16cid:durableId="2367870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oNotTrackMoves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PrinterMetrics/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B795D"/>
    <w:rsid w:val="00015464"/>
    <w:rsid w:val="00016296"/>
    <w:rsid w:val="00055BF5"/>
    <w:rsid w:val="0007745E"/>
    <w:rsid w:val="000A044D"/>
    <w:rsid w:val="000C7E33"/>
    <w:rsid w:val="000F7CA4"/>
    <w:rsid w:val="0010665C"/>
    <w:rsid w:val="00106D1A"/>
    <w:rsid w:val="001155E4"/>
    <w:rsid w:val="00151592"/>
    <w:rsid w:val="001603F9"/>
    <w:rsid w:val="00161EAE"/>
    <w:rsid w:val="001660F2"/>
    <w:rsid w:val="00167A6A"/>
    <w:rsid w:val="001716C7"/>
    <w:rsid w:val="0017170A"/>
    <w:rsid w:val="00185CFA"/>
    <w:rsid w:val="001A74BB"/>
    <w:rsid w:val="001B1C6E"/>
    <w:rsid w:val="001C08EE"/>
    <w:rsid w:val="001C1F90"/>
    <w:rsid w:val="001C678D"/>
    <w:rsid w:val="001E07FE"/>
    <w:rsid w:val="001E4902"/>
    <w:rsid w:val="001F713B"/>
    <w:rsid w:val="002057CE"/>
    <w:rsid w:val="0026024F"/>
    <w:rsid w:val="0026405B"/>
    <w:rsid w:val="002C0F87"/>
    <w:rsid w:val="002E1595"/>
    <w:rsid w:val="002E5B74"/>
    <w:rsid w:val="00300018"/>
    <w:rsid w:val="003012E4"/>
    <w:rsid w:val="003077B1"/>
    <w:rsid w:val="00313C44"/>
    <w:rsid w:val="00344E16"/>
    <w:rsid w:val="00355001"/>
    <w:rsid w:val="0036042C"/>
    <w:rsid w:val="00364AAD"/>
    <w:rsid w:val="003741D5"/>
    <w:rsid w:val="00376C8A"/>
    <w:rsid w:val="00394047"/>
    <w:rsid w:val="003C0757"/>
    <w:rsid w:val="003C1E36"/>
    <w:rsid w:val="003C5923"/>
    <w:rsid w:val="0040638A"/>
    <w:rsid w:val="004321EE"/>
    <w:rsid w:val="0043774F"/>
    <w:rsid w:val="0044401B"/>
    <w:rsid w:val="00452E8A"/>
    <w:rsid w:val="004703C7"/>
    <w:rsid w:val="004855AC"/>
    <w:rsid w:val="00493C14"/>
    <w:rsid w:val="004A3187"/>
    <w:rsid w:val="004B1449"/>
    <w:rsid w:val="004B2264"/>
    <w:rsid w:val="004B5A88"/>
    <w:rsid w:val="004D3687"/>
    <w:rsid w:val="004D3D60"/>
    <w:rsid w:val="004F1C32"/>
    <w:rsid w:val="004F3DEB"/>
    <w:rsid w:val="004F4757"/>
    <w:rsid w:val="00503DA0"/>
    <w:rsid w:val="00506043"/>
    <w:rsid w:val="0051178D"/>
    <w:rsid w:val="00521A89"/>
    <w:rsid w:val="00524831"/>
    <w:rsid w:val="0053398C"/>
    <w:rsid w:val="00540228"/>
    <w:rsid w:val="0055625B"/>
    <w:rsid w:val="00557770"/>
    <w:rsid w:val="00570548"/>
    <w:rsid w:val="005B7290"/>
    <w:rsid w:val="005C1A78"/>
    <w:rsid w:val="005C5014"/>
    <w:rsid w:val="005C785E"/>
    <w:rsid w:val="005E4BFD"/>
    <w:rsid w:val="00615F55"/>
    <w:rsid w:val="006221EF"/>
    <w:rsid w:val="006252DB"/>
    <w:rsid w:val="00631CAB"/>
    <w:rsid w:val="006360F4"/>
    <w:rsid w:val="006419A3"/>
    <w:rsid w:val="00657090"/>
    <w:rsid w:val="00686F78"/>
    <w:rsid w:val="00693FF5"/>
    <w:rsid w:val="006B3784"/>
    <w:rsid w:val="006B47AC"/>
    <w:rsid w:val="006E77BB"/>
    <w:rsid w:val="006F3E3A"/>
    <w:rsid w:val="006F58FD"/>
    <w:rsid w:val="007010B6"/>
    <w:rsid w:val="0078224C"/>
    <w:rsid w:val="00795110"/>
    <w:rsid w:val="007F2342"/>
    <w:rsid w:val="00817E37"/>
    <w:rsid w:val="00847230"/>
    <w:rsid w:val="00870DDD"/>
    <w:rsid w:val="008810ED"/>
    <w:rsid w:val="0089404A"/>
    <w:rsid w:val="008A2B9F"/>
    <w:rsid w:val="008A3149"/>
    <w:rsid w:val="008A4CB6"/>
    <w:rsid w:val="008B20E1"/>
    <w:rsid w:val="008C4E87"/>
    <w:rsid w:val="008D43BA"/>
    <w:rsid w:val="008E3941"/>
    <w:rsid w:val="008E3F95"/>
    <w:rsid w:val="009028FF"/>
    <w:rsid w:val="0091288B"/>
    <w:rsid w:val="0091754B"/>
    <w:rsid w:val="0092733A"/>
    <w:rsid w:val="009376B2"/>
    <w:rsid w:val="00941960"/>
    <w:rsid w:val="00954480"/>
    <w:rsid w:val="009617FC"/>
    <w:rsid w:val="009770B5"/>
    <w:rsid w:val="00996B9E"/>
    <w:rsid w:val="009B2FA5"/>
    <w:rsid w:val="009B41BB"/>
    <w:rsid w:val="009C0C24"/>
    <w:rsid w:val="00A024A3"/>
    <w:rsid w:val="00A12955"/>
    <w:rsid w:val="00A3558F"/>
    <w:rsid w:val="00A8287A"/>
    <w:rsid w:val="00A86C7E"/>
    <w:rsid w:val="00AA108B"/>
    <w:rsid w:val="00AB6C99"/>
    <w:rsid w:val="00AC45AE"/>
    <w:rsid w:val="00AD3842"/>
    <w:rsid w:val="00AF2511"/>
    <w:rsid w:val="00B157A5"/>
    <w:rsid w:val="00B36119"/>
    <w:rsid w:val="00B46BF9"/>
    <w:rsid w:val="00B54DFC"/>
    <w:rsid w:val="00B66A90"/>
    <w:rsid w:val="00B735B6"/>
    <w:rsid w:val="00B91459"/>
    <w:rsid w:val="00BB2E34"/>
    <w:rsid w:val="00BB4A40"/>
    <w:rsid w:val="00BB65B8"/>
    <w:rsid w:val="00BB795D"/>
    <w:rsid w:val="00BC26A7"/>
    <w:rsid w:val="00BD557D"/>
    <w:rsid w:val="00BD6D5A"/>
    <w:rsid w:val="00BE6107"/>
    <w:rsid w:val="00C12547"/>
    <w:rsid w:val="00C14F18"/>
    <w:rsid w:val="00C1576A"/>
    <w:rsid w:val="00C343E6"/>
    <w:rsid w:val="00C62894"/>
    <w:rsid w:val="00C85968"/>
    <w:rsid w:val="00C921ED"/>
    <w:rsid w:val="00CB1B86"/>
    <w:rsid w:val="00CB5871"/>
    <w:rsid w:val="00D40FCB"/>
    <w:rsid w:val="00D424F5"/>
    <w:rsid w:val="00DB32DC"/>
    <w:rsid w:val="00DE6EC3"/>
    <w:rsid w:val="00DF0EAF"/>
    <w:rsid w:val="00E156E6"/>
    <w:rsid w:val="00E641BA"/>
    <w:rsid w:val="00E646F6"/>
    <w:rsid w:val="00E71CF3"/>
    <w:rsid w:val="00E77561"/>
    <w:rsid w:val="00E942D6"/>
    <w:rsid w:val="00E95F9E"/>
    <w:rsid w:val="00E9713D"/>
    <w:rsid w:val="00EB1672"/>
    <w:rsid w:val="00EB200C"/>
    <w:rsid w:val="00EB5832"/>
    <w:rsid w:val="00EE0766"/>
    <w:rsid w:val="00EE73AD"/>
    <w:rsid w:val="00F01767"/>
    <w:rsid w:val="00F05F90"/>
    <w:rsid w:val="00F217D7"/>
    <w:rsid w:val="00F26727"/>
    <w:rsid w:val="00F345B6"/>
    <w:rsid w:val="00F37A1E"/>
    <w:rsid w:val="00F569CC"/>
    <w:rsid w:val="00F7010D"/>
    <w:rsid w:val="00F72B4E"/>
    <w:rsid w:val="00F877EF"/>
    <w:rsid w:val="00FB2FD7"/>
    <w:rsid w:val="00FC1ACF"/>
    <w:rsid w:val="00FE4DBC"/>
    <w:rsid w:val="00FF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,"/>
  <w:listSeparator w:val=";"/>
  <w14:docId w14:val="031F414B"/>
  <w15:chartTrackingRefBased/>
  <w15:docId w15:val="{897E055D-E78E-4258-A907-3718C980E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Normal"/>
    <w:qFormat/>
    <w:pPr>
      <w:keepNext/>
      <w:numPr>
        <w:numId w:val="1"/>
      </w:numPr>
      <w:spacing w:after="480"/>
      <w:jc w:val="right"/>
      <w:outlineLvl w:val="0"/>
    </w:pPr>
    <w:rPr>
      <w:rFonts w:ascii="Arial" w:hAnsi="Arial"/>
      <w:b/>
      <w:kern w:val="28"/>
      <w:sz w:val="40"/>
    </w:rPr>
  </w:style>
  <w:style w:type="paragraph" w:styleId="Ttulo2">
    <w:name w:val="heading 2"/>
    <w:next w:val="TextoNormal"/>
    <w:qFormat/>
    <w:pPr>
      <w:keepNext/>
      <w:numPr>
        <w:ilvl w:val="1"/>
        <w:numId w:val="1"/>
      </w:numPr>
      <w:shd w:val="pct20" w:color="auto" w:fill="auto"/>
      <w:spacing w:before="360" w:after="120"/>
      <w:outlineLvl w:val="1"/>
    </w:pPr>
    <w:rPr>
      <w:rFonts w:ascii="Arial" w:hAnsi="Arial"/>
      <w:b/>
      <w:noProof/>
      <w:sz w:val="28"/>
    </w:rPr>
  </w:style>
  <w:style w:type="paragraph" w:styleId="Ttulo3">
    <w:name w:val="heading 3"/>
    <w:next w:val="TextoNormal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noProof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1152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1152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1152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1152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1152"/>
      <w:outlineLvl w:val="8"/>
    </w:pPr>
    <w:rPr>
      <w:rFonts w:ascii="Arial" w:hAnsi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Normal">
    <w:name w:val="Texto Normal"/>
    <w:pPr>
      <w:spacing w:before="60" w:after="60"/>
      <w:ind w:left="578"/>
      <w:jc w:val="both"/>
    </w:pPr>
    <w:rPr>
      <w:noProof/>
      <w:sz w:val="22"/>
    </w:rPr>
  </w:style>
  <w:style w:type="paragraph" w:customStyle="1" w:styleId="Corponico">
    <w:name w:val="Corpo Único"/>
    <w:pPr>
      <w:spacing w:before="60" w:after="60"/>
      <w:ind w:left="720"/>
    </w:pPr>
    <w:rPr>
      <w:rFonts w:ascii="Arial" w:hAnsi="Arial"/>
      <w:color w:val="000000"/>
      <w:lang w:val="en-US"/>
    </w:rPr>
  </w:style>
  <w:style w:type="paragraph" w:customStyle="1" w:styleId="Captulo">
    <w:name w:val="Capítulo"/>
    <w:next w:val="TextoNormal"/>
    <w:pPr>
      <w:keepNext/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Captulo">
    <w:name w:val="Sumário - Capítulo"/>
    <w:pPr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Item">
    <w:name w:val="Sumário - Item"/>
    <w:basedOn w:val="Sumrio-Captulo"/>
    <w:pPr>
      <w:spacing w:before="60" w:after="60"/>
      <w:ind w:left="1152"/>
    </w:pPr>
    <w:rPr>
      <w:sz w:val="20"/>
    </w:rPr>
  </w:style>
  <w:style w:type="paragraph" w:customStyle="1" w:styleId="Sumrio-Subitem">
    <w:name w:val="Sumário - Subitem"/>
    <w:basedOn w:val="Sumrio-Item"/>
    <w:pPr>
      <w:spacing w:before="0" w:after="0"/>
      <w:ind w:left="1728"/>
    </w:pPr>
  </w:style>
  <w:style w:type="paragraph" w:customStyle="1" w:styleId="Ttulo-Item">
    <w:name w:val="Título - Item"/>
    <w:next w:val="TextoNormal"/>
    <w:pPr>
      <w:spacing w:before="60"/>
    </w:pPr>
    <w:rPr>
      <w:rFonts w:ascii="Arial" w:hAnsi="Arial"/>
      <w:b/>
      <w:noProof/>
    </w:rPr>
  </w:style>
  <w:style w:type="paragraph" w:styleId="Numerada">
    <w:name w:val="List Number"/>
    <w:next w:val="TextoNormal"/>
    <w:semiHidden/>
    <w:pPr>
      <w:spacing w:before="240" w:after="120"/>
    </w:pPr>
    <w:rPr>
      <w:noProof/>
      <w:sz w:val="22"/>
    </w:rPr>
  </w:style>
  <w:style w:type="paragraph" w:styleId="Commarcadores3">
    <w:name w:val="List Bullet 3"/>
    <w:semiHidden/>
    <w:pPr>
      <w:ind w:left="859" w:hanging="283"/>
    </w:pPr>
    <w:rPr>
      <w:noProof/>
    </w:rPr>
  </w:style>
  <w:style w:type="paragraph" w:customStyle="1" w:styleId="Ttulo-Subitem">
    <w:name w:val="Título - Subitem"/>
    <w:next w:val="TextoNormal"/>
    <w:pPr>
      <w:keepNext/>
      <w:spacing w:before="240" w:after="120"/>
      <w:ind w:left="576" w:hanging="576"/>
    </w:pPr>
    <w:rPr>
      <w:rFonts w:ascii="Arial" w:hAnsi="Arial"/>
      <w:b/>
      <w:noProof/>
      <w:sz w:val="24"/>
    </w:rPr>
  </w:style>
  <w:style w:type="paragraph" w:customStyle="1" w:styleId="TtuloFigura">
    <w:name w:val="Título Figura"/>
    <w:next w:val="TextoNormal"/>
    <w:pPr>
      <w:keepNext/>
      <w:spacing w:before="240" w:after="60"/>
      <w:jc w:val="center"/>
    </w:pPr>
    <w:rPr>
      <w:rFonts w:ascii="Arial" w:hAnsi="Arial"/>
      <w:b/>
      <w:noProof/>
    </w:rPr>
  </w:style>
  <w:style w:type="paragraph" w:customStyle="1" w:styleId="Bullet1">
    <w:name w:val="Bullet 1"/>
    <w:pPr>
      <w:ind w:left="859" w:hanging="283"/>
    </w:pPr>
    <w:rPr>
      <w:noProof/>
    </w:rPr>
  </w:style>
  <w:style w:type="paragraph" w:customStyle="1" w:styleId="Bullet2">
    <w:name w:val="Bullet 2"/>
    <w:pPr>
      <w:spacing w:after="60"/>
      <w:ind w:left="859" w:hanging="283"/>
    </w:pPr>
    <w:rPr>
      <w:noProof/>
    </w:rPr>
  </w:style>
  <w:style w:type="paragraph" w:customStyle="1" w:styleId="TtuloCapa">
    <w:name w:val="Título Capa"/>
    <w:next w:val="Verso"/>
    <w:pPr>
      <w:spacing w:before="6000" w:after="6840"/>
      <w:jc w:val="center"/>
    </w:pPr>
    <w:rPr>
      <w:rFonts w:ascii="Arial Black" w:hAnsi="Arial Black"/>
      <w:noProof/>
      <w:color w:val="0000FF"/>
      <w:sz w:val="48"/>
    </w:rPr>
  </w:style>
  <w:style w:type="paragraph" w:customStyle="1" w:styleId="Verso">
    <w:name w:val="Versão"/>
    <w:pPr>
      <w:jc w:val="center"/>
    </w:pPr>
    <w:rPr>
      <w:rFonts w:ascii="Arial" w:hAnsi="Arial"/>
      <w:noProof/>
      <w:sz w:val="24"/>
    </w:rPr>
  </w:style>
  <w:style w:type="paragraph" w:customStyle="1" w:styleId="Objeto">
    <w:name w:val="Objeto"/>
    <w:next w:val="TextoNormal"/>
    <w:pPr>
      <w:keepNext/>
      <w:shd w:val="pct20" w:color="auto" w:fill="auto"/>
      <w:spacing w:before="360" w:after="120"/>
    </w:pPr>
    <w:rPr>
      <w:rFonts w:ascii="Arial" w:hAnsi="Arial"/>
      <w:b/>
      <w:color w:val="000000"/>
      <w:sz w:val="28"/>
      <w:lang w:val="en-US"/>
    </w:rPr>
  </w:style>
  <w:style w:type="paragraph" w:customStyle="1" w:styleId="Item">
    <w:name w:val="Item"/>
    <w:pPr>
      <w:ind w:left="576"/>
    </w:pPr>
    <w:rPr>
      <w:noProof/>
    </w:rPr>
  </w:style>
  <w:style w:type="paragraph" w:styleId="Cabealho">
    <w:name w:val="head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paragraph" w:customStyle="1" w:styleId="TtuloCapa2">
    <w:name w:val="Título Capa 2"/>
    <w:pPr>
      <w:spacing w:before="5760" w:after="6280"/>
      <w:jc w:val="center"/>
    </w:pPr>
    <w:rPr>
      <w:rFonts w:ascii="Arial" w:hAnsi="Arial"/>
      <w:b/>
      <w:noProof/>
      <w:color w:val="0000FF"/>
      <w:sz w:val="56"/>
    </w:rPr>
  </w:style>
  <w:style w:type="paragraph" w:customStyle="1" w:styleId="Ttulo-Subitemsemnumerao">
    <w:name w:val="Título - Subitem sem numeração"/>
    <w:next w:val="TextoNormal"/>
    <w:pPr>
      <w:spacing w:before="240" w:after="120"/>
      <w:ind w:left="576"/>
    </w:pPr>
    <w:rPr>
      <w:rFonts w:ascii="Arial" w:hAnsi="Arial"/>
      <w:b/>
      <w:noProof/>
      <w:sz w:val="24"/>
    </w:rPr>
  </w:style>
  <w:style w:type="paragraph" w:styleId="Rodap">
    <w:name w:val="foot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character" w:styleId="Nmerodepgina">
    <w:name w:val="page number"/>
    <w:basedOn w:val="Fontepargpadro"/>
    <w:semiHidden/>
  </w:style>
  <w:style w:type="paragraph" w:styleId="Sumrio1">
    <w:name w:val="toc 1"/>
    <w:basedOn w:val="Normal"/>
    <w:next w:val="Normal"/>
    <w:semiHidden/>
    <w:pPr>
      <w:tabs>
        <w:tab w:val="right" w:leader="dot" w:pos="9029"/>
      </w:tabs>
      <w:spacing w:before="360"/>
    </w:pPr>
    <w:rPr>
      <w:rFonts w:ascii="Arial" w:hAnsi="Arial"/>
      <w:b/>
      <w:caps/>
      <w:sz w:val="24"/>
    </w:rPr>
  </w:style>
  <w:style w:type="paragraph" w:styleId="Sumrio2">
    <w:name w:val="toc 2"/>
    <w:basedOn w:val="Normal"/>
    <w:next w:val="Normal"/>
    <w:uiPriority w:val="39"/>
    <w:pPr>
      <w:tabs>
        <w:tab w:val="right" w:leader="dot" w:pos="9029"/>
      </w:tabs>
      <w:spacing w:before="240" w:after="60"/>
      <w:ind w:left="576"/>
    </w:pPr>
    <w:rPr>
      <w:rFonts w:ascii="Arial" w:hAnsi="Arial"/>
      <w:b/>
    </w:rPr>
  </w:style>
  <w:style w:type="paragraph" w:styleId="Sumrio3">
    <w:name w:val="toc 3"/>
    <w:basedOn w:val="Normal"/>
    <w:next w:val="Normal"/>
    <w:uiPriority w:val="39"/>
    <w:pPr>
      <w:tabs>
        <w:tab w:val="right" w:leader="dot" w:pos="9029"/>
      </w:tabs>
      <w:spacing w:before="60" w:after="60"/>
      <w:ind w:left="1152"/>
    </w:pPr>
    <w:rPr>
      <w:rFonts w:ascii="Arial" w:hAnsi="Arial"/>
    </w:rPr>
  </w:style>
  <w:style w:type="paragraph" w:styleId="Sumrio4">
    <w:name w:val="toc 4"/>
    <w:basedOn w:val="Normal"/>
    <w:next w:val="Normal"/>
    <w:uiPriority w:val="39"/>
    <w:pPr>
      <w:tabs>
        <w:tab w:val="right" w:leader="dot" w:pos="9029"/>
      </w:tabs>
      <w:ind w:left="400"/>
    </w:pPr>
  </w:style>
  <w:style w:type="paragraph" w:styleId="Sumrio5">
    <w:name w:val="toc 5"/>
    <w:basedOn w:val="Normal"/>
    <w:next w:val="Normal"/>
    <w:semiHidden/>
    <w:pPr>
      <w:tabs>
        <w:tab w:val="right" w:leader="dot" w:pos="9029"/>
      </w:tabs>
      <w:ind w:left="600"/>
    </w:pPr>
  </w:style>
  <w:style w:type="paragraph" w:styleId="Sumrio6">
    <w:name w:val="toc 6"/>
    <w:basedOn w:val="Normal"/>
    <w:next w:val="Normal"/>
    <w:semiHidden/>
    <w:pPr>
      <w:tabs>
        <w:tab w:val="right" w:leader="dot" w:pos="9029"/>
      </w:tabs>
      <w:ind w:left="800"/>
    </w:pPr>
  </w:style>
  <w:style w:type="paragraph" w:styleId="Sumrio7">
    <w:name w:val="toc 7"/>
    <w:basedOn w:val="Normal"/>
    <w:next w:val="Normal"/>
    <w:semiHidden/>
    <w:pPr>
      <w:tabs>
        <w:tab w:val="right" w:leader="dot" w:pos="9029"/>
      </w:tabs>
      <w:ind w:left="1000"/>
    </w:pPr>
  </w:style>
  <w:style w:type="paragraph" w:styleId="Sumrio8">
    <w:name w:val="toc 8"/>
    <w:basedOn w:val="Normal"/>
    <w:next w:val="Normal"/>
    <w:semiHidden/>
    <w:pPr>
      <w:tabs>
        <w:tab w:val="right" w:leader="dot" w:pos="9029"/>
      </w:tabs>
      <w:ind w:left="1200"/>
    </w:pPr>
  </w:style>
  <w:style w:type="paragraph" w:styleId="Sumrio9">
    <w:name w:val="toc 9"/>
    <w:basedOn w:val="Normal"/>
    <w:next w:val="Normal"/>
    <w:semiHidden/>
    <w:pPr>
      <w:tabs>
        <w:tab w:val="right" w:leader="dot" w:pos="9029"/>
      </w:tabs>
      <w:ind w:left="1400"/>
    </w:pPr>
  </w:style>
  <w:style w:type="paragraph" w:customStyle="1" w:styleId="Padrao">
    <w:name w:val="Padrao"/>
    <w:pPr>
      <w:keepNext/>
      <w:spacing w:before="240" w:after="240"/>
      <w:ind w:left="720" w:hanging="720"/>
    </w:pPr>
    <w:rPr>
      <w:b/>
      <w:color w:val="000000"/>
      <w:sz w:val="24"/>
      <w:lang w:val="en-US"/>
    </w:rPr>
  </w:style>
  <w:style w:type="paragraph" w:customStyle="1" w:styleId="Observao">
    <w:name w:val="Observação"/>
    <w:next w:val="TextoNormal"/>
    <w:pPr>
      <w:spacing w:before="120" w:after="120"/>
      <w:ind w:left="1152" w:hanging="576"/>
    </w:pPr>
    <w:rPr>
      <w:noProof/>
      <w:sz w:val="21"/>
    </w:rPr>
  </w:style>
  <w:style w:type="paragraph" w:customStyle="1" w:styleId="CabealhoCapa1">
    <w:name w:val="Cabeçalho Capa 1"/>
    <w:rPr>
      <w:rFonts w:ascii="Arial" w:hAnsi="Arial"/>
      <w:b/>
      <w:noProof/>
    </w:rPr>
  </w:style>
  <w:style w:type="paragraph" w:customStyle="1" w:styleId="CabealhoCapa2">
    <w:name w:val="Cabeçalho Capa 2"/>
    <w:rPr>
      <w:rFonts w:ascii="Arial" w:hAnsi="Arial"/>
      <w:noProof/>
      <w:sz w:val="16"/>
    </w:rPr>
  </w:style>
  <w:style w:type="paragraph" w:styleId="Commarcadores">
    <w:name w:val="List Bullet"/>
    <w:basedOn w:val="Normal"/>
    <w:autoRedefine/>
    <w:semiHidden/>
    <w:pPr>
      <w:numPr>
        <w:numId w:val="3"/>
      </w:numPr>
      <w:tabs>
        <w:tab w:val="clear" w:pos="360"/>
        <w:tab w:val="num" w:pos="567"/>
      </w:tabs>
      <w:spacing w:before="60" w:after="60"/>
      <w:ind w:left="993"/>
    </w:pPr>
    <w:rPr>
      <w:b/>
      <w:sz w:val="2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spacing w:after="120"/>
    </w:p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customStyle="1" w:styleId="destaque2">
    <w:name w:val="destaque 2"/>
    <w:basedOn w:val="destaque1"/>
    <w:next w:val="Normal"/>
    <w:pPr>
      <w:outlineLvl w:val="4"/>
    </w:pPr>
    <w:rPr>
      <w:b w:val="0"/>
      <w:i/>
    </w:rPr>
  </w:style>
  <w:style w:type="character" w:styleId="Hyperlink">
    <w:name w:val="Hyperlink"/>
    <w:uiPriority w:val="99"/>
    <w:unhideWhenUsed/>
    <w:rsid w:val="00376C8A"/>
    <w:rPr>
      <w:color w:val="0563C1"/>
      <w:u w:val="single"/>
    </w:rPr>
  </w:style>
  <w:style w:type="character" w:styleId="HiperlinkVisitado">
    <w:name w:val="FollowedHyperlink"/>
    <w:uiPriority w:val="99"/>
    <w:semiHidden/>
    <w:unhideWhenUsed/>
    <w:rsid w:val="00E71CF3"/>
    <w:rPr>
      <w:color w:val="954F72"/>
      <w:u w:val="single"/>
    </w:rPr>
  </w:style>
  <w:style w:type="character" w:styleId="MenoPendente">
    <w:name w:val="Unresolved Mention"/>
    <w:uiPriority w:val="99"/>
    <w:semiHidden/>
    <w:unhideWhenUsed/>
    <w:rsid w:val="00E971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7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4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2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1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9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5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header" Target="header6.xml"/><Relationship Id="rId26" Type="http://schemas.openxmlformats.org/officeDocument/2006/relationships/oleObject" Target="embeddings/oleObject4.bin"/><Relationship Id="rId39" Type="http://schemas.openxmlformats.org/officeDocument/2006/relationships/image" Target="media/image17.png"/><Relationship Id="rId21" Type="http://schemas.openxmlformats.org/officeDocument/2006/relationships/header" Target="header7.xml"/><Relationship Id="rId34" Type="http://schemas.openxmlformats.org/officeDocument/2006/relationships/image" Target="media/image12.png"/><Relationship Id="rId42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3.wmf"/><Relationship Id="rId20" Type="http://schemas.openxmlformats.org/officeDocument/2006/relationships/hyperlink" Target="mailto:x@x.x" TargetMode="External"/><Relationship Id="rId29" Type="http://schemas.openxmlformats.org/officeDocument/2006/relationships/image" Target="media/image7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4.xml"/><Relationship Id="rId24" Type="http://schemas.openxmlformats.org/officeDocument/2006/relationships/header" Target="header8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header" Target="header9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oleObject" Target="embeddings/oleObject3.bin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eader" Target="header3.xml"/><Relationship Id="rId19" Type="http://schemas.openxmlformats.org/officeDocument/2006/relationships/hyperlink" Target="mailto:x@x.x" TargetMode="External"/><Relationship Id="rId31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5.xml"/><Relationship Id="rId22" Type="http://schemas.openxmlformats.org/officeDocument/2006/relationships/image" Target="media/image4.wmf"/><Relationship Id="rId27" Type="http://schemas.openxmlformats.org/officeDocument/2006/relationships/hyperlink" Target="https://www.figma.com/proto/nO9I8ECjjxtGEN7XWKMiE1/Projeto-Final?node-id=0%3A1&amp;scaling=min-zoom&amp;page-id=0%3A1&amp;starting-point-node-id=113%3A109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1.wmf"/><Relationship Id="rId17" Type="http://schemas.openxmlformats.org/officeDocument/2006/relationships/oleObject" Target="embeddings/oleObject2.bin"/><Relationship Id="rId25" Type="http://schemas.openxmlformats.org/officeDocument/2006/relationships/image" Target="media/image5.wmf"/><Relationship Id="rId33" Type="http://schemas.openxmlformats.org/officeDocument/2006/relationships/image" Target="media/image11.png"/><Relationship Id="rId38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ADMINI~1\LOCALS~1\Temp\documentoRequisitos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documentoRequisitos</Template>
  <TotalTime>63</TotalTime>
  <Pages>30</Pages>
  <Words>3271</Words>
  <Characters>17666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Guia para Documento de Requisitos</vt:lpstr>
    </vt:vector>
  </TitlesOfParts>
  <Company>UFU</Company>
  <LinksUpToDate>false</LinksUpToDate>
  <CharactersWithSpaces>20896</CharactersWithSpaces>
  <SharedDoc>false</SharedDoc>
  <HLinks>
    <vt:vector size="6" baseType="variant">
      <vt:variant>
        <vt:i4>3735648</vt:i4>
      </vt:variant>
      <vt:variant>
        <vt:i4>153</vt:i4>
      </vt:variant>
      <vt:variant>
        <vt:i4>0</vt:i4>
      </vt:variant>
      <vt:variant>
        <vt:i4>5</vt:i4>
      </vt:variant>
      <vt:variant>
        <vt:lpwstr>https://www.figma.com/proto/nO9I8ECjjxtGEN7XWKMiE1/Projeto-Final?node-id=0%3A1&amp;scaling=min-zoom&amp;page-id=0%3A1&amp;starting-point-node-id=113%3A109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para Documento de Requisitos</dc:title>
  <dc:subject>Padrões de documentação</dc:subject>
  <dc:creator>Sílvio Bacalá Júnior</dc:creator>
  <cp:keywords/>
  <dc:description>Versão 1.0</dc:description>
  <cp:lastModifiedBy>Victor Hugo</cp:lastModifiedBy>
  <cp:revision>29</cp:revision>
  <cp:lastPrinted>1997-08-08T11:22:00Z</cp:lastPrinted>
  <dcterms:created xsi:type="dcterms:W3CDTF">2022-09-04T21:32:00Z</dcterms:created>
  <dcterms:modified xsi:type="dcterms:W3CDTF">2022-09-20T03:57:00Z</dcterms:modified>
  <cp:category>Manual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">
    <vt:lpwstr>Versão 1.0</vt:lpwstr>
  </property>
</Properties>
</file>